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1FB" w:rsidRDefault="00C26FF7" w:rsidP="00791E19">
      <w:pPr>
        <w:pStyle w:val="a1"/>
      </w:pPr>
      <w:r>
        <w:t>Урок 6</w:t>
      </w:r>
    </w:p>
    <w:p w:rsidR="003E0A3C" w:rsidRDefault="003E0A3C" w:rsidP="003E0A3C"/>
    <w:p w:rsidR="00491FBF" w:rsidRDefault="00CB74C0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3E0A3C">
        <w:instrText xml:space="preserve"> TOC \o "1-3" \h \z \u </w:instrText>
      </w:r>
      <w:r>
        <w:fldChar w:fldCharType="separate"/>
      </w:r>
      <w:hyperlink w:anchor="_Toc486969381" w:history="1">
        <w:r w:rsidR="00491FBF" w:rsidRPr="006029F6">
          <w:rPr>
            <w:rStyle w:val="Hyperlink"/>
            <w:noProof/>
          </w:rPr>
          <w:t>Связывание данных. Триггеры. Обработка исключений.</w:t>
        </w:r>
        <w:r w:rsidR="00491FBF" w:rsidRPr="006029F6">
          <w:rPr>
            <w:rStyle w:val="Hyperlink"/>
            <w:noProof/>
            <w:lang w:val="en-US"/>
          </w:rPr>
          <w:t>ListView</w:t>
        </w:r>
        <w:r w:rsidR="00491FBF" w:rsidRPr="006029F6">
          <w:rPr>
            <w:rStyle w:val="Hyperlink"/>
            <w:noProof/>
          </w:rPr>
          <w:t>.Виртуализация.</w:t>
        </w:r>
        <w:r w:rsidR="00491FBF">
          <w:rPr>
            <w:noProof/>
            <w:webHidden/>
          </w:rPr>
          <w:tab/>
        </w:r>
        <w:r w:rsidR="00491FBF">
          <w:rPr>
            <w:noProof/>
            <w:webHidden/>
          </w:rPr>
          <w:fldChar w:fldCharType="begin"/>
        </w:r>
        <w:r w:rsidR="00491FBF">
          <w:rPr>
            <w:noProof/>
            <w:webHidden/>
          </w:rPr>
          <w:instrText xml:space="preserve"> PAGEREF _Toc486969381 \h </w:instrText>
        </w:r>
        <w:r w:rsidR="00491FBF">
          <w:rPr>
            <w:noProof/>
            <w:webHidden/>
          </w:rPr>
        </w:r>
        <w:r w:rsidR="00491FBF">
          <w:rPr>
            <w:noProof/>
            <w:webHidden/>
          </w:rPr>
          <w:fldChar w:fldCharType="separate"/>
        </w:r>
        <w:r w:rsidR="00491FBF">
          <w:rPr>
            <w:noProof/>
            <w:webHidden/>
          </w:rPr>
          <w:t>1</w:t>
        </w:r>
        <w:r w:rsidR="00491FBF">
          <w:rPr>
            <w:noProof/>
            <w:webHidden/>
          </w:rPr>
          <w:fldChar w:fldCharType="end"/>
        </w:r>
      </w:hyperlink>
    </w:p>
    <w:p w:rsidR="00491FBF" w:rsidRDefault="00A07DB5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969382" w:history="1">
        <w:r w:rsidR="00491FBF" w:rsidRPr="006029F6">
          <w:rPr>
            <w:rStyle w:val="Hyperlink"/>
            <w:noProof/>
            <w:snapToGrid w:val="0"/>
            <w:w w:val="0"/>
            <w:lang w:val="en-US"/>
          </w:rPr>
          <w:t>1.</w:t>
        </w:r>
        <w:r w:rsidR="00491F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FBF" w:rsidRPr="006029F6">
          <w:rPr>
            <w:rStyle w:val="Hyperlink"/>
            <w:noProof/>
          </w:rPr>
          <w:t>Связывание данных</w:t>
        </w:r>
        <w:r w:rsidR="00491FBF">
          <w:rPr>
            <w:noProof/>
            <w:webHidden/>
          </w:rPr>
          <w:tab/>
        </w:r>
        <w:r w:rsidR="00491FBF">
          <w:rPr>
            <w:noProof/>
            <w:webHidden/>
          </w:rPr>
          <w:fldChar w:fldCharType="begin"/>
        </w:r>
        <w:r w:rsidR="00491FBF">
          <w:rPr>
            <w:noProof/>
            <w:webHidden/>
          </w:rPr>
          <w:instrText xml:space="preserve"> PAGEREF _Toc486969382 \h </w:instrText>
        </w:r>
        <w:r w:rsidR="00491FBF">
          <w:rPr>
            <w:noProof/>
            <w:webHidden/>
          </w:rPr>
        </w:r>
        <w:r w:rsidR="00491FBF">
          <w:rPr>
            <w:noProof/>
            <w:webHidden/>
          </w:rPr>
          <w:fldChar w:fldCharType="separate"/>
        </w:r>
        <w:r w:rsidR="00491FBF">
          <w:rPr>
            <w:noProof/>
            <w:webHidden/>
          </w:rPr>
          <w:t>1</w:t>
        </w:r>
        <w:r w:rsidR="00491FBF">
          <w:rPr>
            <w:noProof/>
            <w:webHidden/>
          </w:rPr>
          <w:fldChar w:fldCharType="end"/>
        </w:r>
      </w:hyperlink>
    </w:p>
    <w:p w:rsidR="00491FBF" w:rsidRDefault="00A07DB5">
      <w:pPr>
        <w:pStyle w:val="TOC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969383" w:history="1">
        <w:r w:rsidR="00491FBF" w:rsidRPr="006029F6">
          <w:rPr>
            <w:rStyle w:val="Hyperlink"/>
            <w:noProof/>
          </w:rPr>
          <w:t>1.1.</w:t>
        </w:r>
        <w:r w:rsidR="00491F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FBF" w:rsidRPr="006029F6">
          <w:rPr>
            <w:rStyle w:val="Hyperlink"/>
            <w:noProof/>
          </w:rPr>
          <w:t>Основные понятия связывания данных</w:t>
        </w:r>
        <w:r w:rsidR="00491FBF">
          <w:rPr>
            <w:noProof/>
            <w:webHidden/>
          </w:rPr>
          <w:tab/>
        </w:r>
        <w:r w:rsidR="00491FBF">
          <w:rPr>
            <w:noProof/>
            <w:webHidden/>
          </w:rPr>
          <w:fldChar w:fldCharType="begin"/>
        </w:r>
        <w:r w:rsidR="00491FBF">
          <w:rPr>
            <w:noProof/>
            <w:webHidden/>
          </w:rPr>
          <w:instrText xml:space="preserve"> PAGEREF _Toc486969383 \h </w:instrText>
        </w:r>
        <w:r w:rsidR="00491FBF">
          <w:rPr>
            <w:noProof/>
            <w:webHidden/>
          </w:rPr>
        </w:r>
        <w:r w:rsidR="00491FBF">
          <w:rPr>
            <w:noProof/>
            <w:webHidden/>
          </w:rPr>
          <w:fldChar w:fldCharType="separate"/>
        </w:r>
        <w:r w:rsidR="00491FBF">
          <w:rPr>
            <w:noProof/>
            <w:webHidden/>
          </w:rPr>
          <w:t>1</w:t>
        </w:r>
        <w:r w:rsidR="00491FBF">
          <w:rPr>
            <w:noProof/>
            <w:webHidden/>
          </w:rPr>
          <w:fldChar w:fldCharType="end"/>
        </w:r>
      </w:hyperlink>
    </w:p>
    <w:p w:rsidR="00491FBF" w:rsidRDefault="00A07DB5">
      <w:pPr>
        <w:pStyle w:val="TOC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969384" w:history="1">
        <w:r w:rsidR="00491FBF" w:rsidRPr="006029F6">
          <w:rPr>
            <w:rStyle w:val="Hyperlink"/>
            <w:noProof/>
          </w:rPr>
          <w:t>1.2.</w:t>
        </w:r>
        <w:r w:rsidR="00491F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FBF" w:rsidRPr="006029F6">
          <w:rPr>
            <w:rStyle w:val="Hyperlink"/>
            <w:noProof/>
          </w:rPr>
          <w:t>Синтаксис связывания данных</w:t>
        </w:r>
        <w:r w:rsidR="00491FBF">
          <w:rPr>
            <w:noProof/>
            <w:webHidden/>
          </w:rPr>
          <w:tab/>
        </w:r>
        <w:r w:rsidR="00491FBF">
          <w:rPr>
            <w:noProof/>
            <w:webHidden/>
          </w:rPr>
          <w:fldChar w:fldCharType="begin"/>
        </w:r>
        <w:r w:rsidR="00491FBF">
          <w:rPr>
            <w:noProof/>
            <w:webHidden/>
          </w:rPr>
          <w:instrText xml:space="preserve"> PAGEREF _Toc486969384 \h </w:instrText>
        </w:r>
        <w:r w:rsidR="00491FBF">
          <w:rPr>
            <w:noProof/>
            <w:webHidden/>
          </w:rPr>
        </w:r>
        <w:r w:rsidR="00491FBF">
          <w:rPr>
            <w:noProof/>
            <w:webHidden/>
          </w:rPr>
          <w:fldChar w:fldCharType="separate"/>
        </w:r>
        <w:r w:rsidR="00491FBF">
          <w:rPr>
            <w:noProof/>
            <w:webHidden/>
          </w:rPr>
          <w:t>3</w:t>
        </w:r>
        <w:r w:rsidR="00491FBF">
          <w:rPr>
            <w:noProof/>
            <w:webHidden/>
          </w:rPr>
          <w:fldChar w:fldCharType="end"/>
        </w:r>
      </w:hyperlink>
    </w:p>
    <w:p w:rsidR="00491FBF" w:rsidRDefault="00A07DB5">
      <w:pPr>
        <w:pStyle w:val="TOC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969385" w:history="1">
        <w:r w:rsidR="00491FBF" w:rsidRPr="006029F6">
          <w:rPr>
            <w:rStyle w:val="Hyperlink"/>
            <w:noProof/>
          </w:rPr>
          <w:t>1.3.</w:t>
        </w:r>
        <w:r w:rsidR="00491F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FBF" w:rsidRPr="006029F6">
          <w:rPr>
            <w:rStyle w:val="Hyperlink"/>
            <w:noProof/>
          </w:rPr>
          <w:t>Форматирование значений привязки и конвертеры значений</w:t>
        </w:r>
        <w:r w:rsidR="00491FBF">
          <w:rPr>
            <w:noProof/>
            <w:webHidden/>
          </w:rPr>
          <w:tab/>
        </w:r>
        <w:r w:rsidR="00491FBF">
          <w:rPr>
            <w:noProof/>
            <w:webHidden/>
          </w:rPr>
          <w:fldChar w:fldCharType="begin"/>
        </w:r>
        <w:r w:rsidR="00491FBF">
          <w:rPr>
            <w:noProof/>
            <w:webHidden/>
          </w:rPr>
          <w:instrText xml:space="preserve"> PAGEREF _Toc486969385 \h </w:instrText>
        </w:r>
        <w:r w:rsidR="00491FBF">
          <w:rPr>
            <w:noProof/>
            <w:webHidden/>
          </w:rPr>
        </w:r>
        <w:r w:rsidR="00491FBF">
          <w:rPr>
            <w:noProof/>
            <w:webHidden/>
          </w:rPr>
          <w:fldChar w:fldCharType="separate"/>
        </w:r>
        <w:r w:rsidR="00491FBF">
          <w:rPr>
            <w:noProof/>
            <w:webHidden/>
          </w:rPr>
          <w:t>3</w:t>
        </w:r>
        <w:r w:rsidR="00491FBF">
          <w:rPr>
            <w:noProof/>
            <w:webHidden/>
          </w:rPr>
          <w:fldChar w:fldCharType="end"/>
        </w:r>
      </w:hyperlink>
    </w:p>
    <w:p w:rsidR="00491FBF" w:rsidRDefault="00A07DB5">
      <w:pPr>
        <w:pStyle w:val="TOC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969386" w:history="1">
        <w:r w:rsidR="00491FBF" w:rsidRPr="006029F6">
          <w:rPr>
            <w:rStyle w:val="Hyperlink"/>
            <w:noProof/>
          </w:rPr>
          <w:t>1.4.</w:t>
        </w:r>
        <w:r w:rsidR="00491F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FBF" w:rsidRPr="006029F6">
          <w:rPr>
            <w:rStyle w:val="Hyperlink"/>
            <w:noProof/>
          </w:rPr>
          <w:t>Использование DataContext</w:t>
        </w:r>
        <w:r w:rsidR="00491FBF">
          <w:rPr>
            <w:noProof/>
            <w:webHidden/>
          </w:rPr>
          <w:tab/>
        </w:r>
        <w:r w:rsidR="00491FBF">
          <w:rPr>
            <w:noProof/>
            <w:webHidden/>
          </w:rPr>
          <w:fldChar w:fldCharType="begin"/>
        </w:r>
        <w:r w:rsidR="00491FBF">
          <w:rPr>
            <w:noProof/>
            <w:webHidden/>
          </w:rPr>
          <w:instrText xml:space="preserve"> PAGEREF _Toc486969386 \h </w:instrText>
        </w:r>
        <w:r w:rsidR="00491FBF">
          <w:rPr>
            <w:noProof/>
            <w:webHidden/>
          </w:rPr>
        </w:r>
        <w:r w:rsidR="00491FBF">
          <w:rPr>
            <w:noProof/>
            <w:webHidden/>
          </w:rPr>
          <w:fldChar w:fldCharType="separate"/>
        </w:r>
        <w:r w:rsidR="00491FBF">
          <w:rPr>
            <w:noProof/>
            <w:webHidden/>
          </w:rPr>
          <w:t>5</w:t>
        </w:r>
        <w:r w:rsidR="00491FBF">
          <w:rPr>
            <w:noProof/>
            <w:webHidden/>
          </w:rPr>
          <w:fldChar w:fldCharType="end"/>
        </w:r>
      </w:hyperlink>
    </w:p>
    <w:p w:rsidR="00491FBF" w:rsidRDefault="00A07DB5">
      <w:pPr>
        <w:pStyle w:val="TOC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969387" w:history="1">
        <w:r w:rsidR="00491FBF" w:rsidRPr="006029F6">
          <w:rPr>
            <w:rStyle w:val="Hyperlink"/>
            <w:noProof/>
          </w:rPr>
          <w:t>1.5.</w:t>
        </w:r>
        <w:r w:rsidR="00491F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FBF" w:rsidRPr="006029F6">
          <w:rPr>
            <w:rStyle w:val="Hyperlink"/>
            <w:noProof/>
          </w:rPr>
          <w:t xml:space="preserve">Обновление привязки. </w:t>
        </w:r>
        <w:r w:rsidR="00491FBF" w:rsidRPr="006029F6">
          <w:rPr>
            <w:rStyle w:val="Hyperlink"/>
            <w:noProof/>
            <w:lang w:val="en-US"/>
          </w:rPr>
          <w:t>UpdateSourceTrigger.</w:t>
        </w:r>
        <w:r w:rsidR="00491FBF">
          <w:rPr>
            <w:noProof/>
            <w:webHidden/>
          </w:rPr>
          <w:tab/>
        </w:r>
        <w:r w:rsidR="00491FBF">
          <w:rPr>
            <w:noProof/>
            <w:webHidden/>
          </w:rPr>
          <w:fldChar w:fldCharType="begin"/>
        </w:r>
        <w:r w:rsidR="00491FBF">
          <w:rPr>
            <w:noProof/>
            <w:webHidden/>
          </w:rPr>
          <w:instrText xml:space="preserve"> PAGEREF _Toc486969387 \h </w:instrText>
        </w:r>
        <w:r w:rsidR="00491FBF">
          <w:rPr>
            <w:noProof/>
            <w:webHidden/>
          </w:rPr>
        </w:r>
        <w:r w:rsidR="00491FBF">
          <w:rPr>
            <w:noProof/>
            <w:webHidden/>
          </w:rPr>
          <w:fldChar w:fldCharType="separate"/>
        </w:r>
        <w:r w:rsidR="00491FBF">
          <w:rPr>
            <w:noProof/>
            <w:webHidden/>
          </w:rPr>
          <w:t>6</w:t>
        </w:r>
        <w:r w:rsidR="00491FBF">
          <w:rPr>
            <w:noProof/>
            <w:webHidden/>
          </w:rPr>
          <w:fldChar w:fldCharType="end"/>
        </w:r>
      </w:hyperlink>
    </w:p>
    <w:p w:rsidR="00491FBF" w:rsidRDefault="00A07DB5">
      <w:pPr>
        <w:pStyle w:val="TOC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969388" w:history="1">
        <w:r w:rsidR="00491FBF" w:rsidRPr="006029F6">
          <w:rPr>
            <w:rStyle w:val="Hyperlink"/>
            <w:noProof/>
          </w:rPr>
          <w:t>1.6.</w:t>
        </w:r>
        <w:r w:rsidR="00491F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FBF" w:rsidRPr="006029F6">
          <w:rPr>
            <w:rStyle w:val="Hyperlink"/>
            <w:noProof/>
          </w:rPr>
          <w:t>Реакция на изменения</w:t>
        </w:r>
        <w:r w:rsidR="00491FBF">
          <w:rPr>
            <w:noProof/>
            <w:webHidden/>
          </w:rPr>
          <w:tab/>
        </w:r>
        <w:r w:rsidR="00491FBF">
          <w:rPr>
            <w:noProof/>
            <w:webHidden/>
          </w:rPr>
          <w:fldChar w:fldCharType="begin"/>
        </w:r>
        <w:r w:rsidR="00491FBF">
          <w:rPr>
            <w:noProof/>
            <w:webHidden/>
          </w:rPr>
          <w:instrText xml:space="preserve"> PAGEREF _Toc486969388 \h </w:instrText>
        </w:r>
        <w:r w:rsidR="00491FBF">
          <w:rPr>
            <w:noProof/>
            <w:webHidden/>
          </w:rPr>
        </w:r>
        <w:r w:rsidR="00491FBF">
          <w:rPr>
            <w:noProof/>
            <w:webHidden/>
          </w:rPr>
          <w:fldChar w:fldCharType="separate"/>
        </w:r>
        <w:r w:rsidR="00491FBF">
          <w:rPr>
            <w:noProof/>
            <w:webHidden/>
          </w:rPr>
          <w:t>8</w:t>
        </w:r>
        <w:r w:rsidR="00491FBF">
          <w:rPr>
            <w:noProof/>
            <w:webHidden/>
          </w:rPr>
          <w:fldChar w:fldCharType="end"/>
        </w:r>
      </w:hyperlink>
    </w:p>
    <w:p w:rsidR="00491FBF" w:rsidRDefault="00A07DB5">
      <w:pPr>
        <w:pStyle w:val="TOC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969389" w:history="1">
        <w:r w:rsidR="00491FBF" w:rsidRPr="006029F6">
          <w:rPr>
            <w:rStyle w:val="Hyperlink"/>
            <w:noProof/>
          </w:rPr>
          <w:t>1.7.</w:t>
        </w:r>
        <w:r w:rsidR="00491F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FBF" w:rsidRPr="006029F6">
          <w:rPr>
            <w:rStyle w:val="Hyperlink"/>
            <w:noProof/>
          </w:rPr>
          <w:t>Отладка связывания данных</w:t>
        </w:r>
        <w:r w:rsidR="00491FBF">
          <w:rPr>
            <w:noProof/>
            <w:webHidden/>
          </w:rPr>
          <w:tab/>
        </w:r>
        <w:r w:rsidR="00491FBF">
          <w:rPr>
            <w:noProof/>
            <w:webHidden/>
          </w:rPr>
          <w:fldChar w:fldCharType="begin"/>
        </w:r>
        <w:r w:rsidR="00491FBF">
          <w:rPr>
            <w:noProof/>
            <w:webHidden/>
          </w:rPr>
          <w:instrText xml:space="preserve"> PAGEREF _Toc486969389 \h </w:instrText>
        </w:r>
        <w:r w:rsidR="00491FBF">
          <w:rPr>
            <w:noProof/>
            <w:webHidden/>
          </w:rPr>
        </w:r>
        <w:r w:rsidR="00491FBF">
          <w:rPr>
            <w:noProof/>
            <w:webHidden/>
          </w:rPr>
          <w:fldChar w:fldCharType="separate"/>
        </w:r>
        <w:r w:rsidR="00491FBF">
          <w:rPr>
            <w:noProof/>
            <w:webHidden/>
          </w:rPr>
          <w:t>9</w:t>
        </w:r>
        <w:r w:rsidR="00491FBF">
          <w:rPr>
            <w:noProof/>
            <w:webHidden/>
          </w:rPr>
          <w:fldChar w:fldCharType="end"/>
        </w:r>
      </w:hyperlink>
    </w:p>
    <w:p w:rsidR="00491FBF" w:rsidRDefault="00A07DB5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969390" w:history="1">
        <w:r w:rsidR="00491FBF" w:rsidRPr="006029F6">
          <w:rPr>
            <w:rStyle w:val="Hyperlink"/>
            <w:noProof/>
            <w:snapToGrid w:val="0"/>
            <w:w w:val="0"/>
          </w:rPr>
          <w:t>2.</w:t>
        </w:r>
        <w:r w:rsidR="00491F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FBF" w:rsidRPr="006029F6">
          <w:rPr>
            <w:rStyle w:val="Hyperlink"/>
            <w:noProof/>
          </w:rPr>
          <w:t>Триггеры</w:t>
        </w:r>
        <w:r w:rsidR="00491FBF">
          <w:rPr>
            <w:noProof/>
            <w:webHidden/>
          </w:rPr>
          <w:tab/>
        </w:r>
        <w:r w:rsidR="00491FBF">
          <w:rPr>
            <w:noProof/>
            <w:webHidden/>
          </w:rPr>
          <w:fldChar w:fldCharType="begin"/>
        </w:r>
        <w:r w:rsidR="00491FBF">
          <w:rPr>
            <w:noProof/>
            <w:webHidden/>
          </w:rPr>
          <w:instrText xml:space="preserve"> PAGEREF _Toc486969390 \h </w:instrText>
        </w:r>
        <w:r w:rsidR="00491FBF">
          <w:rPr>
            <w:noProof/>
            <w:webHidden/>
          </w:rPr>
        </w:r>
        <w:r w:rsidR="00491FBF">
          <w:rPr>
            <w:noProof/>
            <w:webHidden/>
          </w:rPr>
          <w:fldChar w:fldCharType="separate"/>
        </w:r>
        <w:r w:rsidR="00491FBF">
          <w:rPr>
            <w:noProof/>
            <w:webHidden/>
          </w:rPr>
          <w:t>12</w:t>
        </w:r>
        <w:r w:rsidR="00491FBF">
          <w:rPr>
            <w:noProof/>
            <w:webHidden/>
          </w:rPr>
          <w:fldChar w:fldCharType="end"/>
        </w:r>
      </w:hyperlink>
    </w:p>
    <w:p w:rsidR="00491FBF" w:rsidRDefault="00A07DB5">
      <w:pPr>
        <w:pStyle w:val="TOC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969391" w:history="1">
        <w:r w:rsidR="00491FBF" w:rsidRPr="006029F6">
          <w:rPr>
            <w:rStyle w:val="Hyperlink"/>
            <w:noProof/>
          </w:rPr>
          <w:t>2.1.</w:t>
        </w:r>
        <w:r w:rsidR="00491F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FBF" w:rsidRPr="006029F6">
          <w:rPr>
            <w:rStyle w:val="Hyperlink"/>
            <w:noProof/>
          </w:rPr>
          <w:t>Триггеры свойств</w:t>
        </w:r>
        <w:r w:rsidR="00491FBF">
          <w:rPr>
            <w:noProof/>
            <w:webHidden/>
          </w:rPr>
          <w:tab/>
        </w:r>
        <w:r w:rsidR="00491FBF">
          <w:rPr>
            <w:noProof/>
            <w:webHidden/>
          </w:rPr>
          <w:fldChar w:fldCharType="begin"/>
        </w:r>
        <w:r w:rsidR="00491FBF">
          <w:rPr>
            <w:noProof/>
            <w:webHidden/>
          </w:rPr>
          <w:instrText xml:space="preserve"> PAGEREF _Toc486969391 \h </w:instrText>
        </w:r>
        <w:r w:rsidR="00491FBF">
          <w:rPr>
            <w:noProof/>
            <w:webHidden/>
          </w:rPr>
        </w:r>
        <w:r w:rsidR="00491FBF">
          <w:rPr>
            <w:noProof/>
            <w:webHidden/>
          </w:rPr>
          <w:fldChar w:fldCharType="separate"/>
        </w:r>
        <w:r w:rsidR="00491FBF">
          <w:rPr>
            <w:noProof/>
            <w:webHidden/>
          </w:rPr>
          <w:t>12</w:t>
        </w:r>
        <w:r w:rsidR="00491FBF">
          <w:rPr>
            <w:noProof/>
            <w:webHidden/>
          </w:rPr>
          <w:fldChar w:fldCharType="end"/>
        </w:r>
      </w:hyperlink>
    </w:p>
    <w:p w:rsidR="00491FBF" w:rsidRDefault="00A07DB5">
      <w:pPr>
        <w:pStyle w:val="TOC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969392" w:history="1">
        <w:r w:rsidR="00491FBF" w:rsidRPr="006029F6">
          <w:rPr>
            <w:rStyle w:val="Hyperlink"/>
            <w:noProof/>
          </w:rPr>
          <w:t>2.2.</w:t>
        </w:r>
        <w:r w:rsidR="00491F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FBF" w:rsidRPr="006029F6">
          <w:rPr>
            <w:rStyle w:val="Hyperlink"/>
            <w:noProof/>
          </w:rPr>
          <w:t>Триггеры данных</w:t>
        </w:r>
        <w:r w:rsidR="00491FBF">
          <w:rPr>
            <w:noProof/>
            <w:webHidden/>
          </w:rPr>
          <w:tab/>
        </w:r>
        <w:r w:rsidR="00491FBF">
          <w:rPr>
            <w:noProof/>
            <w:webHidden/>
          </w:rPr>
          <w:fldChar w:fldCharType="begin"/>
        </w:r>
        <w:r w:rsidR="00491FBF">
          <w:rPr>
            <w:noProof/>
            <w:webHidden/>
          </w:rPr>
          <w:instrText xml:space="preserve"> PAGEREF _Toc486969392 \h </w:instrText>
        </w:r>
        <w:r w:rsidR="00491FBF">
          <w:rPr>
            <w:noProof/>
            <w:webHidden/>
          </w:rPr>
        </w:r>
        <w:r w:rsidR="00491FBF">
          <w:rPr>
            <w:noProof/>
            <w:webHidden/>
          </w:rPr>
          <w:fldChar w:fldCharType="separate"/>
        </w:r>
        <w:r w:rsidR="00491FBF">
          <w:rPr>
            <w:noProof/>
            <w:webHidden/>
          </w:rPr>
          <w:t>13</w:t>
        </w:r>
        <w:r w:rsidR="00491FBF">
          <w:rPr>
            <w:noProof/>
            <w:webHidden/>
          </w:rPr>
          <w:fldChar w:fldCharType="end"/>
        </w:r>
      </w:hyperlink>
    </w:p>
    <w:p w:rsidR="00491FBF" w:rsidRDefault="00A07DB5">
      <w:pPr>
        <w:pStyle w:val="TOC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969393" w:history="1">
        <w:r w:rsidR="00491FBF" w:rsidRPr="006029F6">
          <w:rPr>
            <w:rStyle w:val="Hyperlink"/>
            <w:noProof/>
          </w:rPr>
          <w:t>2.3.</w:t>
        </w:r>
        <w:r w:rsidR="00491F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FBF" w:rsidRPr="006029F6">
          <w:rPr>
            <w:rStyle w:val="Hyperlink"/>
            <w:noProof/>
          </w:rPr>
          <w:t>Триггеры событий</w:t>
        </w:r>
        <w:r w:rsidR="00491FBF">
          <w:rPr>
            <w:noProof/>
            <w:webHidden/>
          </w:rPr>
          <w:tab/>
        </w:r>
        <w:r w:rsidR="00491FBF">
          <w:rPr>
            <w:noProof/>
            <w:webHidden/>
          </w:rPr>
          <w:fldChar w:fldCharType="begin"/>
        </w:r>
        <w:r w:rsidR="00491FBF">
          <w:rPr>
            <w:noProof/>
            <w:webHidden/>
          </w:rPr>
          <w:instrText xml:space="preserve"> PAGEREF _Toc486969393 \h </w:instrText>
        </w:r>
        <w:r w:rsidR="00491FBF">
          <w:rPr>
            <w:noProof/>
            <w:webHidden/>
          </w:rPr>
        </w:r>
        <w:r w:rsidR="00491FBF">
          <w:rPr>
            <w:noProof/>
            <w:webHidden/>
          </w:rPr>
          <w:fldChar w:fldCharType="separate"/>
        </w:r>
        <w:r w:rsidR="00491FBF">
          <w:rPr>
            <w:noProof/>
            <w:webHidden/>
          </w:rPr>
          <w:t>13</w:t>
        </w:r>
        <w:r w:rsidR="00491FBF">
          <w:rPr>
            <w:noProof/>
            <w:webHidden/>
          </w:rPr>
          <w:fldChar w:fldCharType="end"/>
        </w:r>
      </w:hyperlink>
    </w:p>
    <w:p w:rsidR="00491FBF" w:rsidRDefault="00A07DB5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969394" w:history="1">
        <w:r w:rsidR="00491FBF" w:rsidRPr="006029F6">
          <w:rPr>
            <w:rStyle w:val="Hyperlink"/>
            <w:noProof/>
            <w:snapToGrid w:val="0"/>
            <w:w w:val="0"/>
            <w:lang w:val="en-US"/>
          </w:rPr>
          <w:t>3.</w:t>
        </w:r>
        <w:r w:rsidR="00491F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FBF" w:rsidRPr="006029F6">
          <w:rPr>
            <w:rStyle w:val="Hyperlink"/>
            <w:noProof/>
            <w:lang w:val="en-US"/>
          </w:rPr>
          <w:t>ListView</w:t>
        </w:r>
        <w:r w:rsidR="00491FBF">
          <w:rPr>
            <w:noProof/>
            <w:webHidden/>
          </w:rPr>
          <w:tab/>
        </w:r>
        <w:r w:rsidR="00491FBF">
          <w:rPr>
            <w:noProof/>
            <w:webHidden/>
          </w:rPr>
          <w:fldChar w:fldCharType="begin"/>
        </w:r>
        <w:r w:rsidR="00491FBF">
          <w:rPr>
            <w:noProof/>
            <w:webHidden/>
          </w:rPr>
          <w:instrText xml:space="preserve"> PAGEREF _Toc486969394 \h </w:instrText>
        </w:r>
        <w:r w:rsidR="00491FBF">
          <w:rPr>
            <w:noProof/>
            <w:webHidden/>
          </w:rPr>
        </w:r>
        <w:r w:rsidR="00491FBF">
          <w:rPr>
            <w:noProof/>
            <w:webHidden/>
          </w:rPr>
          <w:fldChar w:fldCharType="separate"/>
        </w:r>
        <w:r w:rsidR="00491FBF">
          <w:rPr>
            <w:noProof/>
            <w:webHidden/>
          </w:rPr>
          <w:t>14</w:t>
        </w:r>
        <w:r w:rsidR="00491FBF">
          <w:rPr>
            <w:noProof/>
            <w:webHidden/>
          </w:rPr>
          <w:fldChar w:fldCharType="end"/>
        </w:r>
      </w:hyperlink>
    </w:p>
    <w:p w:rsidR="00491FBF" w:rsidRDefault="00A07DB5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969395" w:history="1">
        <w:r w:rsidR="00491FBF" w:rsidRPr="006029F6">
          <w:rPr>
            <w:rStyle w:val="Hyperlink"/>
            <w:noProof/>
            <w:snapToGrid w:val="0"/>
            <w:w w:val="0"/>
          </w:rPr>
          <w:t>4.</w:t>
        </w:r>
        <w:r w:rsidR="00491F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FBF" w:rsidRPr="006029F6">
          <w:rPr>
            <w:rStyle w:val="Hyperlink"/>
            <w:noProof/>
          </w:rPr>
          <w:t>Виртуализация</w:t>
        </w:r>
        <w:r w:rsidR="00491FBF">
          <w:rPr>
            <w:noProof/>
            <w:webHidden/>
          </w:rPr>
          <w:tab/>
        </w:r>
        <w:r w:rsidR="00491FBF">
          <w:rPr>
            <w:noProof/>
            <w:webHidden/>
          </w:rPr>
          <w:fldChar w:fldCharType="begin"/>
        </w:r>
        <w:r w:rsidR="00491FBF">
          <w:rPr>
            <w:noProof/>
            <w:webHidden/>
          </w:rPr>
          <w:instrText xml:space="preserve"> PAGEREF _Toc486969395 \h </w:instrText>
        </w:r>
        <w:r w:rsidR="00491FBF">
          <w:rPr>
            <w:noProof/>
            <w:webHidden/>
          </w:rPr>
        </w:r>
        <w:r w:rsidR="00491FBF">
          <w:rPr>
            <w:noProof/>
            <w:webHidden/>
          </w:rPr>
          <w:fldChar w:fldCharType="separate"/>
        </w:r>
        <w:r w:rsidR="00491FBF">
          <w:rPr>
            <w:noProof/>
            <w:webHidden/>
          </w:rPr>
          <w:t>16</w:t>
        </w:r>
        <w:r w:rsidR="00491FBF">
          <w:rPr>
            <w:noProof/>
            <w:webHidden/>
          </w:rPr>
          <w:fldChar w:fldCharType="end"/>
        </w:r>
      </w:hyperlink>
    </w:p>
    <w:p w:rsidR="00491FBF" w:rsidRDefault="00A07DB5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969396" w:history="1">
        <w:r w:rsidR="00491FBF" w:rsidRPr="006029F6">
          <w:rPr>
            <w:rStyle w:val="Hyperlink"/>
            <w:noProof/>
            <w:snapToGrid w:val="0"/>
            <w:w w:val="0"/>
            <w:lang w:val="en-US"/>
          </w:rPr>
          <w:t>5.</w:t>
        </w:r>
        <w:r w:rsidR="00491F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FBF" w:rsidRPr="006029F6">
          <w:rPr>
            <w:rStyle w:val="Hyperlink"/>
            <w:noProof/>
          </w:rPr>
          <w:t>Обработка исключений в WPF</w:t>
        </w:r>
        <w:r w:rsidR="00491FBF">
          <w:rPr>
            <w:noProof/>
            <w:webHidden/>
          </w:rPr>
          <w:tab/>
        </w:r>
        <w:r w:rsidR="00491FBF">
          <w:rPr>
            <w:noProof/>
            <w:webHidden/>
          </w:rPr>
          <w:fldChar w:fldCharType="begin"/>
        </w:r>
        <w:r w:rsidR="00491FBF">
          <w:rPr>
            <w:noProof/>
            <w:webHidden/>
          </w:rPr>
          <w:instrText xml:space="preserve"> PAGEREF _Toc486969396 \h </w:instrText>
        </w:r>
        <w:r w:rsidR="00491FBF">
          <w:rPr>
            <w:noProof/>
            <w:webHidden/>
          </w:rPr>
        </w:r>
        <w:r w:rsidR="00491FBF">
          <w:rPr>
            <w:noProof/>
            <w:webHidden/>
          </w:rPr>
          <w:fldChar w:fldCharType="separate"/>
        </w:r>
        <w:r w:rsidR="00491FBF">
          <w:rPr>
            <w:noProof/>
            <w:webHidden/>
          </w:rPr>
          <w:t>17</w:t>
        </w:r>
        <w:r w:rsidR="00491FBF">
          <w:rPr>
            <w:noProof/>
            <w:webHidden/>
          </w:rPr>
          <w:fldChar w:fldCharType="end"/>
        </w:r>
      </w:hyperlink>
    </w:p>
    <w:p w:rsidR="00491FBF" w:rsidRDefault="00A07DB5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6969397" w:history="1">
        <w:r w:rsidR="00491FBF" w:rsidRPr="006029F6">
          <w:rPr>
            <w:rStyle w:val="Hyperlink"/>
            <w:noProof/>
            <w:snapToGrid w:val="0"/>
            <w:w w:val="0"/>
          </w:rPr>
          <w:t>6.</w:t>
        </w:r>
        <w:r w:rsidR="00491FBF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91FBF" w:rsidRPr="006029F6">
          <w:rPr>
            <w:rStyle w:val="Hyperlink"/>
            <w:noProof/>
          </w:rPr>
          <w:t>ДЗ</w:t>
        </w:r>
        <w:r w:rsidR="00491FBF">
          <w:rPr>
            <w:noProof/>
            <w:webHidden/>
          </w:rPr>
          <w:tab/>
        </w:r>
        <w:r w:rsidR="00491FBF">
          <w:rPr>
            <w:noProof/>
            <w:webHidden/>
          </w:rPr>
          <w:fldChar w:fldCharType="begin"/>
        </w:r>
        <w:r w:rsidR="00491FBF">
          <w:rPr>
            <w:noProof/>
            <w:webHidden/>
          </w:rPr>
          <w:instrText xml:space="preserve"> PAGEREF _Toc486969397 \h </w:instrText>
        </w:r>
        <w:r w:rsidR="00491FBF">
          <w:rPr>
            <w:noProof/>
            <w:webHidden/>
          </w:rPr>
        </w:r>
        <w:r w:rsidR="00491FBF">
          <w:rPr>
            <w:noProof/>
            <w:webHidden/>
          </w:rPr>
          <w:fldChar w:fldCharType="separate"/>
        </w:r>
        <w:r w:rsidR="00491FBF">
          <w:rPr>
            <w:noProof/>
            <w:webHidden/>
          </w:rPr>
          <w:t>18</w:t>
        </w:r>
        <w:r w:rsidR="00491FBF">
          <w:rPr>
            <w:noProof/>
            <w:webHidden/>
          </w:rPr>
          <w:fldChar w:fldCharType="end"/>
        </w:r>
      </w:hyperlink>
    </w:p>
    <w:p w:rsidR="007C6CC8" w:rsidRPr="00E02C62" w:rsidRDefault="00CB74C0" w:rsidP="007C6CC8">
      <w:pPr>
        <w:pStyle w:val="Heading1"/>
      </w:pPr>
      <w:r>
        <w:fldChar w:fldCharType="end"/>
      </w:r>
      <w:bookmarkStart w:id="0" w:name="_Toc486969381"/>
      <w:r w:rsidR="007C6CC8" w:rsidRPr="007C6CC8">
        <w:t>Связывание данных. Триггеры. Обработка исключений.</w:t>
      </w:r>
      <w:r w:rsidR="00A85888">
        <w:rPr>
          <w:lang w:val="en-US"/>
        </w:rPr>
        <w:t>ListView</w:t>
      </w:r>
      <w:r w:rsidR="00A85888" w:rsidRPr="00E02C62">
        <w:t>.</w:t>
      </w:r>
      <w:r w:rsidR="00491FBF">
        <w:t>Виртуализация.</w:t>
      </w:r>
      <w:bookmarkEnd w:id="0"/>
    </w:p>
    <w:p w:rsidR="006E1D82" w:rsidRPr="00AD7A3E" w:rsidRDefault="00B202F5" w:rsidP="006E1D82">
      <w:pPr>
        <w:pStyle w:val="a"/>
        <w:rPr>
          <w:lang w:val="en-US"/>
        </w:rPr>
      </w:pPr>
      <w:bookmarkStart w:id="1" w:name="_Toc486969382"/>
      <w:r>
        <w:t>Связывание данных</w:t>
      </w:r>
      <w:bookmarkEnd w:id="1"/>
    </w:p>
    <w:p w:rsidR="006E1D82" w:rsidRPr="00E32900" w:rsidRDefault="006E1D82" w:rsidP="006E1D82">
      <w:r w:rsidRPr="006E1D82">
        <w:t xml:space="preserve">Привязка данных </w:t>
      </w:r>
      <w:r w:rsidRPr="006E1D82">
        <w:rPr>
          <w:lang w:val="en-US"/>
        </w:rPr>
        <w:t>Windows</w:t>
      </w:r>
      <w:r w:rsidRPr="006E1D82">
        <w:t xml:space="preserve"> </w:t>
      </w:r>
      <w:r w:rsidRPr="006E1D82">
        <w:rPr>
          <w:lang w:val="en-US"/>
        </w:rPr>
        <w:t>Presentation</w:t>
      </w:r>
      <w:r w:rsidRPr="006E1D82">
        <w:t xml:space="preserve"> </w:t>
      </w:r>
      <w:r w:rsidRPr="006E1D82">
        <w:rPr>
          <w:lang w:val="en-US"/>
        </w:rPr>
        <w:t>Foundation</w:t>
      </w:r>
      <w:r w:rsidRPr="006E1D82">
        <w:t xml:space="preserve"> (</w:t>
      </w:r>
      <w:r w:rsidRPr="006E1D82">
        <w:rPr>
          <w:lang w:val="en-US"/>
        </w:rPr>
        <w:t>WPF</w:t>
      </w:r>
      <w:r w:rsidRPr="006E1D82">
        <w:t xml:space="preserve">) предоставляет приложениям простой и последовательный способ представления и взаимодействия с данными. Элементы можно связать с данными из разнообразных источников данных в форме объектов среды </w:t>
      </w:r>
      <w:r w:rsidRPr="006E1D82">
        <w:rPr>
          <w:lang w:val="en-US"/>
        </w:rPr>
        <w:t>CLR</w:t>
      </w:r>
      <w:r w:rsidRPr="006E1D82">
        <w:t xml:space="preserve"> и </w:t>
      </w:r>
      <w:r w:rsidRPr="006E1D82">
        <w:rPr>
          <w:lang w:val="en-US"/>
        </w:rPr>
        <w:t>XML</w:t>
      </w:r>
      <w:r w:rsidRPr="006E1D82">
        <w:t>.</w:t>
      </w:r>
    </w:p>
    <w:p w:rsidR="006E1D82" w:rsidRDefault="006E1D82" w:rsidP="006E1D82">
      <w:pPr>
        <w:pStyle w:val="a"/>
        <w:numPr>
          <w:ilvl w:val="1"/>
          <w:numId w:val="2"/>
        </w:numPr>
      </w:pPr>
      <w:bookmarkStart w:id="2" w:name="_Toc486969383"/>
      <w:r>
        <w:rPr>
          <w:rStyle w:val="lwcollapsibleareatitle"/>
        </w:rPr>
        <w:t>Основные понятия связывания данных</w:t>
      </w:r>
      <w:bookmarkEnd w:id="2"/>
    </w:p>
    <w:p w:rsidR="006E1D82" w:rsidRDefault="006E1D82" w:rsidP="006E1D82">
      <w:pPr>
        <w:pStyle w:val="NormalWeb"/>
      </w:pPr>
      <w:r>
        <w:rPr>
          <w:rStyle w:val="sentence"/>
        </w:rPr>
        <w:t xml:space="preserve">Вне зависимости от того, какие элементы </w:t>
      </w:r>
      <w:r w:rsidR="00FE05FF">
        <w:rPr>
          <w:rStyle w:val="sentence"/>
        </w:rPr>
        <w:t>с</w:t>
      </w:r>
      <w:r>
        <w:rPr>
          <w:rStyle w:val="sentence"/>
        </w:rPr>
        <w:t xml:space="preserve">вязываются и какой источник данных используется, каждая привязка всегда соответствует следующей модели: </w:t>
      </w:r>
    </w:p>
    <w:p w:rsidR="006E1D82" w:rsidRDefault="006E1D82" w:rsidP="006E1D82">
      <w:r>
        <w:rPr>
          <w:noProof/>
        </w:rPr>
        <w:drawing>
          <wp:inline distT="0" distB="0" distL="0" distR="0">
            <wp:extent cx="4171950" cy="1209675"/>
            <wp:effectExtent l="19050" t="0" r="0" b="0"/>
            <wp:docPr id="2" name="3faf69d0-345c-4b86-b571-eb4f3d3390ba" descr="Основная схема привязки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af69d0-345c-4b86-b571-eb4f3d3390ba" descr="Основная схема привязки данных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D82" w:rsidRDefault="009E30A0" w:rsidP="006E1D82">
      <w:pPr>
        <w:pStyle w:val="NormalWeb"/>
      </w:pPr>
      <w:r>
        <w:rPr>
          <w:rStyle w:val="sentence"/>
        </w:rPr>
        <w:t>С</w:t>
      </w:r>
      <w:r w:rsidR="006E1D82">
        <w:rPr>
          <w:rStyle w:val="sentence"/>
        </w:rPr>
        <w:t xml:space="preserve">вязывание данных является </w:t>
      </w:r>
      <w:r w:rsidR="00C924B6">
        <w:rPr>
          <w:rStyle w:val="sentence"/>
        </w:rPr>
        <w:t xml:space="preserve">технологией, которая реализует </w:t>
      </w:r>
      <w:r w:rsidR="00F64B16">
        <w:rPr>
          <w:rStyle w:val="sentence"/>
        </w:rPr>
        <w:t>связи</w:t>
      </w:r>
      <w:r w:rsidR="006E1D82">
        <w:rPr>
          <w:rStyle w:val="sentence"/>
        </w:rPr>
        <w:t xml:space="preserve"> между </w:t>
      </w:r>
      <w:hyperlink r:id="rId8" w:anchor="binding_target" w:history="1">
        <w:r w:rsidR="006E1D82" w:rsidRPr="006E1D82">
          <w:t>цел</w:t>
        </w:r>
        <w:r w:rsidR="00C924B6">
          <w:t>евым</w:t>
        </w:r>
      </w:hyperlink>
      <w:r w:rsidR="00C924B6">
        <w:t xml:space="preserve"> объектом</w:t>
      </w:r>
      <w:r w:rsidR="006E1D82" w:rsidRPr="006E1D82">
        <w:t xml:space="preserve"> и </w:t>
      </w:r>
      <w:hyperlink r:id="rId9" w:anchor="binding_source" w:history="1">
        <w:r w:rsidR="006E1D82" w:rsidRPr="006E1D82">
          <w:t>источником привязки</w:t>
        </w:r>
      </w:hyperlink>
      <w:r w:rsidR="00F64B16">
        <w:t>, а также поддерживает синхронизацию данных</w:t>
      </w:r>
      <w:r w:rsidR="006E1D82">
        <w:t>.</w:t>
      </w:r>
    </w:p>
    <w:p w:rsidR="00AA7CAD" w:rsidRDefault="00612516" w:rsidP="006E1D82">
      <w:pPr>
        <w:pStyle w:val="NormalWeb"/>
      </w:pPr>
      <w:r>
        <w:t>Целевой объект создает привязку к определенному свойству объекта-источника. При изменении объекта-источника, целевой объект также будет модифицирован.</w:t>
      </w:r>
    </w:p>
    <w:p w:rsidR="00077BCD" w:rsidRDefault="006E1D82" w:rsidP="006E1D82">
      <w:pPr>
        <w:rPr>
          <w:rStyle w:val="sentence"/>
        </w:rPr>
      </w:pPr>
      <w:r>
        <w:rPr>
          <w:rStyle w:val="sentence"/>
        </w:rPr>
        <w:t xml:space="preserve">Каждая привязка имеет четыре компонента: </w:t>
      </w:r>
    </w:p>
    <w:p w:rsidR="00077BCD" w:rsidRPr="00077BCD" w:rsidRDefault="00A07DB5" w:rsidP="00077BCD">
      <w:pPr>
        <w:pStyle w:val="a0"/>
        <w:rPr>
          <w:rStyle w:val="sentence"/>
        </w:rPr>
      </w:pPr>
      <w:hyperlink r:id="rId10" w:anchor="binding_target" w:history="1">
        <w:r w:rsidR="006E1D82" w:rsidRPr="00077BCD">
          <w:t>цел</w:t>
        </w:r>
        <w:r w:rsidR="00612516" w:rsidRPr="00077BCD">
          <w:t>евой объект</w:t>
        </w:r>
        <w:r w:rsidR="006E1D82" w:rsidRPr="00077BCD">
          <w:t xml:space="preserve"> привязки</w:t>
        </w:r>
      </w:hyperlink>
      <w:r w:rsidR="00077BCD" w:rsidRPr="00077BCD">
        <w:t>;</w:t>
      </w:r>
      <w:r w:rsidR="006E1D82" w:rsidRPr="00077BCD">
        <w:rPr>
          <w:rStyle w:val="sentence"/>
        </w:rPr>
        <w:t xml:space="preserve"> </w:t>
      </w:r>
    </w:p>
    <w:p w:rsidR="00077BCD" w:rsidRPr="00077BCD" w:rsidRDefault="006E1D82" w:rsidP="00077BCD">
      <w:pPr>
        <w:pStyle w:val="a0"/>
        <w:rPr>
          <w:rStyle w:val="sentence"/>
        </w:rPr>
      </w:pPr>
      <w:r w:rsidRPr="00077BCD">
        <w:rPr>
          <w:rStyle w:val="sentence"/>
        </w:rPr>
        <w:t>свойство цел</w:t>
      </w:r>
      <w:r w:rsidR="00612516" w:rsidRPr="00077BCD">
        <w:rPr>
          <w:rStyle w:val="sentence"/>
        </w:rPr>
        <w:t>евого объекта</w:t>
      </w:r>
      <w:r w:rsidRPr="00077BCD">
        <w:rPr>
          <w:rStyle w:val="sentence"/>
        </w:rPr>
        <w:t xml:space="preserve">, </w:t>
      </w:r>
    </w:p>
    <w:p w:rsidR="00077BCD" w:rsidRPr="00077BCD" w:rsidRDefault="00A07DB5" w:rsidP="00077BCD">
      <w:pPr>
        <w:pStyle w:val="a0"/>
        <w:rPr>
          <w:rStyle w:val="sentence"/>
        </w:rPr>
      </w:pPr>
      <w:hyperlink r:id="rId11" w:anchor="binding_source" w:history="1">
        <w:r w:rsidR="006E1D82" w:rsidRPr="00077BCD">
          <w:t>источник привязки</w:t>
        </w:r>
      </w:hyperlink>
      <w:r w:rsidR="00077BCD" w:rsidRPr="00077BCD">
        <w:t>;</w:t>
      </w:r>
      <w:r w:rsidR="006E1D82" w:rsidRPr="00077BCD">
        <w:rPr>
          <w:rStyle w:val="sentence"/>
        </w:rPr>
        <w:t xml:space="preserve"> </w:t>
      </w:r>
    </w:p>
    <w:p w:rsidR="00077BCD" w:rsidRPr="00077BCD" w:rsidRDefault="006E1D82" w:rsidP="00077BCD">
      <w:pPr>
        <w:pStyle w:val="a0"/>
      </w:pPr>
      <w:r w:rsidRPr="00077BCD">
        <w:rPr>
          <w:rStyle w:val="sentence"/>
        </w:rPr>
        <w:t xml:space="preserve">путь к значению используемого </w:t>
      </w:r>
      <w:hyperlink r:id="rId12" w:anchor="binding_source" w:history="1">
        <w:r w:rsidRPr="00077BCD">
          <w:t>источника привязки</w:t>
        </w:r>
      </w:hyperlink>
      <w:r w:rsidRPr="00077BCD">
        <w:t xml:space="preserve">. </w:t>
      </w:r>
    </w:p>
    <w:p w:rsidR="00EA6D88" w:rsidRDefault="00EA6D88" w:rsidP="006E1D82"/>
    <w:p w:rsidR="00EA6D88" w:rsidRPr="00E32900" w:rsidRDefault="00EA6D88" w:rsidP="006E1D82">
      <w:r>
        <w:t>П</w:t>
      </w:r>
      <w:r w:rsidRPr="00EA6D88">
        <w:t>р</w:t>
      </w:r>
      <w:r>
        <w:t xml:space="preserve">имер, демонстрирующий связывание значения </w:t>
      </w:r>
      <w:r>
        <w:rPr>
          <w:lang w:val="en-US"/>
        </w:rPr>
        <w:t>TextBlock</w:t>
      </w:r>
      <w:r w:rsidRPr="00EA6D88">
        <w:t xml:space="preserve"> </w:t>
      </w:r>
      <w:r>
        <w:t xml:space="preserve">со свойством </w:t>
      </w:r>
      <w:r>
        <w:rPr>
          <w:lang w:val="en-US"/>
        </w:rPr>
        <w:t>Text</w:t>
      </w:r>
      <w:r>
        <w:t xml:space="preserve"> у </w:t>
      </w:r>
      <w:r>
        <w:rPr>
          <w:lang w:val="en-US"/>
        </w:rPr>
        <w:t>TextBox</w:t>
      </w:r>
      <w:r w:rsidRPr="00EA6D88">
        <w:t>.</w:t>
      </w:r>
    </w:p>
    <w:p w:rsidR="00EA6D88" w:rsidRPr="00BC71EF" w:rsidRDefault="00EA6D88" w:rsidP="006E1D82">
      <w:r>
        <w:rPr>
          <w:lang w:val="en-US"/>
        </w:rPr>
        <w:t>TextBlock</w:t>
      </w:r>
      <w:r w:rsidRPr="004E2E45">
        <w:t xml:space="preserve"> </w:t>
      </w:r>
      <w:r>
        <w:t xml:space="preserve">автоматически изменяет свое значение при вводе текста в </w:t>
      </w:r>
      <w:r>
        <w:rPr>
          <w:lang w:val="en-US"/>
        </w:rPr>
        <w:t>TextBox</w:t>
      </w:r>
      <w:r w:rsidRPr="004E2E45">
        <w:t>.</w:t>
      </w:r>
      <w:r w:rsidR="00BC71EF" w:rsidRPr="00BC71EF">
        <w:t xml:space="preserve"> </w:t>
      </w:r>
      <w:r w:rsidR="00BC71EF">
        <w:t xml:space="preserve">Без возможностей </w:t>
      </w:r>
      <w:r w:rsidR="00BC71EF">
        <w:rPr>
          <w:lang w:val="en-US"/>
        </w:rPr>
        <w:t>data</w:t>
      </w:r>
      <w:r w:rsidR="00BC71EF" w:rsidRPr="00BC71EF">
        <w:t xml:space="preserve"> </w:t>
      </w:r>
      <w:r w:rsidR="00BC71EF">
        <w:rPr>
          <w:lang w:val="en-US"/>
        </w:rPr>
        <w:t>binding</w:t>
      </w:r>
      <w:r w:rsidR="00BC71EF">
        <w:t xml:space="preserve"> потребовалось бы реализов</w:t>
      </w:r>
      <w:r w:rsidR="00BC71EF" w:rsidRPr="00BC71EF">
        <w:t>ывать</w:t>
      </w:r>
      <w:r w:rsidR="00BC71EF">
        <w:t xml:space="preserve"> обработчик событий для событий TextBox и затем изменять значение TextBlock при каждом изменении вводимого текста.</w:t>
      </w:r>
    </w:p>
    <w:p w:rsidR="00EA6D88" w:rsidRDefault="00EA6D88" w:rsidP="006E1D82"/>
    <w:p w:rsidR="00EA6D88" w:rsidRPr="0089177E" w:rsidRDefault="00EA6D88" w:rsidP="006E1D82">
      <w:pPr>
        <w:rPr>
          <w:lang w:val="en-US"/>
        </w:rPr>
      </w:pPr>
      <w:r>
        <w:rPr>
          <w:lang w:val="en-US"/>
        </w:rPr>
        <w:t>MainWindow</w:t>
      </w:r>
      <w:r w:rsidRPr="0089177E">
        <w:rPr>
          <w:lang w:val="en-US"/>
        </w:rPr>
        <w:t>.</w:t>
      </w:r>
      <w:r>
        <w:rPr>
          <w:lang w:val="en-US"/>
        </w:rPr>
        <w:t>xaml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="BindingSample.MainWindow"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="clr-namespace:BindingSample"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mc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="txtValue" 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="0,10"&gt;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Текст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 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=txtValue,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=Text }" /&gt;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WrapPanel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A6D88" w:rsidRDefault="008A74C3" w:rsidP="008A74C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C71EF" w:rsidRDefault="00BC71EF" w:rsidP="00EA6D88">
      <w:pPr>
        <w:rPr>
          <w:rFonts w:ascii="Consolas" w:hAnsi="Consolas" w:cs="Consolas"/>
          <w:color w:val="0000FF"/>
          <w:sz w:val="19"/>
          <w:szCs w:val="19"/>
        </w:rPr>
      </w:pPr>
    </w:p>
    <w:p w:rsidR="008A74C3" w:rsidRPr="006E1D82" w:rsidRDefault="008A74C3" w:rsidP="008A74C3">
      <w:r>
        <w:t>Аналогично, можно установить привязку в файле отделенного кода:</w:t>
      </w:r>
    </w:p>
    <w:p w:rsidR="008A74C3" w:rsidRPr="0089177E" w:rsidRDefault="008A74C3" w:rsidP="008A74C3">
      <w:pPr>
        <w:rPr>
          <w:lang w:val="en-US"/>
        </w:rPr>
      </w:pPr>
      <w:r>
        <w:rPr>
          <w:lang w:val="en-US"/>
        </w:rPr>
        <w:t>MainWindow</w:t>
      </w:r>
      <w:r w:rsidRPr="0089177E">
        <w:rPr>
          <w:lang w:val="en-US"/>
        </w:rPr>
        <w:t>.</w:t>
      </w:r>
      <w:r>
        <w:rPr>
          <w:lang w:val="en-US"/>
        </w:rPr>
        <w:t>xaml</w:t>
      </w:r>
    </w:p>
    <w:p w:rsidR="008A74C3" w:rsidRPr="0089177E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="BindingSample.MainWindow"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="clr-namespace:BindingSample"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mc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="200"&gt;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="txtValue" 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="0,10"&gt;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Текст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 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A74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="mirrorTextBlock"/&gt;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74C3" w:rsidRPr="0089177E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74C3" w:rsidRPr="0089177E" w:rsidRDefault="008A74C3" w:rsidP="008A74C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A74C3" w:rsidRPr="0089177E" w:rsidRDefault="008A74C3" w:rsidP="008A74C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74C3" w:rsidRDefault="008A74C3" w:rsidP="008A74C3">
      <w:pPr>
        <w:rPr>
          <w:lang w:val="en-US"/>
        </w:rPr>
      </w:pPr>
      <w:r>
        <w:rPr>
          <w:lang w:val="en-US"/>
        </w:rPr>
        <w:t>MainWindow.xaml.cs</w:t>
      </w:r>
    </w:p>
    <w:p w:rsidR="008A74C3" w:rsidRDefault="008A74C3" w:rsidP="008A74C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System.Windows.Controls;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System.Windows.Data;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BindingSample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MainWindow.xaml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InitializeComponent();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binding.ElementName = 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"txtValue"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источник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binding.Path = </w:t>
      </w:r>
      <w:r w:rsidRPr="008A74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PropertyPath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A74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свойство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источника</w:t>
      </w:r>
    </w:p>
    <w:p w:rsidR="008A74C3" w:rsidRP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mirrorTextBlock.SetBinding(</w:t>
      </w:r>
      <w:r w:rsidRPr="008A74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TextBlock</w:t>
      </w: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.TextProperty, binding); 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установка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привязки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элемента</w:t>
      </w:r>
      <w:r w:rsidRPr="008A74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приемника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A74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A74C3" w:rsidRDefault="008A74C3" w:rsidP="008A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C71EF" w:rsidRDefault="00BC71EF" w:rsidP="00BC71EF">
      <w:pPr>
        <w:pStyle w:val="a"/>
        <w:numPr>
          <w:ilvl w:val="1"/>
          <w:numId w:val="2"/>
        </w:numPr>
        <w:rPr>
          <w:rStyle w:val="lwcollapsibleareatitle"/>
        </w:rPr>
      </w:pPr>
      <w:bookmarkStart w:id="3" w:name="_Toc486969384"/>
      <w:r>
        <w:rPr>
          <w:rStyle w:val="lwcollapsibleareatitle"/>
        </w:rPr>
        <w:t>Синтаксис связывания данных</w:t>
      </w:r>
      <w:bookmarkEnd w:id="3"/>
    </w:p>
    <w:p w:rsidR="00BC71EF" w:rsidRDefault="00BC71EF" w:rsidP="00BC71EF">
      <w:r>
        <w:t xml:space="preserve">Для связывания данных используется </w:t>
      </w:r>
      <w:r>
        <w:rPr>
          <w:lang w:val="en-US"/>
        </w:rPr>
        <w:t>Binding</w:t>
      </w:r>
      <w:r w:rsidRPr="00BC71EF">
        <w:t xml:space="preserve"> расширение </w:t>
      </w:r>
      <w:r>
        <w:rPr>
          <w:lang w:val="en-US"/>
        </w:rPr>
        <w:t>XAML</w:t>
      </w:r>
      <w:r w:rsidRPr="00BC71EF">
        <w:t xml:space="preserve">, </w:t>
      </w:r>
      <w:r>
        <w:t>которое позволяет описывать взаимодействие целевого объекта и источника.</w:t>
      </w:r>
    </w:p>
    <w:p w:rsidR="00BC71EF" w:rsidRDefault="00BC71EF" w:rsidP="00BC71EF"/>
    <w:p w:rsidR="00BC71EF" w:rsidRDefault="002D24E8" w:rsidP="00BC71EF">
      <w:r w:rsidRPr="00985252">
        <w:t>Синтаксис</w:t>
      </w:r>
      <w:r>
        <w:t xml:space="preserve"> выражения определения привязки</w:t>
      </w:r>
      <w:r w:rsidR="00BC71EF">
        <w:t>:</w:t>
      </w:r>
    </w:p>
    <w:p w:rsidR="00BC71EF" w:rsidRPr="00BC71EF" w:rsidRDefault="00BC71EF" w:rsidP="00BC71EF">
      <w:r>
        <w:t>{Binding «ElementName»=</w:t>
      </w:r>
      <w:r w:rsidRPr="00BC71EF">
        <w:t xml:space="preserve"> </w:t>
      </w:r>
      <w:r>
        <w:t>«Имя_объекта-источника», Path=«Свойство_объекта-источника</w:t>
      </w:r>
      <w:r w:rsidR="008A74C3">
        <w:t>»</w:t>
      </w:r>
      <w:r w:rsidR="00AA6319" w:rsidRPr="00AA6319">
        <w:t xml:space="preserve">, </w:t>
      </w:r>
      <w:r w:rsidR="00AA6319">
        <w:rPr>
          <w:lang w:val="en-US"/>
        </w:rPr>
        <w:t>Mode</w:t>
      </w:r>
      <w:r w:rsidR="00AA6319" w:rsidRPr="00AA6319">
        <w:t>=</w:t>
      </w:r>
      <w:r w:rsidR="00AA6319">
        <w:t>«</w:t>
      </w:r>
      <w:r w:rsidR="00AA6319">
        <w:rPr>
          <w:lang w:val="en-US"/>
        </w:rPr>
        <w:t>Mode</w:t>
      </w:r>
      <w:r w:rsidR="00AA6319">
        <w:t>»</w:t>
      </w:r>
      <w:r>
        <w:t>}</w:t>
      </w:r>
    </w:p>
    <w:p w:rsidR="00BC71EF" w:rsidRPr="00E32900" w:rsidRDefault="00BC71EF" w:rsidP="00EA6D88"/>
    <w:p w:rsidR="00BF5F0C" w:rsidRPr="00BF5F0C" w:rsidRDefault="00BC3473" w:rsidP="00BF5F0C">
      <w:r>
        <w:t>С</w:t>
      </w:r>
      <w:r w:rsidR="00BF5F0C" w:rsidRPr="00BF5F0C">
        <w:t xml:space="preserve">войство </w:t>
      </w:r>
      <w:r w:rsidR="00BF5F0C" w:rsidRPr="00BF5F0C">
        <w:rPr>
          <w:lang w:val="en-US"/>
        </w:rPr>
        <w:t>Mode</w:t>
      </w:r>
      <w:r w:rsidR="00BF5F0C" w:rsidRPr="00BF5F0C">
        <w:t xml:space="preserve"> объекта </w:t>
      </w:r>
      <w:r w:rsidR="00BF5F0C" w:rsidRPr="00BF5F0C">
        <w:rPr>
          <w:lang w:val="en-US"/>
        </w:rPr>
        <w:t>Binding</w:t>
      </w:r>
      <w:r w:rsidR="00BF5F0C" w:rsidRPr="00BF5F0C">
        <w:t>, которое представляет режим привязки, может принимать следующие значения:</w:t>
      </w:r>
    </w:p>
    <w:p w:rsidR="00BF5F0C" w:rsidRPr="00BF5F0C" w:rsidRDefault="00BF5F0C" w:rsidP="00BF5F0C"/>
    <w:p w:rsidR="00BF5F0C" w:rsidRPr="00BF5F0C" w:rsidRDefault="00BF5F0C" w:rsidP="004906AC">
      <w:pPr>
        <w:pStyle w:val="a0"/>
      </w:pPr>
      <w:r w:rsidRPr="00BF5F0C">
        <w:t xml:space="preserve">    </w:t>
      </w:r>
      <w:r w:rsidRPr="00BF5F0C">
        <w:rPr>
          <w:lang w:val="en-US"/>
        </w:rPr>
        <w:t>OneWay</w:t>
      </w:r>
      <w:r w:rsidR="008A7702">
        <w:t>.</w:t>
      </w:r>
      <w:r w:rsidR="002D24E8">
        <w:t xml:space="preserve"> </w:t>
      </w:r>
      <w:r w:rsidR="002D24E8" w:rsidRPr="002D24E8">
        <w:t>И</w:t>
      </w:r>
      <w:r w:rsidR="002D24E8">
        <w:t>спользуется</w:t>
      </w:r>
      <w:r w:rsidR="008A7702" w:rsidRPr="008A7702">
        <w:t>,</w:t>
      </w:r>
      <w:r w:rsidR="002D24E8">
        <w:t xml:space="preserve"> если связанное свойство изменяет</w:t>
      </w:r>
      <w:r w:rsidR="00F71B03">
        <w:t xml:space="preserve"> значения в</w:t>
      </w:r>
      <w:r w:rsidR="002D24E8">
        <w:t xml:space="preserve"> пользовательск</w:t>
      </w:r>
      <w:r w:rsidR="00F71B03">
        <w:t>ом</w:t>
      </w:r>
      <w:r w:rsidR="002D24E8">
        <w:t xml:space="preserve"> интерфейс</w:t>
      </w:r>
      <w:r w:rsidR="00F71B03">
        <w:t>е</w:t>
      </w:r>
      <w:r w:rsidRPr="00BF5F0C">
        <w:t>.</w:t>
      </w:r>
    </w:p>
    <w:p w:rsidR="002D24E8" w:rsidRDefault="00BF5F0C" w:rsidP="004906AC">
      <w:pPr>
        <w:pStyle w:val="a0"/>
      </w:pPr>
      <w:r w:rsidRPr="00BF5F0C">
        <w:t xml:space="preserve">    </w:t>
      </w:r>
      <w:r w:rsidR="002D24E8" w:rsidRPr="00BF5F0C">
        <w:rPr>
          <w:lang w:val="en-US"/>
        </w:rPr>
        <w:t>OneWayToSource</w:t>
      </w:r>
      <w:r w:rsidR="002D24E8" w:rsidRPr="002D24E8">
        <w:t>.</w:t>
      </w:r>
      <w:r w:rsidR="002D24E8" w:rsidRPr="00BF5F0C">
        <w:t xml:space="preserve"> </w:t>
      </w:r>
      <w:r w:rsidR="002D24E8">
        <w:t>Противополжность OneWay</w:t>
      </w:r>
      <w:r w:rsidR="002D24E8" w:rsidRPr="00BF5F0C">
        <w:t>.</w:t>
      </w:r>
      <w:r w:rsidR="002D24E8" w:rsidRPr="002D24E8">
        <w:t xml:space="preserve"> </w:t>
      </w:r>
      <w:r w:rsidR="002D24E8">
        <w:t xml:space="preserve">Изменения </w:t>
      </w:r>
      <w:r w:rsidR="00F71B03">
        <w:t xml:space="preserve">значения в </w:t>
      </w:r>
      <w:r w:rsidR="002D24E8">
        <w:t>п</w:t>
      </w:r>
      <w:r w:rsidR="002D24E8" w:rsidRPr="00F71B03">
        <w:t>ользовательск</w:t>
      </w:r>
      <w:r w:rsidR="002D24E8">
        <w:t>ом</w:t>
      </w:r>
      <w:r w:rsidR="002D24E8" w:rsidRPr="00F71B03">
        <w:t xml:space="preserve"> интерфейс</w:t>
      </w:r>
      <w:r w:rsidR="002D24E8">
        <w:t>е</w:t>
      </w:r>
      <w:r w:rsidR="00F71B03">
        <w:t xml:space="preserve"> изменяют связанное свойство.</w:t>
      </w:r>
    </w:p>
    <w:p w:rsidR="00BF5F0C" w:rsidRPr="00BF5F0C" w:rsidRDefault="002D24E8" w:rsidP="004906AC">
      <w:pPr>
        <w:pStyle w:val="a0"/>
      </w:pPr>
      <w:r>
        <w:t xml:space="preserve">    </w:t>
      </w:r>
      <w:r w:rsidR="00BF5F0C" w:rsidRPr="00BF5F0C">
        <w:rPr>
          <w:lang w:val="en-US"/>
        </w:rPr>
        <w:t>OneTime</w:t>
      </w:r>
      <w:r w:rsidR="00BF5F0C" w:rsidRPr="00BF5F0C">
        <w:t>.</w:t>
      </w:r>
      <w:r w:rsidR="008A7702">
        <w:t xml:space="preserve"> Аналогично поведению OneWay, за исключением того, что изменение в пользовательском интерфейсе происходят один раз.</w:t>
      </w:r>
    </w:p>
    <w:p w:rsidR="00BF5F0C" w:rsidRPr="005E61C0" w:rsidRDefault="00BF5F0C" w:rsidP="00155308">
      <w:pPr>
        <w:pStyle w:val="a0"/>
      </w:pPr>
      <w:r w:rsidRPr="00BF5F0C">
        <w:t xml:space="preserve">    </w:t>
      </w:r>
      <w:r w:rsidRPr="00BF5F0C">
        <w:rPr>
          <w:lang w:val="en-US"/>
        </w:rPr>
        <w:t>TwoWay</w:t>
      </w:r>
      <w:r w:rsidRPr="00985252">
        <w:rPr>
          <w:lang w:val="en-US"/>
        </w:rPr>
        <w:t>.</w:t>
      </w:r>
      <w:r w:rsidR="008A7702" w:rsidRPr="00985252">
        <w:rPr>
          <w:lang w:val="en-US"/>
        </w:rPr>
        <w:t xml:space="preserve"> </w:t>
      </w:r>
      <w:r w:rsidR="008A7702">
        <w:t>Комбинация</w:t>
      </w:r>
      <w:r w:rsidR="008A7702" w:rsidRPr="008A7702">
        <w:rPr>
          <w:lang w:val="en-US"/>
        </w:rPr>
        <w:t xml:space="preserve"> OneWay </w:t>
      </w:r>
      <w:r w:rsidR="008A7702">
        <w:t>и</w:t>
      </w:r>
      <w:r w:rsidR="008A7702" w:rsidRPr="008A7702">
        <w:rPr>
          <w:lang w:val="en-US"/>
        </w:rPr>
        <w:t xml:space="preserve"> OneWayToSource.</w:t>
      </w:r>
      <w:r w:rsidR="008A7702">
        <w:rPr>
          <w:lang w:val="en-US"/>
        </w:rPr>
        <w:t xml:space="preserve"> </w:t>
      </w:r>
      <w:r w:rsidR="005E61C0">
        <w:t>С</w:t>
      </w:r>
      <w:r w:rsidR="008A7702" w:rsidRPr="005E61C0">
        <w:t>вязанное свойство</w:t>
      </w:r>
      <w:r w:rsidR="005E61C0">
        <w:t xml:space="preserve"> изменяет пользовательский интерфейс и изменения в пользовательском интерфейсе модифицируют связанное свойство.</w:t>
      </w:r>
    </w:p>
    <w:p w:rsidR="00BF5F0C" w:rsidRDefault="00BF5F0C" w:rsidP="004906AC">
      <w:pPr>
        <w:pStyle w:val="a0"/>
      </w:pPr>
      <w:r w:rsidRPr="005E61C0">
        <w:t xml:space="preserve">    </w:t>
      </w:r>
      <w:r w:rsidRPr="00BF5F0C">
        <w:rPr>
          <w:lang w:val="en-US"/>
        </w:rPr>
        <w:t>Default</w:t>
      </w:r>
      <w:r w:rsidRPr="00BF5F0C">
        <w:t xml:space="preserve">: по умолчанию (если меняется свойство </w:t>
      </w:r>
      <w:r w:rsidRPr="00BF5F0C">
        <w:rPr>
          <w:lang w:val="en-US"/>
        </w:rPr>
        <w:t>TextBox</w:t>
      </w:r>
      <w:r w:rsidRPr="00BF5F0C">
        <w:t>.</w:t>
      </w:r>
      <w:r w:rsidRPr="00BF5F0C">
        <w:rPr>
          <w:lang w:val="en-US"/>
        </w:rPr>
        <w:t>Text</w:t>
      </w:r>
      <w:r w:rsidRPr="00BF5F0C">
        <w:t xml:space="preserve">, то имеет значение </w:t>
      </w:r>
      <w:r w:rsidRPr="00BF5F0C">
        <w:rPr>
          <w:lang w:val="en-US"/>
        </w:rPr>
        <w:t>TwoWay</w:t>
      </w:r>
      <w:r w:rsidRPr="00BF5F0C">
        <w:t xml:space="preserve">, в остальных случаях </w:t>
      </w:r>
      <w:r w:rsidRPr="00BF5F0C">
        <w:rPr>
          <w:lang w:val="en-US"/>
        </w:rPr>
        <w:t>OneWay</w:t>
      </w:r>
      <w:r w:rsidRPr="00BF5F0C">
        <w:t>).</w:t>
      </w:r>
    </w:p>
    <w:p w:rsidR="00E73886" w:rsidRPr="00677359" w:rsidRDefault="00E73886" w:rsidP="00E73886">
      <w:pPr>
        <w:pStyle w:val="a0"/>
        <w:numPr>
          <w:ilvl w:val="0"/>
          <w:numId w:val="0"/>
        </w:numPr>
        <w:ind w:left="720" w:hanging="360"/>
      </w:pPr>
    </w:p>
    <w:p w:rsidR="00E73886" w:rsidRDefault="00E73886" w:rsidP="00E73886">
      <w:pPr>
        <w:pStyle w:val="a"/>
        <w:numPr>
          <w:ilvl w:val="1"/>
          <w:numId w:val="2"/>
        </w:numPr>
        <w:rPr>
          <w:rStyle w:val="lwcollapsibleareatitle"/>
        </w:rPr>
      </w:pPr>
      <w:bookmarkStart w:id="4" w:name="_Toc486969385"/>
      <w:r w:rsidRPr="007658AE">
        <w:rPr>
          <w:rStyle w:val="lwcollapsibleareatitle"/>
        </w:rPr>
        <w:t>Форматирование значений привязки и конвертеры значений</w:t>
      </w:r>
      <w:bookmarkEnd w:id="4"/>
    </w:p>
    <w:p w:rsidR="00E73886" w:rsidRDefault="00361415" w:rsidP="00E73886">
      <w:r>
        <w:t>Часто возникают ситуации, когда необходимо изменить вид привязанных значений при их отображении в интерфейсе. Например, по-разному отображать положительные и отрицательные значения или отобразить размер файла в байтах, килобайтах и мегабайтах в зависимости от его размера.</w:t>
      </w:r>
    </w:p>
    <w:p w:rsidR="00E70DB4" w:rsidRDefault="00E70DB4" w:rsidP="00E73886">
      <w:r>
        <w:t>Для таких случаев существует форматирование значений и конвертеры значений.</w:t>
      </w:r>
    </w:p>
    <w:p w:rsidR="00342906" w:rsidRDefault="00342906" w:rsidP="00E73886">
      <w:r>
        <w:t>Пример форматирования значений:</w:t>
      </w:r>
    </w:p>
    <w:p w:rsidR="00342906" w:rsidRDefault="00342906" w:rsidP="00E73886"/>
    <w:p w:rsidR="00342906" w:rsidRPr="0089177E" w:rsidRDefault="00342906" w:rsidP="00E73886">
      <w:r w:rsidRPr="00342906">
        <w:rPr>
          <w:lang w:val="en-US"/>
        </w:rPr>
        <w:t>MainWindow</w:t>
      </w:r>
      <w:r w:rsidRPr="0089177E">
        <w:t>.</w:t>
      </w:r>
      <w:r w:rsidRPr="00342906">
        <w:rPr>
          <w:lang w:val="en-US"/>
        </w:rPr>
        <w:t>xaml</w:t>
      </w:r>
    </w:p>
    <w:p w:rsidR="00342906" w:rsidRPr="0089177E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StringFormat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342906" w:rsidRPr="0089177E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presentation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342906" w:rsidRPr="0089177E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342906" w:rsidRPr="0089177E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expression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blend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/2008"</w:t>
      </w:r>
    </w:p>
    <w:p w:rsidR="00342906" w:rsidRPr="0089177E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openxmlformats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org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markup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-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compatibility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/2006"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="clr-namespace:StringFormat"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mc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Employee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="Employee"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Петя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Age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="30"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Salary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="25000" /&gt;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42906" w:rsidRPr="00342906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StringFormat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Зарплата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составляет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{</w:t>
      </w: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рублей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Source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r w:rsidRPr="003429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Employee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},</w:t>
      </w:r>
      <w:r w:rsidRPr="003429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3429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=Salary}" /&gt;</w:t>
      </w:r>
    </w:p>
    <w:p w:rsidR="00342906" w:rsidRPr="0089177E" w:rsidRDefault="00342906" w:rsidP="003429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429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42906" w:rsidRDefault="00342906" w:rsidP="00342906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42906" w:rsidRDefault="00342906" w:rsidP="00342906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42906" w:rsidRDefault="00342906" w:rsidP="0054100D">
      <w:pPr>
        <w:rPr>
          <w:lang w:val="en-US"/>
        </w:rPr>
      </w:pPr>
      <w:r>
        <w:rPr>
          <w:lang w:val="en-US"/>
        </w:rPr>
        <w:t>Main</w:t>
      </w:r>
      <w:r w:rsidR="0054100D">
        <w:rPr>
          <w:lang w:val="en-US"/>
        </w:rPr>
        <w:t>Window.xaml.cs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StringFormat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410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410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410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410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MainWindow.xaml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410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4100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410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Age {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4100D" w:rsidRP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Salary {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4100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54100D" w:rsidRDefault="0054100D" w:rsidP="005410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4100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100D" w:rsidRPr="0089177E" w:rsidRDefault="0054100D" w:rsidP="0054100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4100D" w:rsidRDefault="0054100D" w:rsidP="0054100D">
      <w:pPr>
        <w:rPr>
          <w:rFonts w:ascii="Consolas" w:hAnsi="Consolas" w:cs="Consolas"/>
          <w:color w:val="000000"/>
          <w:sz w:val="19"/>
          <w:szCs w:val="19"/>
        </w:rPr>
      </w:pPr>
    </w:p>
    <w:p w:rsidR="0054100D" w:rsidRDefault="0054100D" w:rsidP="0054100D">
      <w:r>
        <w:t>Конвертеры значений (value converter) позволяют преобразовать значение из источника привязки к типу, который понятен целевому объекту привязки. Так как не всегда два связываемых привязкой свойства могут иметь совместимые типы. И в этом случае как раз и нужен конвертер значений.</w:t>
      </w:r>
    </w:p>
    <w:p w:rsidR="0063421C" w:rsidRPr="0054100D" w:rsidRDefault="0063421C" w:rsidP="0054100D">
      <w:pPr>
        <w:rPr>
          <w:rFonts w:ascii="Consolas" w:hAnsi="Consolas" w:cs="Consolas"/>
          <w:color w:val="000000"/>
          <w:sz w:val="19"/>
          <w:szCs w:val="19"/>
        </w:rPr>
      </w:pPr>
    </w:p>
    <w:p w:rsidR="0054100D" w:rsidRDefault="0054100D" w:rsidP="0054100D">
      <w:r w:rsidRPr="0023034B">
        <w:t>Пример</w:t>
      </w:r>
      <w:r>
        <w:t xml:space="preserve"> конвертера значений</w:t>
      </w:r>
      <w:r w:rsidR="0023034B">
        <w:t>, который преобразовывает строковые значения к типу Boolean</w:t>
      </w:r>
      <w:r w:rsidR="0023034B" w:rsidRPr="0023034B">
        <w:t xml:space="preserve"> и наоборот</w:t>
      </w:r>
      <w:r>
        <w:t>:</w:t>
      </w:r>
    </w:p>
    <w:p w:rsidR="0023034B" w:rsidRDefault="0023034B" w:rsidP="0054100D"/>
    <w:p w:rsidR="00E70DB4" w:rsidRPr="006037A0" w:rsidRDefault="006037A0" w:rsidP="00E73886">
      <w:pPr>
        <w:rPr>
          <w:lang w:val="en-US"/>
        </w:rPr>
      </w:pPr>
      <w:r w:rsidRPr="006037A0">
        <w:rPr>
          <w:lang w:val="en-US"/>
        </w:rPr>
        <w:t>MainWindow.xaml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="CheckBoxValueConverter.MainWindow"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="clr-namespace:CheckBoxValueConverter"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mc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YesNoToBooleanConverter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="YesNoToBooleanConverter" /&gt;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="txtValue" /&gt;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="0,10"&gt;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Текущее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значение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 /&gt;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=txtValue,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=Text,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Converter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YesNoToBooleanConverter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}}"&gt;&lt;/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IsChecked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=txtValue,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=Text,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Converter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YesNoToBooleanConverter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}}"</w:t>
      </w:r>
      <w:r w:rsidRPr="006037A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="Yes" /&gt;</w:t>
      </w:r>
    </w:p>
    <w:p w:rsidR="006037A0" w:rsidRPr="0089177E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Default="006037A0" w:rsidP="006037A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037A0" w:rsidRDefault="006037A0" w:rsidP="006037A0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037A0" w:rsidRDefault="006037A0" w:rsidP="006037A0">
      <w:pPr>
        <w:rPr>
          <w:lang w:val="en-US"/>
        </w:rPr>
      </w:pPr>
      <w:r>
        <w:rPr>
          <w:lang w:val="en-US"/>
        </w:rPr>
        <w:lastRenderedPageBreak/>
        <w:t>MainWindow.xaml.cs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System.Windows.Data;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CheckBoxValueConverter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037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037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MainWindow.xaml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6037A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YesNoToBooleanConverter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IValueConverter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Convert(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value, 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targetType,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parameter, System.Globalization.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culture)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(value.ToString().ToLower())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"yes"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"true"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"false"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ConvertBack(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value, 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targetType,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parameter, System.Globalization.</w:t>
      </w:r>
      <w:r w:rsidRPr="006037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culture)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(value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)value ==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"yes"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6037A0" w:rsidRP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603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037A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"no"</w:t>
      </w: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037A0" w:rsidRPr="00985252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3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98525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37A0" w:rsidRPr="00985252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525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98525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8525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E02C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no</w:t>
      </w:r>
      <w:r w:rsidRPr="00985252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98525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8525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37A0" w:rsidRDefault="006037A0" w:rsidP="00603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37A0" w:rsidRPr="0089177E" w:rsidRDefault="006037A0" w:rsidP="006037A0"/>
    <w:p w:rsidR="00392AE2" w:rsidRPr="00392AE2" w:rsidRDefault="00392AE2" w:rsidP="006037A0">
      <w:r w:rsidRPr="00393F76">
        <w:t>Ме</w:t>
      </w:r>
      <w:r>
        <w:t xml:space="preserve">тод </w:t>
      </w:r>
      <w:r w:rsidR="00B8346D">
        <w:rPr>
          <w:lang w:val="en-US"/>
        </w:rPr>
        <w:t>Convert</w:t>
      </w:r>
      <w:r>
        <w:t xml:space="preserve"> позволяет преобразовать строку к типу данных boolean, метод ConvertBack выполняет обратное преобразование.</w:t>
      </w:r>
    </w:p>
    <w:p w:rsidR="00677359" w:rsidRDefault="00677359" w:rsidP="007E524B">
      <w:pPr>
        <w:pStyle w:val="a"/>
        <w:numPr>
          <w:ilvl w:val="1"/>
          <w:numId w:val="2"/>
        </w:numPr>
      </w:pPr>
      <w:bookmarkStart w:id="5" w:name="_Toc486969386"/>
      <w:r>
        <w:t>Использование DataContext</w:t>
      </w:r>
      <w:bookmarkEnd w:id="5"/>
    </w:p>
    <w:p w:rsidR="00677359" w:rsidRPr="00E32900" w:rsidRDefault="00CD5D43" w:rsidP="00677359">
      <w:r w:rsidRPr="00CD5D43">
        <w:t>П</w:t>
      </w:r>
      <w:r>
        <w:t xml:space="preserve">о-умолчанию, </w:t>
      </w:r>
      <w:r w:rsidRPr="00CD5D43">
        <w:t>с</w:t>
      </w:r>
      <w:r>
        <w:t xml:space="preserve">войство </w:t>
      </w:r>
      <w:r w:rsidR="00677359">
        <w:rPr>
          <w:lang w:val="en-US"/>
        </w:rPr>
        <w:t>DataContext</w:t>
      </w:r>
      <w:r w:rsidR="00677359" w:rsidRPr="00CD5D43">
        <w:t xml:space="preserve"> </w:t>
      </w:r>
      <w:r w:rsidR="00677359">
        <w:t>является объектом-источником для привязки, если не определен иной объект-источник.</w:t>
      </w:r>
      <w:r>
        <w:t xml:space="preserve"> Это свойство определено в классе FrameworkElement, от которого наследуется большинство элементов интерфейса, включая </w:t>
      </w:r>
      <w:r>
        <w:rPr>
          <w:lang w:val="en-US"/>
        </w:rPr>
        <w:t>Window</w:t>
      </w:r>
      <w:r w:rsidRPr="00F51310">
        <w:t>.</w:t>
      </w:r>
    </w:p>
    <w:p w:rsidR="00F51310" w:rsidRPr="00E32900" w:rsidRDefault="00F51310" w:rsidP="00677359">
      <w:r>
        <w:t xml:space="preserve">При запуске приложения значение </w:t>
      </w:r>
      <w:r>
        <w:rPr>
          <w:lang w:val="en-US"/>
        </w:rPr>
        <w:t>DataContext</w:t>
      </w:r>
      <w:r w:rsidRPr="00F51310">
        <w:t xml:space="preserve"> </w:t>
      </w:r>
      <w:r>
        <w:t>не определено,</w:t>
      </w:r>
      <w:r w:rsidR="00F92C96" w:rsidRPr="00F92C96">
        <w:t xml:space="preserve"> </w:t>
      </w:r>
      <w:r w:rsidR="00F92C96">
        <w:t xml:space="preserve">но т.к. свойство </w:t>
      </w:r>
      <w:r w:rsidR="00F92C96">
        <w:rPr>
          <w:lang w:val="en-US"/>
        </w:rPr>
        <w:t>DataContext</w:t>
      </w:r>
      <w:r w:rsidR="00F92C96">
        <w:t xml:space="preserve"> присутствует в классе </w:t>
      </w:r>
      <w:r w:rsidR="00F92C96">
        <w:rPr>
          <w:lang w:val="en-US"/>
        </w:rPr>
        <w:t>Window</w:t>
      </w:r>
      <w:r w:rsidR="00F92C96">
        <w:t>,</w:t>
      </w:r>
      <w:r w:rsidR="00F92C96" w:rsidRPr="00F92C96">
        <w:t xml:space="preserve"> </w:t>
      </w:r>
      <w:r w:rsidR="00F92C96">
        <w:t xml:space="preserve">то возможно присвоить значение </w:t>
      </w:r>
      <w:r w:rsidR="00F92C96">
        <w:rPr>
          <w:lang w:val="en-US"/>
        </w:rPr>
        <w:t>DataContext</w:t>
      </w:r>
      <w:r w:rsidR="00F92C96" w:rsidRPr="00D94387">
        <w:t xml:space="preserve"> </w:t>
      </w:r>
      <w:r w:rsidR="00F92C96">
        <w:t xml:space="preserve">в классе </w:t>
      </w:r>
      <w:r w:rsidR="00F92C96">
        <w:rPr>
          <w:lang w:val="en-US"/>
        </w:rPr>
        <w:t>Window</w:t>
      </w:r>
      <w:r w:rsidR="00F92C96" w:rsidRPr="00D94387">
        <w:t xml:space="preserve"> </w:t>
      </w:r>
      <w:r w:rsidR="00F92C96">
        <w:t xml:space="preserve">и использовать его, в дальнейшем, в других элементах, входящих в </w:t>
      </w:r>
      <w:r w:rsidR="00F92C96">
        <w:rPr>
          <w:lang w:val="en-US"/>
        </w:rPr>
        <w:t>Window</w:t>
      </w:r>
      <w:r>
        <w:t>.</w:t>
      </w:r>
    </w:p>
    <w:p w:rsidR="00D94387" w:rsidRDefault="00B20C81" w:rsidP="00677359">
      <w:pPr>
        <w:rPr>
          <w:lang w:val="en-US"/>
        </w:rPr>
      </w:pPr>
      <w:r>
        <w:rPr>
          <w:lang w:val="en-US"/>
        </w:rPr>
        <w:t>MainWindow.xaml</w:t>
      </w:r>
    </w:p>
    <w:p w:rsidR="00B20C81" w:rsidRDefault="00B20C81" w:rsidP="00677359">
      <w:pPr>
        <w:rPr>
          <w:lang w:val="en-US"/>
        </w:rPr>
      </w:pP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="DataContextWPF.MainWindow"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="clr-namespace:DataContextWPF"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mc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Заголовок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 "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UpdateSourceTrigger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=PropertyChanged}"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="0,10,0,0"&gt;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Размеры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 x " /&gt;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B20C8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B20C8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 /&gt;</w:t>
      </w:r>
    </w:p>
    <w:p w:rsidR="00B20C81" w:rsidRPr="00E32900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0C81" w:rsidRPr="00E32900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9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0C81" w:rsidRDefault="00B20C81" w:rsidP="00B20C81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B20C81" w:rsidRPr="00B20C81" w:rsidRDefault="00B20C81" w:rsidP="00B20C81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20C81" w:rsidRDefault="00B20C81" w:rsidP="00B20C81">
      <w:pPr>
        <w:rPr>
          <w:lang w:val="en-US"/>
        </w:rPr>
      </w:pPr>
      <w:r>
        <w:rPr>
          <w:lang w:val="en-US"/>
        </w:rPr>
        <w:t>MainWindow.xaml.cs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DataContextWPF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B20C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B20C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MainWindow.xaml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B20C8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B20C8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0C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20C8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B20C81" w:rsidRP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.DataContext = </w:t>
      </w:r>
      <w:r w:rsidRPr="00B20C8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20C8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0C81" w:rsidRDefault="00B20C81" w:rsidP="00B20C8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20C81" w:rsidRPr="00E32900" w:rsidRDefault="00B20C81" w:rsidP="00B20C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0C81" w:rsidRPr="00E32900" w:rsidRDefault="00B20C81" w:rsidP="00B20C81">
      <w:pPr>
        <w:rPr>
          <w:rFonts w:ascii="Consolas" w:hAnsi="Consolas" w:cs="Consolas"/>
          <w:color w:val="000000"/>
          <w:sz w:val="19"/>
          <w:szCs w:val="19"/>
        </w:rPr>
      </w:pPr>
    </w:p>
    <w:p w:rsidR="00B20C81" w:rsidRPr="00E32900" w:rsidRDefault="00B20C81" w:rsidP="00B20C81">
      <w:r w:rsidRPr="00B20C81">
        <w:t xml:space="preserve">В файле отделенного кода происходит присвоение </w:t>
      </w:r>
      <w:r>
        <w:t>this.DataContext = this</w:t>
      </w:r>
      <w:r w:rsidRPr="00B20C81">
        <w:t>, т.е</w:t>
      </w:r>
      <w:r>
        <w:t xml:space="preserve">. сам объект </w:t>
      </w:r>
      <w:r w:rsidR="00161C5B">
        <w:rPr>
          <w:lang w:val="en-US"/>
        </w:rPr>
        <w:t>Window</w:t>
      </w:r>
      <w:r w:rsidR="00161C5B" w:rsidRPr="00DC6EAE">
        <w:t xml:space="preserve"> </w:t>
      </w:r>
      <w:r>
        <w:t xml:space="preserve">выступает в качестве </w:t>
      </w:r>
      <w:r w:rsidRPr="00B20C81">
        <w:t>Data</w:t>
      </w:r>
      <w:r>
        <w:rPr>
          <w:lang w:val="en-US"/>
        </w:rPr>
        <w:t>Context</w:t>
      </w:r>
      <w:r w:rsidRPr="00237772">
        <w:t>.</w:t>
      </w:r>
    </w:p>
    <w:p w:rsidR="00237772" w:rsidRDefault="00237772" w:rsidP="00B20C81">
      <w:r w:rsidRPr="007E524B">
        <w:t xml:space="preserve">Использование </w:t>
      </w:r>
      <w:r>
        <w:rPr>
          <w:lang w:val="en-US"/>
        </w:rPr>
        <w:t>DataContext</w:t>
      </w:r>
      <w:r w:rsidRPr="007E524B">
        <w:t xml:space="preserve"> </w:t>
      </w:r>
      <w:r>
        <w:t xml:space="preserve">позволяет </w:t>
      </w:r>
      <w:r w:rsidR="007E524B">
        <w:t>избежать необходимости указывать множество объектов-источников для связывания.</w:t>
      </w:r>
    </w:p>
    <w:p w:rsidR="007E524B" w:rsidRDefault="007E524B" w:rsidP="00B20C81"/>
    <w:p w:rsidR="007E524B" w:rsidRDefault="007E524B" w:rsidP="007E524B">
      <w:pPr>
        <w:pStyle w:val="a"/>
        <w:numPr>
          <w:ilvl w:val="1"/>
          <w:numId w:val="2"/>
        </w:numPr>
      </w:pPr>
      <w:bookmarkStart w:id="6" w:name="_Toc486969387"/>
      <w:r>
        <w:t xml:space="preserve">Обновление привязки. </w:t>
      </w:r>
      <w:r>
        <w:rPr>
          <w:lang w:val="en-US"/>
        </w:rPr>
        <w:t>UpdateSourceTrigger.</w:t>
      </w:r>
      <w:bookmarkEnd w:id="6"/>
    </w:p>
    <w:p w:rsidR="007C76E9" w:rsidRDefault="007C76E9" w:rsidP="007C76E9">
      <w:r>
        <w:t>Односторонняя привязка от источника к приемнику практически мгновенно изменяет свойство приемника. Но при использовании двусторонней привязки в случае с текстовыми полями (как в примере выше), при изменении целевого объекта свойство источника не изменяется мгновенно. В предыдущем примере было видно, что изменения в TextBox не сразу отправляются объекту-источнику. Объект-источник изменялся только после потери фокуса TextBox. Такое поведение  контролируется с помощью свойства UpdateSourceTrigger.</w:t>
      </w:r>
    </w:p>
    <w:p w:rsidR="007C76E9" w:rsidRDefault="007C76E9" w:rsidP="007C76E9">
      <w:r>
        <w:t>Это свойство в качестве значения принимает одно из значений перечисления UpdateSourceTrigger:</w:t>
      </w:r>
    </w:p>
    <w:p w:rsidR="007C76E9" w:rsidRDefault="007C76E9" w:rsidP="007C76E9"/>
    <w:p w:rsidR="007C76E9" w:rsidRDefault="007C76E9" w:rsidP="007C76E9">
      <w:r>
        <w:lastRenderedPageBreak/>
        <w:t>·            PropertyChanged: после обновления свойства в целевом объекте сразу обновляется источник привязки;</w:t>
      </w:r>
    </w:p>
    <w:p w:rsidR="007C76E9" w:rsidRDefault="007C76E9" w:rsidP="007C76E9">
      <w:r>
        <w:t>·            LostFocus: только после потери фокуса целевым объектом обновляется источник привязки;</w:t>
      </w:r>
    </w:p>
    <w:p w:rsidR="007C76E9" w:rsidRDefault="007C76E9" w:rsidP="007C76E9">
      <w:r>
        <w:t>·            Explicit: до тех пор пока не будет вызван метод BindingExpression.UpdateSource() источник не обновляется,</w:t>
      </w:r>
    </w:p>
    <w:p w:rsidR="007C76E9" w:rsidRDefault="007C76E9" w:rsidP="007C76E9">
      <w:r>
        <w:t>·            Default: значение по умолчанию. Значение по умолчанию для большинства свойств зависимостей — PropertyChanged, а свойство Text имеет значение по умолчанию LostFocus.</w:t>
      </w:r>
    </w:p>
    <w:p w:rsidR="007C76E9" w:rsidRDefault="007C76E9" w:rsidP="007C76E9"/>
    <w:p w:rsidR="003A33C3" w:rsidRDefault="007C76E9" w:rsidP="007C76E9">
      <w:r>
        <w:t>Изменим предыдущий пример так, чтобы заголовок формы изменялся явно, по нажатию кнопки, ширина формы изменялась при потере фокуса, а высота – сразу после изменения значения.</w:t>
      </w:r>
    </w:p>
    <w:p w:rsidR="003A33C3" w:rsidRDefault="003A33C3" w:rsidP="003A33C3"/>
    <w:p w:rsidR="003A33C3" w:rsidRDefault="003A33C3" w:rsidP="003A33C3">
      <w:pPr>
        <w:rPr>
          <w:lang w:val="en-US"/>
        </w:rPr>
      </w:pPr>
      <w:r>
        <w:rPr>
          <w:lang w:val="en-US"/>
        </w:rPr>
        <w:t>MainWindow.xaml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="UpdateSource.MainWindow"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="clr-namespace:UpdateSource"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mc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="15"&gt;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Заголовок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 "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="txtWindowTitle"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UpdateSourceTrigger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=Explicit}"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="btnUpdateSource"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="btnUpdateSource_Click"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="5,0"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Padding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="5,0"&gt;</w:t>
      </w:r>
      <w:r w:rsidR="00D93214">
        <w:rPr>
          <w:rFonts w:ascii="Consolas" w:hAnsi="Consolas" w:cs="Consolas"/>
          <w:color w:val="000000"/>
          <w:sz w:val="19"/>
          <w:szCs w:val="19"/>
          <w:highlight w:val="white"/>
        </w:rPr>
        <w:t>Изменить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="0,10,0,0"&gt;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Размеры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 "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UpdateSourceTrigger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=LostFocus}"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 x " /&gt;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3A33C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UpdateSourceTrigger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=PropertyChanged}"</w:t>
      </w:r>
      <w:r w:rsidRPr="003A33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 /&gt;</w:t>
      </w:r>
    </w:p>
    <w:p w:rsidR="003A33C3" w:rsidRPr="00E32900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WrapPanel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Pr="00E32900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329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Default="003A33C3" w:rsidP="003A33C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329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329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A33C3" w:rsidRDefault="003A33C3" w:rsidP="003A33C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3A33C3" w:rsidRDefault="003A33C3" w:rsidP="003A33C3">
      <w:pPr>
        <w:rPr>
          <w:lang w:val="en-US"/>
        </w:rPr>
      </w:pPr>
      <w:r>
        <w:rPr>
          <w:lang w:val="en-US"/>
        </w:rPr>
        <w:t>MainWindow.xaml.cs</w:t>
      </w:r>
    </w:p>
    <w:p w:rsidR="003A33C3" w:rsidRDefault="003A33C3" w:rsidP="003A33C3">
      <w:pPr>
        <w:rPr>
          <w:lang w:val="en-US"/>
        </w:rPr>
      </w:pP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System.Windows.Controls;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System.Windows.Data;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UpdateSource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A33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A33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MainWindow.xaml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A33C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.DataContext =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btnUpdateSource_Click(</w:t>
      </w:r>
      <w:r w:rsidRPr="003A33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3A33C3" w:rsidRP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BindingExpression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binding = txtWindowTitle.GetBindingExpression(</w:t>
      </w:r>
      <w:r w:rsidRPr="003A33C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.TextProperty);</w:t>
      </w:r>
    </w:p>
    <w:p w:rsid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A33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binding.UpdateSource();</w:t>
      </w:r>
    </w:p>
    <w:p w:rsid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A33C3" w:rsidRDefault="003A33C3" w:rsidP="003A33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A33C3" w:rsidRDefault="003A33C3" w:rsidP="003A33C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F5ADB" w:rsidRPr="001F5ADB" w:rsidRDefault="00AB620C" w:rsidP="001F5ADB">
      <w:pPr>
        <w:pStyle w:val="a"/>
        <w:numPr>
          <w:ilvl w:val="1"/>
          <w:numId w:val="2"/>
        </w:numPr>
      </w:pPr>
      <w:bookmarkStart w:id="7" w:name="_Toc486969388"/>
      <w:r>
        <w:t>Реакция на изменения</w:t>
      </w:r>
      <w:bookmarkEnd w:id="7"/>
      <w:r>
        <w:t xml:space="preserve"> </w:t>
      </w:r>
    </w:p>
    <w:p w:rsidR="00AB620C" w:rsidRDefault="00AB620C" w:rsidP="00AB620C">
      <w:r>
        <w:t xml:space="preserve">Существует два сценария </w:t>
      </w:r>
      <w:r w:rsidR="000414BB">
        <w:t>обработки изменений</w:t>
      </w:r>
      <w:r w:rsidR="001B6A58">
        <w:t xml:space="preserve"> </w:t>
      </w:r>
      <w:r w:rsidR="001B6A58" w:rsidRPr="001B6A58">
        <w:t>в приложении</w:t>
      </w:r>
      <w:r w:rsidR="009737E5">
        <w:t xml:space="preserve">: </w:t>
      </w:r>
      <w:r w:rsidR="001B6A58">
        <w:t xml:space="preserve">обработка </w:t>
      </w:r>
      <w:r w:rsidR="009737E5">
        <w:t>изменени</w:t>
      </w:r>
      <w:r w:rsidR="001B6A58">
        <w:t>й</w:t>
      </w:r>
      <w:r w:rsidR="009737E5">
        <w:t xml:space="preserve"> в </w:t>
      </w:r>
      <w:r w:rsidR="002930B2">
        <w:t>интерфейс</w:t>
      </w:r>
      <w:r w:rsidR="00644435">
        <w:t>е</w:t>
      </w:r>
      <w:r w:rsidR="002930B2">
        <w:t xml:space="preserve"> приложения </w:t>
      </w:r>
      <w:r w:rsidR="009737E5">
        <w:t xml:space="preserve">и </w:t>
      </w:r>
      <w:r w:rsidR="001B6A58">
        <w:t xml:space="preserve">обработка </w:t>
      </w:r>
      <w:r w:rsidR="009737E5">
        <w:t>изменени</w:t>
      </w:r>
      <w:r w:rsidR="001B6A58">
        <w:t>й</w:t>
      </w:r>
      <w:r w:rsidR="009737E5">
        <w:t xml:space="preserve"> в связанны</w:t>
      </w:r>
      <w:r w:rsidR="00644435">
        <w:t>х</w:t>
      </w:r>
      <w:r w:rsidR="009737E5">
        <w:t xml:space="preserve"> данны</w:t>
      </w:r>
      <w:r w:rsidR="00644435">
        <w:t>х</w:t>
      </w:r>
      <w:r w:rsidR="009737E5">
        <w:t>.</w:t>
      </w:r>
      <w:r w:rsidR="00644435">
        <w:t xml:space="preserve"> Как обрабатывать подобные изменения, зависит от того какое приложение вы реализуете и что хотите получить в результате.</w:t>
      </w:r>
    </w:p>
    <w:p w:rsidR="00D603C6" w:rsidRDefault="00D603C6" w:rsidP="00AB620C"/>
    <w:p w:rsidR="00476ADE" w:rsidRPr="00812102" w:rsidRDefault="009737E5" w:rsidP="00AB620C">
      <w:r>
        <w:t>В</w:t>
      </w:r>
      <w:r w:rsidRPr="002930B2">
        <w:t xml:space="preserve"> </w:t>
      </w:r>
      <w:r w:rsidRPr="009737E5">
        <w:rPr>
          <w:lang w:val="en-US"/>
        </w:rPr>
        <w:t>WPF</w:t>
      </w:r>
      <w:r w:rsidRPr="002930B2">
        <w:t xml:space="preserve"> </w:t>
      </w:r>
      <w:r>
        <w:t>цел</w:t>
      </w:r>
      <w:r w:rsidR="008479F2">
        <w:t>ям</w:t>
      </w:r>
      <w:r w:rsidRPr="002930B2">
        <w:t xml:space="preserve"> </w:t>
      </w:r>
      <w:r w:rsidR="00476ADE">
        <w:t>обработки</w:t>
      </w:r>
      <w:r w:rsidRPr="002930B2">
        <w:t xml:space="preserve"> </w:t>
      </w:r>
      <w:r w:rsidR="00476ADE">
        <w:t>изменений в связанных данных</w:t>
      </w:r>
      <w:r w:rsidR="00476ADE" w:rsidRPr="00476ADE">
        <w:t xml:space="preserve"> </w:t>
      </w:r>
      <w:r w:rsidR="00476ADE">
        <w:t xml:space="preserve">служит обобщенная коллекция </w:t>
      </w:r>
      <w:r w:rsidRPr="009737E5">
        <w:rPr>
          <w:lang w:val="en-US"/>
        </w:rPr>
        <w:t>ObservableCollection</w:t>
      </w:r>
      <w:r w:rsidR="00476ADE">
        <w:t>.</w:t>
      </w:r>
      <w:r w:rsidRPr="002930B2">
        <w:t xml:space="preserve"> </w:t>
      </w:r>
      <w:r w:rsidR="00476ADE">
        <w:t>Объекты в данной коллекции могут быть добавлены,  удалены или изменены. При этом, когда объекты добавляются или удаляются из коллекции автоматически обновляется интерфейс приложения. Такой эффект достигается благодаря тому</w:t>
      </w:r>
      <w:r w:rsidR="00812102">
        <w:t xml:space="preserve">, что при связывании интерфейса с указанной коллекцией, </w:t>
      </w:r>
      <w:r w:rsidR="00812102" w:rsidRPr="00812102">
        <w:t xml:space="preserve">WPF автоматически добавляет </w:t>
      </w:r>
      <w:r w:rsidR="00812102">
        <w:t xml:space="preserve">обработчик события CollectionChanged </w:t>
      </w:r>
      <w:r w:rsidR="00812102" w:rsidRPr="008479F2">
        <w:t>для событий коллекций.</w:t>
      </w:r>
    </w:p>
    <w:p w:rsidR="00476ADE" w:rsidRDefault="00476ADE" w:rsidP="00AB620C"/>
    <w:p w:rsidR="00AD03A2" w:rsidRPr="00AD03A2" w:rsidRDefault="00644435" w:rsidP="003A33C3">
      <w:r>
        <w:t xml:space="preserve">Интерфейс </w:t>
      </w:r>
      <w:hyperlink r:id="rId13" w:history="1">
        <w:r w:rsidR="00AD03A2" w:rsidRPr="00AD03A2">
          <w:t>INotifyPropertyChanged</w:t>
        </w:r>
      </w:hyperlink>
      <w:r w:rsidR="00AD03A2" w:rsidRPr="00AD03A2">
        <w:t xml:space="preserve"> </w:t>
      </w:r>
      <w:r w:rsidR="00AD03A2">
        <w:t xml:space="preserve">используется для уведомления </w:t>
      </w:r>
      <w:r w:rsidR="00695F6D">
        <w:t xml:space="preserve">объектов пользовательского интерфейса </w:t>
      </w:r>
      <w:r w:rsidR="00AD03A2">
        <w:t>об изменениях свойств объект</w:t>
      </w:r>
      <w:r w:rsidR="003F52C7">
        <w:t>ов связанных данных</w:t>
      </w:r>
      <w:r w:rsidR="00AD03A2">
        <w:t>.</w:t>
      </w:r>
      <w:r w:rsidR="00AD03A2" w:rsidRPr="00AD03A2">
        <w:t xml:space="preserve"> </w:t>
      </w:r>
      <w:r w:rsidR="003F52C7">
        <w:t>К</w:t>
      </w:r>
      <w:r w:rsidR="00AD03A2">
        <w:t>ласс</w:t>
      </w:r>
      <w:r w:rsidR="003F52C7">
        <w:t>ы, реализующие</w:t>
      </w:r>
      <w:r w:rsidR="00AD03A2">
        <w:t xml:space="preserve"> </w:t>
      </w:r>
      <w:r w:rsidR="00695F6D">
        <w:t>данн</w:t>
      </w:r>
      <w:r w:rsidR="003F52C7">
        <w:t>ый</w:t>
      </w:r>
      <w:r w:rsidR="00695F6D">
        <w:t xml:space="preserve"> </w:t>
      </w:r>
      <w:r w:rsidR="00AD03A2">
        <w:t>интерфейс генер</w:t>
      </w:r>
      <w:r w:rsidR="003F52C7">
        <w:t>ируют</w:t>
      </w:r>
      <w:r w:rsidR="00AD03A2">
        <w:t xml:space="preserve"> события </w:t>
      </w:r>
      <w:hyperlink r:id="rId14" w:history="1">
        <w:r w:rsidR="00AD03A2" w:rsidRPr="00AD03A2">
          <w:t>PropertyChanged</w:t>
        </w:r>
      </w:hyperlink>
      <w:r w:rsidR="00AD03A2">
        <w:t xml:space="preserve"> каждый раз, когда </w:t>
      </w:r>
      <w:r w:rsidR="00695F6D">
        <w:t xml:space="preserve">меняются </w:t>
      </w:r>
      <w:r w:rsidR="00AD03A2">
        <w:t>значени</w:t>
      </w:r>
      <w:r w:rsidR="00695F6D">
        <w:t>я</w:t>
      </w:r>
      <w:r w:rsidR="00AD03A2">
        <w:t xml:space="preserve"> свойства объект</w:t>
      </w:r>
      <w:r w:rsidR="003F52C7">
        <w:t>ов</w:t>
      </w:r>
      <w:r w:rsidR="00AD03A2">
        <w:t xml:space="preserve"> </w:t>
      </w:r>
      <w:r w:rsidR="003F52C7">
        <w:t>связанных данных</w:t>
      </w:r>
      <w:r w:rsidR="00AD03A2">
        <w:t>. Такое поведение позволяет привязкам данных отслеживать состояни</w:t>
      </w:r>
      <w:r w:rsidR="00C37303">
        <w:t>я</w:t>
      </w:r>
      <w:r w:rsidR="00AD03A2">
        <w:t xml:space="preserve"> объект</w:t>
      </w:r>
      <w:r w:rsidR="00C37303">
        <w:t>ов</w:t>
      </w:r>
      <w:r w:rsidR="00AD03A2">
        <w:t xml:space="preserve"> и обновлять данные пользовательского интерфейса при изменении значения связанн</w:t>
      </w:r>
      <w:r w:rsidR="00C37303">
        <w:t>ых</w:t>
      </w:r>
      <w:r w:rsidR="00AD03A2">
        <w:t xml:space="preserve"> свойства.</w:t>
      </w:r>
    </w:p>
    <w:p w:rsidR="00AD03A2" w:rsidRPr="00AD03A2" w:rsidRDefault="00AD03A2" w:rsidP="003A33C3"/>
    <w:p w:rsidR="00FE248F" w:rsidRPr="00FE248F" w:rsidRDefault="00FE248F" w:rsidP="003A33C3">
      <w:pPr>
        <w:rPr>
          <w:lang w:val="en-US"/>
        </w:rPr>
      </w:pPr>
      <w:r>
        <w:rPr>
          <w:lang w:val="en-US"/>
        </w:rPr>
        <w:t>MainWindow.xaml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="Respond.MainWindow"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="clr-namespace:Respond"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mc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DockPanel.Dock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="Right"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="10,0,0,0"&gt;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="btnAddUser"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="btnAddUser_Click"&gt;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Добавить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="btnChangeUser"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="btnChangeUser_Click"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="0,5"&gt;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Изменить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="btnDeleteUser"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="btnDeleteUser_Click"&gt;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Удалить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="lbUsers"</w:t>
      </w:r>
      <w:r w:rsidRPr="00FE248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DisplayMemberPath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="Name"&gt;&lt;/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ListBox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Pr="0089177E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DockPanel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Default="00FE248F" w:rsidP="00FE248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FE248F" w:rsidRDefault="00FE248F" w:rsidP="00FE248F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FE248F" w:rsidRDefault="00FE248F" w:rsidP="00FE248F">
      <w:pPr>
        <w:rPr>
          <w:lang w:val="en-US"/>
        </w:rPr>
      </w:pPr>
      <w:r>
        <w:rPr>
          <w:lang w:val="en-US"/>
        </w:rPr>
        <w:t>MainWindow.xaml.cs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System.Collections.ObjectModel;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Respond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E24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E24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MainWindow.xaml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E248F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ObservableCollection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users 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ObservableCollection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users.Add(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Петя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users.Add(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Коля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lbUsers.ItemsSource = users;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btnAddUser_Click(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users.Add(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Вася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FE248F" w:rsidRPr="0089177E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E248F" w:rsidRPr="0089177E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btnChangeUser_Click(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(lbUsers.SelectedItem !=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(lbUsers.SelectedItem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).Name = 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Иван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btnDeleteUser_Click(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(lbUsers.SelectedItem !=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users.Remove(lbUsers.SelectedItem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INotifyPropertyChanged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.name;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 !=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.name 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.NotifyPropertyChanged(</w:t>
      </w:r>
      <w:r w:rsidRPr="00FE248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event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PropertyChangedEventHandler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PropertyChanged;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NotifyPropertyChanged(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propName)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.PropertyChanged !=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.PropertyChanged(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E24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248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PropertyChangedEventArgs</w:t>
      </w: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(propName));</w:t>
      </w:r>
    </w:p>
    <w:p w:rsid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24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E248F" w:rsidRP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E248F" w:rsidRDefault="00FE248F" w:rsidP="00FE248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E1F67" w:rsidRDefault="00D273CE" w:rsidP="00E32900">
      <w:pPr>
        <w:pStyle w:val="a"/>
        <w:numPr>
          <w:ilvl w:val="1"/>
          <w:numId w:val="2"/>
        </w:numPr>
      </w:pPr>
      <w:bookmarkStart w:id="8" w:name="_Toc486969389"/>
      <w:r>
        <w:t>Отладка связывания данных</w:t>
      </w:r>
      <w:bookmarkEnd w:id="8"/>
    </w:p>
    <w:p w:rsidR="00E32900" w:rsidRPr="0089177E" w:rsidRDefault="00A4731B" w:rsidP="005E1F67">
      <w:r>
        <w:t>Ошибки в связывании данных довольно сложно выявить, поскольку</w:t>
      </w:r>
      <w:r w:rsidR="00E32900">
        <w:t xml:space="preserve"> </w:t>
      </w:r>
      <w:r>
        <w:t>связывание данных выполняется во время исполнения программы и не вызывает исключений. Ошибки в связывании могут иметь разные причины, но наиболее распрост</w:t>
      </w:r>
      <w:r w:rsidR="00874863">
        <w:t>ранена попытка связывания с несуществующим свойством.</w:t>
      </w:r>
    </w:p>
    <w:p w:rsidR="0081281F" w:rsidRPr="0089177E" w:rsidRDefault="0081281F" w:rsidP="005E1F67"/>
    <w:p w:rsidR="0081281F" w:rsidRDefault="0081281F" w:rsidP="005E1F67">
      <w:pPr>
        <w:rPr>
          <w:lang w:val="en-US"/>
        </w:rPr>
      </w:pPr>
      <w:r>
        <w:rPr>
          <w:lang w:val="en-US"/>
        </w:rPr>
        <w:t>MainWindow.xaml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</w:t>
      </w:r>
      <w:r w:rsidRPr="00812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="BindingDebug.MainWindow"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="clr-namespace:BindingDebug"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mc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12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="pnlMain"&gt;</w:t>
      </w:r>
    </w:p>
    <w:p w:rsidR="0081281F" w:rsidRP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12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81281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NonExistingProperty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81281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81281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=pnlMain}" /&gt;</w:t>
      </w:r>
    </w:p>
    <w:p w:rsidR="0081281F" w:rsidRDefault="0081281F" w:rsidP="0081281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1281F" w:rsidRPr="0089177E" w:rsidRDefault="0081281F" w:rsidP="0081281F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1281F" w:rsidRPr="0089177E" w:rsidRDefault="0081281F" w:rsidP="005E1F67"/>
    <w:p w:rsidR="0081281F" w:rsidRPr="0081281F" w:rsidRDefault="0081281F" w:rsidP="005E1F67">
      <w:r w:rsidRPr="0081281F">
        <w:t xml:space="preserve">В первую очередь ошибку связывания можно обнаружить в </w:t>
      </w:r>
      <w:r>
        <w:rPr>
          <w:lang w:val="en-US"/>
        </w:rPr>
        <w:t>VisualStudio</w:t>
      </w:r>
      <w:r w:rsidRPr="0081281F">
        <w:t xml:space="preserve"> </w:t>
      </w:r>
      <w:r>
        <w:t>в окне Output</w:t>
      </w:r>
      <w:r w:rsidRPr="0081281F">
        <w:t>.</w:t>
      </w:r>
    </w:p>
    <w:p w:rsidR="0081281F" w:rsidRPr="0081281F" w:rsidRDefault="0081281F" w:rsidP="005E1F67">
      <w:pPr>
        <w:rPr>
          <w:lang w:val="en-US"/>
        </w:rPr>
      </w:pPr>
      <w:r w:rsidRPr="0089177E">
        <w:rPr>
          <w:lang w:val="en-US"/>
        </w:rPr>
        <w:t>Output</w:t>
      </w:r>
      <w:r>
        <w:rPr>
          <w:lang w:val="en-US"/>
        </w:rPr>
        <w:t>:</w:t>
      </w:r>
    </w:p>
    <w:p w:rsidR="0081281F" w:rsidRDefault="0081281F" w:rsidP="005E1F6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281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 Error: 40 : BindingExpression path error: 'NonExistingProperty' property not found on 'object' ''Grid' (Name='pnlMain')'. BindingExpression:Path=NonExistingProperty; DataItem='Grid' (Name='pnlMain'); target element is 'TextBlock' (Name=''); target property is 'Text' (type 'String')</w:t>
      </w:r>
    </w:p>
    <w:p w:rsidR="0081281F" w:rsidRDefault="0081281F" w:rsidP="005E1F6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281F" w:rsidRDefault="0081281F" w:rsidP="0081281F">
      <w:r w:rsidRPr="0081281F">
        <w:t>Это сообщение</w:t>
      </w:r>
      <w:r>
        <w:t xml:space="preserve"> говорит, что </w:t>
      </w:r>
      <w:r w:rsidR="0027411D">
        <w:t>была</w:t>
      </w:r>
      <w:r>
        <w:t xml:space="preserve"> п</w:t>
      </w:r>
      <w:r w:rsidR="0027411D">
        <w:t>опытка</w:t>
      </w:r>
      <w:r>
        <w:t xml:space="preserve"> использовать свойство </w:t>
      </w:r>
      <w:r w:rsidRPr="00C42A4C">
        <w:rPr>
          <w:highlight w:val="white"/>
          <w:lang w:val="en-US"/>
        </w:rPr>
        <w:t>NonExistingProperty</w:t>
      </w:r>
      <w:r w:rsidR="00C42A4C">
        <w:t xml:space="preserve"> объекта </w:t>
      </w:r>
      <w:r w:rsidR="00C42A4C">
        <w:rPr>
          <w:lang w:val="en-US"/>
        </w:rPr>
        <w:t>pnlMain</w:t>
      </w:r>
      <w:r w:rsidR="00C42A4C" w:rsidRPr="00C42A4C">
        <w:t xml:space="preserve"> типа Grid</w:t>
      </w:r>
      <w:r w:rsidR="00C42A4C">
        <w:t>.</w:t>
      </w:r>
    </w:p>
    <w:p w:rsidR="008F0180" w:rsidRDefault="008F0180" w:rsidP="0081281F"/>
    <w:p w:rsidR="008F0180" w:rsidRDefault="008F0180" w:rsidP="0081281F">
      <w:r>
        <w:t>Еще один пример ошибки связывания:</w:t>
      </w:r>
    </w:p>
    <w:p w:rsidR="00AC49F5" w:rsidRDefault="00AC49F5" w:rsidP="00AC49F5">
      <w:pPr>
        <w:rPr>
          <w:lang w:val="en-US"/>
        </w:rPr>
      </w:pPr>
      <w:r>
        <w:rPr>
          <w:lang w:val="en-US"/>
        </w:rPr>
        <w:t>MainWindow.xaml</w:t>
      </w:r>
    </w:p>
    <w:p w:rsidR="008F0180" w:rsidRPr="008F0180" w:rsidRDefault="008F0180" w:rsidP="0081281F">
      <w:pPr>
        <w:rPr>
          <w:lang w:val="en-US"/>
        </w:rPr>
      </w:pP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49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="TraceLevel.MainWindow"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="clr-namespace:TraceLevel"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mc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49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AC49F5" w:rsidRP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C49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AC49F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AC49F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AC49F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AC49F5" w:rsidRDefault="00AC49F5" w:rsidP="00AC49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49F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E248F" w:rsidRDefault="00AC49F5" w:rsidP="00AC49F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Window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56C98" w:rsidRDefault="00D56C98" w:rsidP="00AC49F5">
      <w:pPr>
        <w:rPr>
          <w:rFonts w:ascii="Consolas" w:hAnsi="Consolas" w:cs="Consolas"/>
          <w:color w:val="0000FF"/>
          <w:sz w:val="19"/>
          <w:szCs w:val="19"/>
        </w:rPr>
      </w:pPr>
    </w:p>
    <w:p w:rsidR="00D56C98" w:rsidRDefault="00D56C98" w:rsidP="00AC49F5">
      <w:r>
        <w:t xml:space="preserve">В данном примере происходит связывание со свойством Title, но не указано к какому объекту оно относится. </w:t>
      </w:r>
      <w:r w:rsidRPr="00D56C98">
        <w:t xml:space="preserve">WPF будет </w:t>
      </w:r>
      <w:r>
        <w:t>п</w:t>
      </w:r>
      <w:r w:rsidRPr="00D56C98">
        <w:t>ытаться</w:t>
      </w:r>
      <w:r>
        <w:t xml:space="preserve"> использовать DataContext для получения значения, но в данном примере DataContext не инициализирован. </w:t>
      </w:r>
      <w:r w:rsidR="0030747D">
        <w:t xml:space="preserve">В </w:t>
      </w:r>
      <w:r w:rsidR="000C1F7B">
        <w:t>результате</w:t>
      </w:r>
      <w:r w:rsidR="0030747D">
        <w:t xml:space="preserve"> </w:t>
      </w:r>
      <w:r w:rsidRPr="00D56C98">
        <w:t>WPF</w:t>
      </w:r>
      <w:r w:rsidR="0030747D" w:rsidRPr="000C1F7B">
        <w:t xml:space="preserve"> не обнаружит никакой ошибки</w:t>
      </w:r>
      <w:r w:rsidR="0030747D">
        <w:t xml:space="preserve"> и окно Output не будет содержать сообщений об ошибке.</w:t>
      </w:r>
    </w:p>
    <w:p w:rsidR="00FA61AD" w:rsidRDefault="00FA61AD" w:rsidP="00AC49F5"/>
    <w:p w:rsidR="00FA61AD" w:rsidRDefault="00FA61AD" w:rsidP="00AC49F5">
      <w:r>
        <w:t xml:space="preserve">Если данное поведение программы не совпадает с ожиданиями разработчика, то необходимо повысить TraceLevel у объекта </w:t>
      </w:r>
      <w:r w:rsidRPr="00FA61AD">
        <w:t>PresentationTraceSources</w:t>
      </w:r>
      <w:r>
        <w:t xml:space="preserve"> из </w:t>
      </w:r>
      <w:r w:rsidRPr="00FA61AD">
        <w:t>пространства имен System.Dia</w:t>
      </w:r>
      <w:r>
        <w:rPr>
          <w:lang w:val="en-US"/>
        </w:rPr>
        <w:t>gnostics</w:t>
      </w:r>
      <w:r>
        <w:t>.</w:t>
      </w:r>
    </w:p>
    <w:p w:rsidR="007F475C" w:rsidRDefault="007F475C" w:rsidP="00AC49F5">
      <w:r>
        <w:t>В результате в окне Output будут отображаться все подробности выполнения связывания данных: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System.Windows.Data Warning: 67 : BindingExpression (hash=51220585): Resolving source 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 Warning: 70 : BindingExpression (hash=51220585): Found data context element: TextBlock (hash=28990061) (OK)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 Warning: 71 : BindingExpression (hash=51220585): DataContext is null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System.Windows.Data Warning: 67 : BindingExpression (hash=51220585): Resolving source 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 Warning: 70 : BindingExpression (hash=51220585): Found data context element: TextBlock (hash=28990061) (OK)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 Warning: 71 : BindingExpression (hash=51220585): DataContext is null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 Warning: 67 : BindingExpression (hash=51220585): Resolving source  (last chance)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System.Windows.Data Warning: 70 : BindingExpression (hash=51220585): Found data context element: TextBlock (hash=28990061) (OK)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 Warning: 78 : BindingExpression (hash=51220585): Activate with root item &lt;null&gt;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 Warning: 106 : BindingExpression (hash=51220585):   Item at level 0 is null - no accessor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'TraceLevel.vshost.exe' (CLR v4.0.30319: TraceLevel.vshost.exe): Loaded 'C:\Windows\Microsoft.Net\assembly\GAC_MSIL\PresentationFramework-SystemXml\v4.0_4.0.0.0__b77a5c561934e089\PresentationFramework-SystemXml.dll'. Skipped loading symbols. Module is optimized and the debugger option 'Just My Code' is enabled.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 Warning: 80 : BindingExpression (hash=51220585): TransferValue - got raw value {DependencyProperty.UnsetValue}</w:t>
      </w:r>
    </w:p>
    <w:p w:rsidR="007F475C" w:rsidRPr="007F475C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 Warning: 88 : BindingExpression (hash=51220585): TransferValue - using fallback/default value ''</w:t>
      </w:r>
    </w:p>
    <w:p w:rsidR="007F475C" w:rsidRPr="0089177E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47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System.Windows.Data Warning: 89 : BindingExpression (hash=51220585): TransferValue - using final value ''</w:t>
      </w:r>
    </w:p>
    <w:p w:rsidR="007F475C" w:rsidRPr="0089177E" w:rsidRDefault="007F475C" w:rsidP="007F47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F475C" w:rsidRDefault="007F475C" w:rsidP="00AC49F5">
      <w:r>
        <w:t xml:space="preserve">Просматривая текст в окне Output </w:t>
      </w:r>
      <w:r w:rsidRPr="007F475C">
        <w:t>мо</w:t>
      </w:r>
      <w:r>
        <w:t>жно увидеть</w:t>
      </w:r>
      <w:r w:rsidR="00AC1B80">
        <w:t xml:space="preserve"> все действия</w:t>
      </w:r>
      <w:r w:rsidR="005506A6">
        <w:t>,</w:t>
      </w:r>
      <w:r w:rsidR="00AC1B80">
        <w:t xml:space="preserve"> выполняющиеся</w:t>
      </w:r>
      <w:r w:rsidR="00B06771">
        <w:t xml:space="preserve"> в попытке найти подходящее значение для TextBlock</w:t>
      </w:r>
      <w:r w:rsidR="00B06771" w:rsidRPr="00B06771">
        <w:t>: несколько сообщений</w:t>
      </w:r>
      <w:r w:rsidR="00B06771">
        <w:t xml:space="preserve"> DataContext is null и в конце сообщение, что будет использовано значение по умолчанию, пустая строка.</w:t>
      </w:r>
    </w:p>
    <w:p w:rsidR="00ED12DF" w:rsidRDefault="00ED12DF" w:rsidP="00AC49F5"/>
    <w:p w:rsidR="00ED12DF" w:rsidRDefault="00ED12DF" w:rsidP="00AC49F5">
      <w:r>
        <w:t>Другой способ обнаружения ошибок связывания состоит в использовании отладчика и файла отделенного кода. В файле отделенного кода необходимо реализовать «искусственный» конвертер данных, цель которого состоит в том, чтобы диагностировать</w:t>
      </w:r>
    </w:p>
    <w:p w:rsidR="00ED12DF" w:rsidRPr="0089177E" w:rsidRDefault="00A47456" w:rsidP="00AC49F5">
      <w:r>
        <w:t>успешность связывания данных.</w:t>
      </w:r>
    </w:p>
    <w:p w:rsidR="000909FC" w:rsidRPr="0089177E" w:rsidRDefault="000909FC" w:rsidP="00AC49F5"/>
    <w:p w:rsidR="000909FC" w:rsidRPr="0089177E" w:rsidRDefault="000909FC" w:rsidP="00AC49F5">
      <w:r>
        <w:t>MainWindow.xaml</w:t>
      </w:r>
    </w:p>
    <w:p w:rsidR="000909FC" w:rsidRPr="0089177E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ValueConverter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0909FC" w:rsidRPr="0089177E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presentation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0909FC" w:rsidRPr="0089177E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0909FC" w:rsidRPr="0089177E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expression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blend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/2008"</w:t>
      </w:r>
    </w:p>
    <w:p w:rsidR="000909FC" w:rsidRPr="0089177E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openxmlformats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org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markup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-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compatibility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</w:rPr>
        <w:t>/2006"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89177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="clr-namespace:ValueConverter"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mc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="wnd"&gt;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local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DebugDummyConverter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="DebugDummyConverter" /&gt;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Window.Resources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=wnd,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Converter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={</w:t>
      </w:r>
      <w:r w:rsidRPr="000909F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StaticResource</w:t>
      </w:r>
      <w:r w:rsidRPr="000909F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DebugDummyConverter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}}" /&gt;</w:t>
      </w:r>
    </w:p>
    <w:p w:rsidR="000909FC" w:rsidRPr="0089177E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09FC" w:rsidRDefault="000909FC" w:rsidP="000909F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0909FC" w:rsidRDefault="000909FC" w:rsidP="000909F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0909FC" w:rsidRDefault="000909FC" w:rsidP="000909FC">
      <w:pPr>
        <w:rPr>
          <w:lang w:val="en-US"/>
        </w:rPr>
      </w:pPr>
      <w:r>
        <w:rPr>
          <w:lang w:val="en-US"/>
        </w:rPr>
        <w:t>MainWindow.xaml.cs</w:t>
      </w:r>
    </w:p>
    <w:p w:rsidR="000909FC" w:rsidRDefault="000909FC" w:rsidP="000909FC">
      <w:pPr>
        <w:rPr>
          <w:lang w:val="en-US"/>
        </w:rPr>
      </w:pP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System.Diagnostics;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System.Windows.Data;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ValueConverter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909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909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MainWindow.xaml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0909F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           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}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DebugDummyConverter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IValueConverter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Convert(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value, 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targetType,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parameter, System.Globalization.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culture)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Debugger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.Break();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909FC" w:rsidRP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ConvertBack(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value, 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targetType, </w:t>
      </w:r>
      <w:r w:rsidRPr="000909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parameter, System.Globalization.</w:t>
      </w:r>
      <w:r w:rsidRPr="000909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CultureInfo</w:t>
      </w: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culture)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909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Debugger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.Break();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   </w:t>
      </w:r>
    </w:p>
    <w:p w:rsidR="000909FC" w:rsidRDefault="000909FC" w:rsidP="000909F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09FC" w:rsidRPr="0089177E" w:rsidRDefault="000909FC" w:rsidP="000909FC"/>
    <w:p w:rsidR="00192641" w:rsidRPr="00192641" w:rsidRDefault="00192641" w:rsidP="000909FC">
      <w:r w:rsidRPr="00192641">
        <w:t>Если</w:t>
      </w:r>
      <w:r>
        <w:t xml:space="preserve"> отладчик не остановиться в методах Convert или ConvertBack</w:t>
      </w:r>
      <w:r w:rsidRPr="00192641">
        <w:t>, это будет означать</w:t>
      </w:r>
      <w:r w:rsidR="003F6DA6">
        <w:t>,</w:t>
      </w:r>
      <w:r w:rsidRPr="00192641">
        <w:t xml:space="preserve"> </w:t>
      </w:r>
      <w:r>
        <w:t>что конвертер не используется. Это, обычно, говорит об ошибке связывания данных.</w:t>
      </w:r>
    </w:p>
    <w:p w:rsidR="00427BB8" w:rsidRDefault="00427BB8" w:rsidP="00427BB8">
      <w:pPr>
        <w:pStyle w:val="a"/>
      </w:pPr>
      <w:bookmarkStart w:id="9" w:name="_Toc486540999"/>
      <w:bookmarkStart w:id="10" w:name="_Toc486969390"/>
      <w:r>
        <w:t>Триггеры</w:t>
      </w:r>
      <w:bookmarkEnd w:id="9"/>
      <w:bookmarkEnd w:id="10"/>
    </w:p>
    <w:p w:rsidR="00427BB8" w:rsidRPr="00D41DD9" w:rsidRDefault="00427BB8" w:rsidP="00427BB8">
      <w:r>
        <w:t>С помощью стилей происходит присваивание статических значений свойствам объектов. Триггеры, в свою очередь, позволяют изменять значения определенных свойств в зависимости от заданных условий.</w:t>
      </w:r>
      <w:r w:rsidR="006E52F2">
        <w:t xml:space="preserve"> Они позволяют выполнять те действия, которые обычно реализуются в файле отделенного кода, используя только разметку xaml.</w:t>
      </w:r>
    </w:p>
    <w:p w:rsidR="00427BB8" w:rsidRDefault="00427BB8" w:rsidP="00427BB8">
      <w:r>
        <w:t>Существует 4 категории триггеров:</w:t>
      </w:r>
    </w:p>
    <w:p w:rsidR="00427BB8" w:rsidRDefault="00427BB8" w:rsidP="00427BB8"/>
    <w:p w:rsidR="00427BB8" w:rsidRDefault="00677446" w:rsidP="00427BB8">
      <w:pPr>
        <w:pStyle w:val="a0"/>
        <w:tabs>
          <w:tab w:val="clear" w:pos="720"/>
          <w:tab w:val="num" w:pos="1425"/>
        </w:tabs>
        <w:ind w:left="1425"/>
      </w:pPr>
      <w:r>
        <w:t xml:space="preserve">    Триггеры свойств</w:t>
      </w:r>
      <w:r w:rsidR="00427BB8">
        <w:t>.</w:t>
      </w:r>
      <w:r w:rsidRPr="00677446">
        <w:t xml:space="preserve"> Отслеживают изменения </w:t>
      </w:r>
      <w:r>
        <w:t>определенного свойства у родительского контрола и в случае, если значение данного свойства совпадает с заданным значением, происходит изменение значения другого свойства.</w:t>
      </w:r>
      <w:r w:rsidR="00427BB8">
        <w:br/>
      </w:r>
    </w:p>
    <w:p w:rsidR="00427BB8" w:rsidRDefault="00427BB8" w:rsidP="00427BB8">
      <w:pPr>
        <w:pStyle w:val="a0"/>
        <w:tabs>
          <w:tab w:val="clear" w:pos="720"/>
          <w:tab w:val="num" w:pos="1425"/>
        </w:tabs>
        <w:ind w:left="1425"/>
      </w:pPr>
      <w:r>
        <w:t xml:space="preserve">    Триггеры данных: </w:t>
      </w:r>
      <w:r w:rsidR="005B1C47" w:rsidRPr="005B1C47">
        <w:t>В</w:t>
      </w:r>
      <w:r>
        <w:t>ызываются в ответ на изменения значений любых свойств (</w:t>
      </w:r>
      <w:r w:rsidR="005B1C47">
        <w:t>не только</w:t>
      </w:r>
      <w:r>
        <w:t xml:space="preserve"> свойств зависимостей).</w:t>
      </w:r>
      <w:r w:rsidR="00FE2A8E">
        <w:t xml:space="preserve"> Используют выражения для связывания с обычными свойствами, изменения которых и отслеживают.</w:t>
      </w:r>
      <w:r w:rsidR="00B21A74">
        <w:t xml:space="preserve"> Позволяют связывать триггер со свойствами другого контрола.</w:t>
      </w:r>
      <w:r>
        <w:br/>
      </w:r>
    </w:p>
    <w:p w:rsidR="00427BB8" w:rsidRDefault="00427BB8" w:rsidP="00427BB8">
      <w:pPr>
        <w:pStyle w:val="a0"/>
        <w:tabs>
          <w:tab w:val="clear" w:pos="720"/>
          <w:tab w:val="num" w:pos="1425"/>
        </w:tabs>
        <w:ind w:left="1425"/>
      </w:pPr>
      <w:r>
        <w:t xml:space="preserve">    Триггеры событий: вызываются в ответ на генерацию событий.</w:t>
      </w:r>
    </w:p>
    <w:p w:rsidR="00427BB8" w:rsidRDefault="00427BB8" w:rsidP="00427BB8">
      <w:pPr>
        <w:pStyle w:val="a0"/>
        <w:numPr>
          <w:ilvl w:val="0"/>
          <w:numId w:val="0"/>
        </w:numPr>
        <w:ind w:left="1425"/>
      </w:pPr>
    </w:p>
    <w:p w:rsidR="00427BB8" w:rsidRDefault="00427BB8" w:rsidP="00427BB8">
      <w:pPr>
        <w:pStyle w:val="a0"/>
        <w:tabs>
          <w:tab w:val="clear" w:pos="720"/>
          <w:tab w:val="num" w:pos="1425"/>
        </w:tabs>
        <w:ind w:left="1425"/>
      </w:pPr>
      <w:r>
        <w:t xml:space="preserve">    Мультитриггеры: вызываются при выполнении ряда условий.</w:t>
      </w:r>
    </w:p>
    <w:p w:rsidR="00427BB8" w:rsidRDefault="00427BB8" w:rsidP="00427BB8">
      <w:pPr>
        <w:pStyle w:val="ListParagraph"/>
      </w:pPr>
    </w:p>
    <w:p w:rsidR="00427BB8" w:rsidRDefault="00427BB8" w:rsidP="00427BB8">
      <w:pPr>
        <w:pStyle w:val="a"/>
        <w:numPr>
          <w:ilvl w:val="1"/>
          <w:numId w:val="17"/>
        </w:numPr>
      </w:pPr>
      <w:bookmarkStart w:id="11" w:name="_Toc486541000"/>
      <w:bookmarkStart w:id="12" w:name="_Toc486969391"/>
      <w:r>
        <w:t>Триггеры свойств</w:t>
      </w:r>
      <w:bookmarkEnd w:id="11"/>
      <w:bookmarkEnd w:id="12"/>
    </w:p>
    <w:p w:rsidR="00427BB8" w:rsidRPr="00F915AE" w:rsidRDefault="00427BB8" w:rsidP="00427BB8">
      <w:r>
        <w:t xml:space="preserve">Триггеры свойств задаются с помощью объекта </w:t>
      </w:r>
      <w:r>
        <w:rPr>
          <w:rStyle w:val="b"/>
        </w:rPr>
        <w:t>Trigger</w:t>
      </w:r>
      <w:r>
        <w:t>. Они следят за значениями свойств и когда эти значения оказываются равными заданным величинам, свойства могут быть изменены. Изменения свойств осуществляются с помощью объекта Setter.</w:t>
      </w:r>
    </w:p>
    <w:p w:rsidR="00427BB8" w:rsidRPr="00F915AE" w:rsidRDefault="00427BB8" w:rsidP="00427BB8"/>
    <w:p w:rsidR="00427BB8" w:rsidRPr="00F915AE" w:rsidRDefault="00427BB8" w:rsidP="00427BB8">
      <w:r>
        <w:rPr>
          <w:lang w:val="en-US"/>
        </w:rPr>
        <w:t>MainWindow</w:t>
      </w:r>
      <w:r w:rsidRPr="00F915AE">
        <w:t>.</w:t>
      </w:r>
      <w:r>
        <w:rPr>
          <w:lang w:val="en-US"/>
        </w:rPr>
        <w:t>xaml</w:t>
      </w:r>
    </w:p>
    <w:p w:rsidR="00427BB8" w:rsidRPr="00F915AE" w:rsidRDefault="00427BB8" w:rsidP="00427BB8"/>
    <w:p w:rsidR="00427BB8" w:rsidRPr="00F915AE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WpfTrigger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MainWindow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427BB8" w:rsidRPr="00F915AE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presentation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427BB8" w:rsidRPr="00F915AE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winfx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/2006/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xaml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</w:p>
    <w:p w:rsidR="00427BB8" w:rsidRPr="00F915AE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microsoft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expression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blend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/2008"</w:t>
      </w:r>
    </w:p>
    <w:p w:rsidR="00427BB8" w:rsidRPr="00F915AE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://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schemas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openxmlformats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org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markup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-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compatibility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</w:rPr>
        <w:t>/2006"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</w:t>
      </w:r>
      <w:r w:rsidRPr="00F915AE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="clr-namespace:WpfTrigger"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mc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Триггер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="28"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TargetType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="TextBlock"&gt;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="Foreground"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="Blue"&gt;&lt;/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Trigger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="IsMouseOver"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="Foreground"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 /&gt;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="TextDecorations"</w:t>
      </w:r>
      <w:r w:rsidRPr="00BA14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="Underline" /&gt;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Trigger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Pr="00BA148B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BA148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r w:rsidRPr="00BA14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27BB8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A14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7BB8" w:rsidRDefault="00427BB8" w:rsidP="00427BB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7BB8" w:rsidRPr="00F915AE" w:rsidRDefault="00427BB8" w:rsidP="00427BB8"/>
    <w:p w:rsidR="00427BB8" w:rsidRPr="00BA148B" w:rsidRDefault="00427BB8" w:rsidP="00427BB8">
      <w:r w:rsidRPr="00BA148B">
        <w:t>В данном примере</w:t>
      </w:r>
      <w:r>
        <w:t>, изначально, с помощью стиля, устанавливается синий цвет текста. С помощью триггера происходит анализ свойства I</w:t>
      </w:r>
      <w:r>
        <w:rPr>
          <w:lang w:val="en-US"/>
        </w:rPr>
        <w:t>s</w:t>
      </w:r>
      <w:r>
        <w:t>MouseOver</w:t>
      </w:r>
      <w:r w:rsidRPr="00BA148B">
        <w:t xml:space="preserve"> и</w:t>
      </w:r>
      <w:r>
        <w:t xml:space="preserve">, </w:t>
      </w:r>
      <w:r w:rsidRPr="00BA148B">
        <w:t>когда</w:t>
      </w:r>
      <w:r>
        <w:t xml:space="preserve"> значение свойства становиться равным true, происходит изменение цвета текста и добавляется оформление текста в виде подчеркивания.</w:t>
      </w:r>
    </w:p>
    <w:p w:rsidR="00427BB8" w:rsidRDefault="00427BB8" w:rsidP="00427BB8">
      <w:pPr>
        <w:pStyle w:val="a"/>
        <w:numPr>
          <w:ilvl w:val="1"/>
          <w:numId w:val="17"/>
        </w:numPr>
      </w:pPr>
      <w:bookmarkStart w:id="13" w:name="_Toc486541001"/>
      <w:bookmarkStart w:id="14" w:name="_Toc486969392"/>
      <w:r>
        <w:t>Триггеры данных</w:t>
      </w:r>
      <w:bookmarkEnd w:id="13"/>
      <w:bookmarkEnd w:id="14"/>
    </w:p>
    <w:p w:rsidR="00256673" w:rsidRDefault="00256673" w:rsidP="007F1946">
      <w:r w:rsidRPr="00256673">
        <w:t>DataTrigger отслеживает изменение свойств, которые необязательно должны представлять свойства зависимостей. Для соединения с отслеживаемыми свойства</w:t>
      </w:r>
      <w:r>
        <w:t>ми</w:t>
      </w:r>
      <w:r w:rsidRPr="00256673">
        <w:t xml:space="preserve"> триггеры данных </w:t>
      </w:r>
    </w:p>
    <w:p w:rsidR="007F1946" w:rsidRPr="0089177E" w:rsidRDefault="00256673" w:rsidP="007F1946">
      <w:r w:rsidRPr="00256673">
        <w:t>используют выражения привязки</w:t>
      </w:r>
      <w:r w:rsidR="00AB38D8" w:rsidRPr="0089177E">
        <w:t>.</w:t>
      </w:r>
    </w:p>
    <w:p w:rsidR="00AB38D8" w:rsidRPr="0089177E" w:rsidRDefault="00AB38D8" w:rsidP="007F1946"/>
    <w:p w:rsidR="00AB38D8" w:rsidRPr="00AB38D8" w:rsidRDefault="00AB38D8" w:rsidP="007F1946">
      <w:pPr>
        <w:rPr>
          <w:lang w:val="en-US"/>
        </w:rPr>
      </w:pPr>
      <w:r>
        <w:rPr>
          <w:lang w:val="en-US"/>
        </w:rPr>
        <w:t>MainWindow.xaml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CheckBox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="cbSample"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Вы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знаете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C#?" /&gt;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="0,20,0,0"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="48"&gt;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TargetType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="TextBlock"&gt;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Нет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="Foreground"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="Red" /&gt;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DataTrigger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Binding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ElementName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=cbSample,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Path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=IsChecked}"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Да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Setter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Property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="Foreground"</w:t>
      </w:r>
      <w:r w:rsidRPr="007F194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Value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="Green" /&gt;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DataTrigger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F19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r w:rsidRPr="007F19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1946" w:rsidRPr="007F1946" w:rsidRDefault="007F1946" w:rsidP="007F1946">
      <w:r w:rsidRPr="007F19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27BB8" w:rsidRDefault="00427BB8" w:rsidP="00427BB8">
      <w:pPr>
        <w:pStyle w:val="a"/>
        <w:numPr>
          <w:ilvl w:val="1"/>
          <w:numId w:val="17"/>
        </w:numPr>
      </w:pPr>
      <w:bookmarkStart w:id="15" w:name="_Toc486541002"/>
      <w:bookmarkStart w:id="16" w:name="_Toc486969393"/>
      <w:r>
        <w:t>Триггеры событий</w:t>
      </w:r>
      <w:bookmarkEnd w:id="15"/>
      <w:bookmarkEnd w:id="16"/>
    </w:p>
    <w:p w:rsidR="00427BB8" w:rsidRDefault="00256673" w:rsidP="00256673">
      <w:r>
        <w:t xml:space="preserve">Триггеры событий, </w:t>
      </w:r>
      <w:r w:rsidRPr="00256673">
        <w:t>&lt;EventTrigger&gt;</w:t>
      </w:r>
      <w:r>
        <w:t>, чаще всего используются для определения анимации. Триггер событий реагирует на определенные события</w:t>
      </w:r>
      <w:r w:rsidR="00AB38D8">
        <w:t xml:space="preserve"> также</w:t>
      </w:r>
      <w:r w:rsidR="00DC6EAE" w:rsidRPr="00DC6EAE">
        <w:t>,</w:t>
      </w:r>
      <w:r w:rsidR="00AB38D8">
        <w:t xml:space="preserve"> как обработчик событий.</w:t>
      </w:r>
    </w:p>
    <w:p w:rsidR="00AB38D8" w:rsidRDefault="00AB38D8" w:rsidP="00256673"/>
    <w:p w:rsidR="00AB38D8" w:rsidRPr="0089177E" w:rsidRDefault="00AB38D8" w:rsidP="00256673">
      <w:pPr>
        <w:rPr>
          <w:lang w:val="en-US"/>
        </w:rPr>
      </w:pPr>
      <w:r w:rsidRPr="0089177E">
        <w:rPr>
          <w:lang w:val="en-US"/>
        </w:rPr>
        <w:t>MainWindow.xaml</w:t>
      </w:r>
    </w:p>
    <w:p w:rsidR="00AB38D8" w:rsidRDefault="00AB38D8" w:rsidP="00256673">
      <w:pPr>
        <w:rPr>
          <w:lang w:val="en-US"/>
        </w:rPr>
      </w:pP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="EventTrigger.MainWindow"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="clr-namespace:EventTrigger"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mc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AB38D8" w:rsidRPr="0089177E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="lbl"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="EventTrigger"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FontSize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TargetType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="TextBlock"&gt;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RoutedEvent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="MouseEnter"&gt;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EventTrigger.Actions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BeginStoryboard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DoubleAnimation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Duration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="0:0:0.300"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Storyboard.TargetProperty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="FontSize"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="28" /&gt;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BeginStoryboard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EventTrigger.Actions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RoutedEvent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="MouseLeave"&gt;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EventTrigger.Actions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BeginStoryboard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DoubleAnimation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Duration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="0:0:0.800"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Storyboard.TargetProperty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="FontSize"</w:t>
      </w:r>
      <w:r w:rsidRPr="00AB38D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To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="18" /&gt;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BeginStoryboard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EventTrigger.Actions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EventTrigger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Style.Triggers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Style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AB38D8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B38D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TextBlock.Style</w:t>
      </w:r>
      <w:r w:rsidRPr="00AB38D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89177E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B38D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89177E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7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Pr="0089177E" w:rsidRDefault="00AB38D8" w:rsidP="00AB38D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917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917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B38D8" w:rsidRDefault="00AB38D8" w:rsidP="00256673">
      <w:pPr>
        <w:rPr>
          <w:lang w:val="en-US"/>
        </w:rPr>
      </w:pPr>
    </w:p>
    <w:p w:rsidR="00750041" w:rsidRPr="00F365A3" w:rsidRDefault="00750041" w:rsidP="00256673">
      <w:r w:rsidRPr="00750041">
        <w:t>Триггер</w:t>
      </w:r>
      <w:r w:rsidRPr="0089177E">
        <w:rPr>
          <w:lang w:val="en-US"/>
        </w:rPr>
        <w:t xml:space="preserve"> </w:t>
      </w:r>
      <w:r w:rsidRPr="00750041">
        <w:t>событий</w:t>
      </w:r>
      <w:r w:rsidRPr="0089177E">
        <w:rPr>
          <w:lang w:val="en-US"/>
        </w:rPr>
        <w:t xml:space="preserve"> </w:t>
      </w:r>
      <w:r w:rsidRPr="00750041">
        <w:t>п</w:t>
      </w:r>
      <w:r>
        <w:t>одписан</w:t>
      </w:r>
      <w:r w:rsidRPr="0089177E">
        <w:rPr>
          <w:lang w:val="en-US"/>
        </w:rPr>
        <w:t xml:space="preserve"> </w:t>
      </w:r>
      <w:r>
        <w:t>на</w:t>
      </w:r>
      <w:r w:rsidRPr="0089177E">
        <w:rPr>
          <w:lang w:val="en-US"/>
        </w:rPr>
        <w:t xml:space="preserve"> </w:t>
      </w:r>
      <w:r>
        <w:t>два</w:t>
      </w:r>
      <w:r w:rsidRPr="0089177E">
        <w:rPr>
          <w:lang w:val="en-US"/>
        </w:rPr>
        <w:t xml:space="preserve"> </w:t>
      </w:r>
      <w:r>
        <w:t>события</w:t>
      </w:r>
      <w:r w:rsidRPr="0089177E">
        <w:rPr>
          <w:lang w:val="en-US"/>
        </w:rPr>
        <w:t xml:space="preserve"> </w:t>
      </w:r>
      <w:r>
        <w:rPr>
          <w:lang w:val="en-US"/>
        </w:rPr>
        <w:t>MouseEnter</w:t>
      </w:r>
      <w:r w:rsidRPr="0089177E">
        <w:rPr>
          <w:lang w:val="en-US"/>
        </w:rPr>
        <w:t xml:space="preserve"> </w:t>
      </w:r>
      <w:r w:rsidRPr="00750041">
        <w:t>и</w:t>
      </w:r>
      <w:r w:rsidRPr="0089177E">
        <w:rPr>
          <w:lang w:val="en-US"/>
        </w:rPr>
        <w:t xml:space="preserve"> </w:t>
      </w:r>
      <w:r>
        <w:rPr>
          <w:lang w:val="en-US"/>
        </w:rPr>
        <w:t>MouseLeave</w:t>
      </w:r>
      <w:r w:rsidRPr="0089177E">
        <w:rPr>
          <w:lang w:val="en-US"/>
        </w:rPr>
        <w:t xml:space="preserve">. </w:t>
      </w:r>
      <w:r w:rsidR="00F365A3" w:rsidRPr="00F365A3">
        <w:t xml:space="preserve">Если курсор мыши оказывается над </w:t>
      </w:r>
      <w:r w:rsidR="00F365A3">
        <w:t xml:space="preserve">областью занятой </w:t>
      </w:r>
      <w:r w:rsidR="00F365A3" w:rsidRPr="00F365A3">
        <w:t>текстом, то происходит постепенное увеличение размер</w:t>
      </w:r>
      <w:r w:rsidR="00F365A3">
        <w:t>а</w:t>
      </w:r>
      <w:r w:rsidR="00F365A3" w:rsidRPr="00F365A3">
        <w:t xml:space="preserve"> символ</w:t>
      </w:r>
      <w:r w:rsidR="00F365A3">
        <w:t>ов до 28 пикселей. Когда курсор мыши покидает область текста, то происходит плавное уменьшение размеров символов до 18.</w:t>
      </w:r>
    </w:p>
    <w:p w:rsidR="007516BA" w:rsidRDefault="007516BA" w:rsidP="007516BA">
      <w:pPr>
        <w:pStyle w:val="a"/>
        <w:rPr>
          <w:lang w:val="en-US"/>
        </w:rPr>
      </w:pPr>
      <w:bookmarkStart w:id="17" w:name="_Toc486969394"/>
      <w:r>
        <w:rPr>
          <w:lang w:val="en-US"/>
        </w:rPr>
        <w:t>ListView</w:t>
      </w:r>
      <w:bookmarkEnd w:id="17"/>
    </w:p>
    <w:p w:rsidR="008177E9" w:rsidRPr="00A07DB5" w:rsidRDefault="008177E9" w:rsidP="008177E9">
      <w:r w:rsidRPr="008177E9">
        <w:t xml:space="preserve">Контрол </w:t>
      </w:r>
      <w:r w:rsidRPr="008177E9">
        <w:rPr>
          <w:lang w:val="en-US"/>
        </w:rPr>
        <w:t>ListView</w:t>
      </w:r>
      <w:r w:rsidRPr="008177E9">
        <w:t xml:space="preserve">, </w:t>
      </w:r>
      <w:r>
        <w:t>который</w:t>
      </w:r>
      <w:r w:rsidRPr="008177E9">
        <w:t xml:space="preserve"> </w:t>
      </w:r>
      <w:r>
        <w:t>является</w:t>
      </w:r>
      <w:r w:rsidRPr="008177E9">
        <w:t xml:space="preserve"> </w:t>
      </w:r>
      <w:r>
        <w:t>наследником</w:t>
      </w:r>
      <w:r w:rsidRPr="008177E9">
        <w:t xml:space="preserve"> </w:t>
      </w:r>
      <w:r w:rsidRPr="008177E9">
        <w:rPr>
          <w:lang w:val="en-US"/>
        </w:rPr>
        <w:t>ListBox</w:t>
      </w:r>
      <w:r w:rsidRPr="008177E9">
        <w:t>, выглядит и работает</w:t>
      </w:r>
      <w:r>
        <w:t xml:space="preserve"> также</w:t>
      </w:r>
      <w:r w:rsidR="00562828">
        <w:t>,</w:t>
      </w:r>
      <w:r>
        <w:t xml:space="preserve"> как и </w:t>
      </w:r>
      <w:r w:rsidRPr="008177E9">
        <w:t xml:space="preserve">ListBox, </w:t>
      </w:r>
      <w:r>
        <w:t xml:space="preserve">за исключением того, что он использует по умолчанию </w:t>
      </w:r>
      <w:r w:rsidRPr="008177E9">
        <w:t>Exten</w:t>
      </w:r>
      <w:r>
        <w:rPr>
          <w:lang w:val="en-US"/>
        </w:rPr>
        <w:t>dedSelectionMode</w:t>
      </w:r>
      <w:r w:rsidRPr="008177E9">
        <w:t>. Но</w:t>
      </w:r>
      <w:r>
        <w:t xml:space="preserve">, кроме этого, </w:t>
      </w:r>
      <w:r>
        <w:rPr>
          <w:lang w:val="en-US"/>
        </w:rPr>
        <w:t>ListView</w:t>
      </w:r>
      <w:r w:rsidRPr="008177E9">
        <w:t xml:space="preserve"> </w:t>
      </w:r>
      <w:r>
        <w:t xml:space="preserve">содержит свойство </w:t>
      </w:r>
      <w:r>
        <w:rPr>
          <w:lang w:val="en-US"/>
        </w:rPr>
        <w:t>View</w:t>
      </w:r>
      <w:r>
        <w:t>,</w:t>
      </w:r>
      <w:r w:rsidRPr="008177E9">
        <w:t xml:space="preserve"> </w:t>
      </w:r>
      <w:r>
        <w:t>которое дает значительно больше возможностей по построению</w:t>
      </w:r>
      <w:r w:rsidRPr="008177E9">
        <w:t xml:space="preserve"> </w:t>
      </w:r>
      <w:r>
        <w:t xml:space="preserve">многофункциональных списковых представлений, чем </w:t>
      </w:r>
      <w:r>
        <w:rPr>
          <w:lang w:val="en-US"/>
        </w:rPr>
        <w:t>ItemsPanel</w:t>
      </w:r>
      <w:r w:rsidRPr="008177E9">
        <w:t>.</w:t>
      </w:r>
    </w:p>
    <w:p w:rsidR="008177E9" w:rsidRPr="00AA4560" w:rsidRDefault="008177E9" w:rsidP="008177E9">
      <w:r>
        <w:t xml:space="preserve">Свойство </w:t>
      </w:r>
      <w:r>
        <w:rPr>
          <w:lang w:val="en-US"/>
        </w:rPr>
        <w:t>View</w:t>
      </w:r>
      <w:r w:rsidR="00AA4560">
        <w:t xml:space="preserve"> относиться к абстрактному типу </w:t>
      </w:r>
      <w:r w:rsidR="00AA4560">
        <w:rPr>
          <w:lang w:val="en-US"/>
        </w:rPr>
        <w:t>ViewBase</w:t>
      </w:r>
      <w:r w:rsidR="00AA4560">
        <w:t xml:space="preserve">. В </w:t>
      </w:r>
      <w:r w:rsidR="00AA4560" w:rsidRPr="00AA4560">
        <w:t xml:space="preserve">WPF </w:t>
      </w:r>
      <w:r w:rsidR="00AA4560">
        <w:t xml:space="preserve">реализован единственный класс данного типа, </w:t>
      </w:r>
      <w:r w:rsidR="00AA4560" w:rsidRPr="00AA4560">
        <w:t>Gri</w:t>
      </w:r>
      <w:r w:rsidR="00AA4560">
        <w:rPr>
          <w:lang w:val="en-US"/>
        </w:rPr>
        <w:t>d</w:t>
      </w:r>
      <w:r w:rsidR="00AA4560" w:rsidRPr="00AA4560">
        <w:t xml:space="preserve">View. </w:t>
      </w:r>
      <w:r w:rsidR="00AA4560">
        <w:t xml:space="preserve">По умолчанию, его представление соответствует окну </w:t>
      </w:r>
      <w:r w:rsidR="00AA4560">
        <w:rPr>
          <w:lang w:val="en-US"/>
        </w:rPr>
        <w:t>Details</w:t>
      </w:r>
      <w:r w:rsidR="00AA4560" w:rsidRPr="00AA4560">
        <w:t xml:space="preserve"> </w:t>
      </w:r>
      <w:r w:rsidR="00AA4560">
        <w:t>в Проводнике.</w:t>
      </w:r>
    </w:p>
    <w:p w:rsidR="00AA4560" w:rsidRDefault="00AA4560" w:rsidP="00AA4560">
      <w:r>
        <w:t xml:space="preserve">Свойство </w:t>
      </w:r>
      <w:r>
        <w:rPr>
          <w:lang w:val="en-US"/>
        </w:rPr>
        <w:t>View</w:t>
      </w:r>
      <w:r w:rsidRPr="007516BA">
        <w:t xml:space="preserve"> </w:t>
      </w:r>
      <w:r>
        <w:t>принимает в качестве значения объект GridView, который управляет отображением данных.</w:t>
      </w:r>
    </w:p>
    <w:p w:rsidR="008177E9" w:rsidRPr="00370B43" w:rsidRDefault="00AA4560" w:rsidP="008177E9">
      <w:r w:rsidRPr="00AA4560">
        <w:t xml:space="preserve">GridView </w:t>
      </w:r>
      <w:r>
        <w:t xml:space="preserve">содержит свойство </w:t>
      </w:r>
      <w:r>
        <w:rPr>
          <w:lang w:val="en-US"/>
        </w:rPr>
        <w:t>Columns</w:t>
      </w:r>
      <w:r>
        <w:t>,</w:t>
      </w:r>
      <w:r w:rsidRPr="00AA4560">
        <w:t xml:space="preserve"> </w:t>
      </w:r>
      <w:r>
        <w:t xml:space="preserve">которое включает в себя коллекцию определений столбцов – </w:t>
      </w:r>
      <w:r>
        <w:rPr>
          <w:rStyle w:val="b"/>
        </w:rPr>
        <w:t>GridViewColumn</w:t>
      </w:r>
      <w:r w:rsidR="00D05BEF">
        <w:rPr>
          <w:rStyle w:val="b"/>
        </w:rPr>
        <w:t>.</w:t>
      </w:r>
      <w:r>
        <w:rPr>
          <w:rStyle w:val="b"/>
        </w:rPr>
        <w:t xml:space="preserve"> </w:t>
      </w:r>
      <w:r w:rsidR="00D05BEF">
        <w:rPr>
          <w:rStyle w:val="b"/>
        </w:rPr>
        <w:t>GridViewColumn</w:t>
      </w:r>
      <w:r>
        <w:t xml:space="preserve"> с помощью свойства Header определяет название столбца. </w:t>
      </w:r>
    </w:p>
    <w:p w:rsidR="00370B43" w:rsidRPr="00370B43" w:rsidRDefault="00370B43" w:rsidP="008177E9">
      <w:r w:rsidRPr="00370B43">
        <w:t>Строки</w:t>
      </w:r>
      <w:r>
        <w:t xml:space="preserve"> </w:t>
      </w:r>
      <w:r>
        <w:rPr>
          <w:lang w:val="en-US"/>
        </w:rPr>
        <w:t>ListView</w:t>
      </w:r>
      <w:r w:rsidRPr="00370B43">
        <w:t xml:space="preserve"> описываются</w:t>
      </w:r>
      <w:r>
        <w:t xml:space="preserve">, как и в </w:t>
      </w:r>
      <w:r>
        <w:rPr>
          <w:lang w:val="en-US"/>
        </w:rPr>
        <w:t>ListBox</w:t>
      </w:r>
      <w:r>
        <w:t>, в виде обычного списка. Возмо</w:t>
      </w:r>
      <w:r w:rsidR="007E79BB">
        <w:t>ж</w:t>
      </w:r>
      <w:r>
        <w:t xml:space="preserve">ность отображения разных данных в каждой отдельной колонке достигается благодаря свойству </w:t>
      </w:r>
    </w:p>
    <w:p w:rsidR="00AA4560" w:rsidRDefault="00370B43" w:rsidP="008177E9">
      <w:r>
        <w:lastRenderedPageBreak/>
        <w:t xml:space="preserve">DisplayMemberBinding класса </w:t>
      </w:r>
      <w:r w:rsidRPr="00370B43">
        <w:t>GridViewColumn</w:t>
      </w:r>
      <w:r>
        <w:t>.</w:t>
      </w:r>
      <w:r w:rsidR="006752E7">
        <w:t xml:space="preserve"> Идея состоит в том, что </w:t>
      </w:r>
      <w:r w:rsidR="006752E7">
        <w:rPr>
          <w:lang w:val="en-US"/>
        </w:rPr>
        <w:t>ListView</w:t>
      </w:r>
      <w:r w:rsidR="006752E7" w:rsidRPr="006752E7">
        <w:t xml:space="preserve"> </w:t>
      </w:r>
      <w:r w:rsidR="006752E7">
        <w:t>содержит объекты с множеством свойств для каждой строки и значение для каждой колонки определяется свойствами отдельного объекта.</w:t>
      </w:r>
    </w:p>
    <w:p w:rsidR="006752E7" w:rsidRDefault="006752E7" w:rsidP="008177E9">
      <w:r w:rsidRPr="006752E7">
        <w:t>GridView</w:t>
      </w:r>
      <w:r>
        <w:rPr>
          <w:lang w:val="en-US"/>
        </w:rPr>
        <w:t xml:space="preserve"> </w:t>
      </w:r>
      <w:r>
        <w:t>поддерживает следующие возможности:</w:t>
      </w:r>
    </w:p>
    <w:p w:rsidR="00D5205F" w:rsidRPr="00D5205F" w:rsidRDefault="006752E7" w:rsidP="006752E7">
      <w:pPr>
        <w:pStyle w:val="a0"/>
      </w:pPr>
      <w:r>
        <w:t xml:space="preserve">Изменение порядка колонок с помощью </w:t>
      </w:r>
      <w:r w:rsidRPr="006752E7">
        <w:t>Drag&amp;Drop</w:t>
      </w:r>
      <w:r w:rsidR="00D5205F" w:rsidRPr="00D5205F">
        <w:t>.</w:t>
      </w:r>
    </w:p>
    <w:p w:rsidR="006752E7" w:rsidRDefault="00D5205F" w:rsidP="00D5205F">
      <w:pPr>
        <w:pStyle w:val="a0"/>
      </w:pPr>
      <w:r w:rsidRPr="00D5205F">
        <w:t>Изменение</w:t>
      </w:r>
      <w:r w:rsidR="006752E7">
        <w:t xml:space="preserve"> </w:t>
      </w:r>
      <w:r>
        <w:t>размера колонок путем перемещения сепаратора.</w:t>
      </w:r>
    </w:p>
    <w:p w:rsidR="00D5205F" w:rsidRDefault="00D5205F" w:rsidP="00D5205F">
      <w:pPr>
        <w:pStyle w:val="a0"/>
      </w:pPr>
      <w:r>
        <w:t>Автоматическое изменение размеров колонок, чтобы вместить содержание колонки, с помощью двойного клика по сепаратору.</w:t>
      </w:r>
    </w:p>
    <w:p w:rsidR="009E43D9" w:rsidRPr="009E43D9" w:rsidRDefault="009E43D9" w:rsidP="009E43D9">
      <w:pPr>
        <w:pStyle w:val="a0"/>
        <w:numPr>
          <w:ilvl w:val="0"/>
          <w:numId w:val="0"/>
        </w:numPr>
      </w:pPr>
      <w:r>
        <w:rPr>
          <w:lang w:val="en-US"/>
        </w:rPr>
        <w:t>ListView</w:t>
      </w:r>
      <w:r w:rsidRPr="00217DF0">
        <w:t xml:space="preserve"> </w:t>
      </w:r>
      <w:r>
        <w:t>не поддерживает автоматическую сортировку с помощью двойного клика по заголовку колонки.</w:t>
      </w:r>
    </w:p>
    <w:p w:rsidR="006752E7" w:rsidRPr="008177E9" w:rsidRDefault="006752E7" w:rsidP="008177E9"/>
    <w:p w:rsidR="00A36E3C" w:rsidRDefault="00A36E3C" w:rsidP="00A36E3C">
      <w:pPr>
        <w:rPr>
          <w:lang w:val="en-US"/>
        </w:rPr>
      </w:pPr>
      <w:bookmarkStart w:id="18" w:name="_Toc486863034"/>
      <w:r>
        <w:rPr>
          <w:lang w:val="en-US"/>
        </w:rPr>
        <w:t>MainWindow.xaml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="GridView.MainWindow"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="clr-namespace:GridView"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mc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="lvEmployee"&gt;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ListView.View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Имя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DisplayMemberBinding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Возраст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DisplayMemberBinding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Age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Зарплата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DisplayMemberBinding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A36E3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Salary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ListView.View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A36E3C" w:rsidRDefault="00A36E3C" w:rsidP="00A36E3C">
      <w:pPr>
        <w:rPr>
          <w:lang w:val="en-US"/>
        </w:rPr>
      </w:pPr>
    </w:p>
    <w:p w:rsidR="00A36E3C" w:rsidRDefault="00A36E3C" w:rsidP="00A36E3C">
      <w:pPr>
        <w:rPr>
          <w:lang w:val="en-US"/>
        </w:rPr>
      </w:pPr>
      <w:r>
        <w:rPr>
          <w:lang w:val="en-US"/>
        </w:rPr>
        <w:t>MainWindow.xaml.cs</w:t>
      </w:r>
    </w:p>
    <w:p w:rsidR="00A36E3C" w:rsidRDefault="00A36E3C" w:rsidP="00A36E3C">
      <w:pPr>
        <w:rPr>
          <w:lang w:val="en-US"/>
        </w:rPr>
      </w:pP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GridView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36E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36E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36E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36E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MainWindow.xaml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36E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36E3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items =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items.Add(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Петя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Age = 42, Salary = 25000 });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items.Add(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Коля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Age = 39, Salary = 45000 });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items.Add(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Name = 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Иван</w:t>
      </w:r>
      <w:r w:rsidRPr="00A36E3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Age = 7, Salary = 33000 });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lvEmployee.ItemsSource = items;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Age {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36E3C" w:rsidRP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Salary {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36E3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6E3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6E3C" w:rsidRDefault="00A36E3C" w:rsidP="00A36E3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6E3C" w:rsidRPr="00985252" w:rsidRDefault="00A36E3C" w:rsidP="00A36E3C"/>
    <w:p w:rsidR="00A36E3C" w:rsidRPr="00E02C62" w:rsidRDefault="00A36E3C" w:rsidP="00A36E3C">
      <w:r>
        <w:t xml:space="preserve">Использование свойства </w:t>
      </w:r>
      <w:r w:rsidRPr="00A36E3C">
        <w:rPr>
          <w:lang w:val="en-US"/>
        </w:rPr>
        <w:t>DisplayMemberBinding</w:t>
      </w:r>
      <w:r w:rsidR="008452A3">
        <w:t xml:space="preserve"> не позволяет производить форматирование отображаемых свойств. Но это ограничение можно обойти, определив свойство </w:t>
      </w:r>
      <w:r w:rsidR="008452A3">
        <w:rPr>
          <w:lang w:val="en-US"/>
        </w:rPr>
        <w:t>CellTemplate</w:t>
      </w:r>
      <w:r w:rsidR="008452A3" w:rsidRPr="008452A3">
        <w:t xml:space="preserve">. </w:t>
      </w:r>
      <w:r w:rsidR="008452A3">
        <w:rPr>
          <w:lang w:val="en-US"/>
        </w:rPr>
        <w:t>C</w:t>
      </w:r>
      <w:r w:rsidR="008452A3" w:rsidRPr="008452A3">
        <w:t xml:space="preserve"> </w:t>
      </w:r>
      <w:r w:rsidR="008452A3">
        <w:t xml:space="preserve">его помощью достигается полный контроль над содержимым ячейки </w:t>
      </w:r>
      <w:r w:rsidR="008452A3">
        <w:rPr>
          <w:lang w:val="en-US"/>
        </w:rPr>
        <w:t>ListView</w:t>
      </w:r>
      <w:r w:rsidR="008452A3" w:rsidRPr="008452A3">
        <w:t>.</w:t>
      </w:r>
    </w:p>
    <w:p w:rsidR="008452A3" w:rsidRPr="00E02C62" w:rsidRDefault="008452A3" w:rsidP="00A36E3C"/>
    <w:p w:rsidR="008452A3" w:rsidRPr="00E02C62" w:rsidRDefault="008452A3" w:rsidP="00A36E3C"/>
    <w:p w:rsidR="008452A3" w:rsidRDefault="008452A3" w:rsidP="00A36E3C">
      <w:pPr>
        <w:rPr>
          <w:lang w:val="en-US"/>
        </w:rPr>
      </w:pPr>
      <w:r>
        <w:rPr>
          <w:lang w:val="en-US"/>
        </w:rPr>
        <w:t>MainWindow.xaml</w:t>
      </w:r>
    </w:p>
    <w:p w:rsidR="008452A3" w:rsidRDefault="008452A3" w:rsidP="00A36E3C">
      <w:pPr>
        <w:rPr>
          <w:lang w:val="en-US"/>
        </w:rPr>
      </w:pP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="CellTemplate.MainWindow"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="clr-namespace:CellTemplate"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mc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="lvEmployee"&gt;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ListView.View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Имя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DisplayMemberBinding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Возраст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="50"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DisplayMemberBinding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Age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Зарплата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="150"&gt;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GridViewColumn.CellTemplate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Salary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Foreground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="Blue"</w:t>
      </w:r>
      <w:r w:rsidRPr="008452A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FontWeight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 /&gt;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GridViewColumn.CellTemplate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GridViewColumn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8452A3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452A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GridView</w:t>
      </w:r>
      <w:r w:rsidRPr="008452A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E02C62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452A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2C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ListView.View</w:t>
      </w:r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E02C62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2C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2C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E02C62" w:rsidRDefault="008452A3" w:rsidP="008452A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02C6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2C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452A3" w:rsidRPr="00E02C62" w:rsidRDefault="008452A3" w:rsidP="008452A3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02C6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E02C6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9E44F1" w:rsidRDefault="009E44F1" w:rsidP="008452A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E44F1" w:rsidRPr="00E02C62" w:rsidRDefault="009E44F1" w:rsidP="009E44F1">
      <w:r>
        <w:t>В примере выше для колонки «Зарплата» изменен цвет символов и увеличена их толщина.</w:t>
      </w:r>
    </w:p>
    <w:p w:rsidR="00CE393F" w:rsidRDefault="00CE393F" w:rsidP="00CE393F">
      <w:pPr>
        <w:pStyle w:val="a"/>
      </w:pPr>
      <w:bookmarkStart w:id="19" w:name="_Toc486969395"/>
      <w:r>
        <w:t>Виртуализация</w:t>
      </w:r>
      <w:bookmarkEnd w:id="19"/>
    </w:p>
    <w:p w:rsidR="00CE393F" w:rsidRDefault="0082652B" w:rsidP="009E44F1">
      <w:r>
        <w:t>Панели, являющиеся наследниками абстр</w:t>
      </w:r>
      <w:r w:rsidR="0015545D">
        <w:t>а</w:t>
      </w:r>
      <w:r>
        <w:t xml:space="preserve">ктного класса </w:t>
      </w:r>
      <w:r w:rsidRPr="0082652B">
        <w:t>System.</w:t>
      </w:r>
      <w:r>
        <w:rPr>
          <w:lang w:val="en-US"/>
        </w:rPr>
        <w:t>Windows</w:t>
      </w:r>
      <w:r w:rsidRPr="0082652B">
        <w:t>.</w:t>
      </w:r>
      <w:r>
        <w:rPr>
          <w:lang w:val="en-US"/>
        </w:rPr>
        <w:t>Controls</w:t>
      </w:r>
      <w:r w:rsidRPr="0082652B">
        <w:t>.</w:t>
      </w:r>
      <w:r>
        <w:rPr>
          <w:lang w:val="en-US"/>
        </w:rPr>
        <w:t>VirtualizingPanel</w:t>
      </w:r>
      <w:r>
        <w:t>, позволяют реализовать интересный механизм отображения для таких контролов как ListBox, ListView, DataGrid.</w:t>
      </w:r>
      <w:r w:rsidR="00735B62">
        <w:t xml:space="preserve"> </w:t>
      </w:r>
      <w:r w:rsidR="00735B62">
        <w:rPr>
          <w:lang w:val="en-US"/>
        </w:rPr>
        <w:t>Virtualizing</w:t>
      </w:r>
      <w:r w:rsidR="00EB7B0F">
        <w:rPr>
          <w:lang w:val="en-US"/>
        </w:rPr>
        <w:t>Stack</w:t>
      </w:r>
      <w:r w:rsidR="00735B62">
        <w:rPr>
          <w:lang w:val="en-US"/>
        </w:rPr>
        <w:t>Panel</w:t>
      </w:r>
      <w:r w:rsidR="00735B62">
        <w:t xml:space="preserve">, которая действует как </w:t>
      </w:r>
      <w:r w:rsidR="00735B62">
        <w:rPr>
          <w:lang w:val="en-US"/>
        </w:rPr>
        <w:t>StackPanel</w:t>
      </w:r>
      <w:r w:rsidR="00735B62" w:rsidRPr="00735B62">
        <w:t xml:space="preserve">, </w:t>
      </w:r>
      <w:r w:rsidR="00735B62">
        <w:t xml:space="preserve">позволяет </w:t>
      </w:r>
      <w:r w:rsidR="00E90D18">
        <w:t>загружать в</w:t>
      </w:r>
      <w:r w:rsidR="00735B62">
        <w:t xml:space="preserve"> память только те элемент</w:t>
      </w:r>
      <w:r w:rsidR="00E90D18">
        <w:t>ы</w:t>
      </w:r>
      <w:r w:rsidR="00735B62">
        <w:t xml:space="preserve"> ListBox, ListView, DataGrid, которые отображаются на экране</w:t>
      </w:r>
      <w:r w:rsidR="00E90D18">
        <w:t>.</w:t>
      </w:r>
      <w:r w:rsidR="00735B62" w:rsidRPr="00735B62">
        <w:t xml:space="preserve"> </w:t>
      </w:r>
      <w:r w:rsidR="00E90D18">
        <w:t>Тем самым повышается производительность приложения. Данный механизм работает т</w:t>
      </w:r>
      <w:r w:rsidR="00EB7B0F">
        <w:t>о</w:t>
      </w:r>
      <w:r w:rsidR="00E90D18">
        <w:t>лько при использовании связывания данных.</w:t>
      </w:r>
      <w:r w:rsidR="00735B62">
        <w:t xml:space="preserve"> </w:t>
      </w:r>
      <w:r w:rsidR="00EB7B0F">
        <w:t xml:space="preserve">Благодаря данному механизму виртуализации, </w:t>
      </w:r>
      <w:r w:rsidR="00EB7B0F">
        <w:rPr>
          <w:lang w:val="en-US"/>
        </w:rPr>
        <w:t>VirtualizingStackPanel</w:t>
      </w:r>
      <w:r w:rsidR="00EB7B0F" w:rsidRPr="00EB7B0F">
        <w:t xml:space="preserve"> является</w:t>
      </w:r>
      <w:r w:rsidR="00EB7B0F">
        <w:t xml:space="preserve"> лучшим вариантом среди панелей при связывании больших объемов данных. </w:t>
      </w:r>
      <w:r w:rsidR="00EB7B0F">
        <w:rPr>
          <w:lang w:val="en-US"/>
        </w:rPr>
        <w:t>ListBox</w:t>
      </w:r>
      <w:r w:rsidR="00EB7B0F" w:rsidRPr="00A07DB5">
        <w:t xml:space="preserve"> </w:t>
      </w:r>
      <w:r w:rsidR="00EB7B0F">
        <w:t>использует данный вид панелей по умолчанию.</w:t>
      </w:r>
    </w:p>
    <w:p w:rsidR="005D13B0" w:rsidRPr="00A07DB5" w:rsidRDefault="005D13B0" w:rsidP="009E44F1">
      <w:pPr>
        <w:rPr>
          <w:lang w:val="en-US"/>
        </w:rPr>
      </w:pPr>
      <w:r>
        <w:t xml:space="preserve">Для включения виртуализации для элементов, производных от ItemsControl, или для уже существующих элементов управления, которые используют StackPanel (например, </w:t>
      </w:r>
      <w:r>
        <w:lastRenderedPageBreak/>
        <w:t xml:space="preserve">ComboBox), надо установить свойство </w:t>
      </w:r>
      <w:r>
        <w:rPr>
          <w:rStyle w:val="b"/>
        </w:rPr>
        <w:t>ItemsPanel</w:t>
      </w:r>
      <w:r>
        <w:t xml:space="preserve"> для класса </w:t>
      </w:r>
      <w:r>
        <w:rPr>
          <w:rStyle w:val="b"/>
        </w:rPr>
        <w:t>VirtualizingStackPanel</w:t>
      </w:r>
      <w:r>
        <w:t xml:space="preserve"> и присвоить свойству </w:t>
      </w:r>
      <w:r>
        <w:rPr>
          <w:rStyle w:val="b"/>
        </w:rPr>
        <w:t>IsVirtualizing</w:t>
      </w:r>
      <w:r>
        <w:t xml:space="preserve"> значение </w:t>
      </w:r>
      <w:r w:rsidRPr="007F3798">
        <w:t>true</w:t>
      </w:r>
      <w:r>
        <w:t>. Например</w:t>
      </w:r>
      <w:r w:rsidRPr="00A07DB5">
        <w:rPr>
          <w:lang w:val="en-US"/>
        </w:rPr>
        <w:t>:</w:t>
      </w:r>
    </w:p>
    <w:p w:rsidR="005D13B0" w:rsidRPr="00A07DB5" w:rsidRDefault="005D13B0" w:rsidP="009E44F1">
      <w:pPr>
        <w:rPr>
          <w:lang w:val="en-US"/>
        </w:rPr>
      </w:pPr>
    </w:p>
    <w:p w:rsidR="007F3798" w:rsidRPr="007F3798" w:rsidRDefault="007F3798" w:rsidP="007F37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37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</w:t>
      </w:r>
      <w:r w:rsidRPr="007F379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VirtualizingStackPanel.IsVirtualizing</w:t>
      </w:r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:rsidR="007F3798" w:rsidRPr="007F3798" w:rsidRDefault="007F3798" w:rsidP="007F37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37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ComboBox.ItemsPanel</w:t>
      </w:r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3798" w:rsidRPr="007F3798" w:rsidRDefault="007F3798" w:rsidP="007F37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37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ItemsPanelTemplate</w:t>
      </w:r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3798" w:rsidRPr="007F3798" w:rsidRDefault="007F3798" w:rsidP="007F37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F37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VirtualizingStackPanel</w:t>
      </w:r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7F3798" w:rsidRPr="007F3798" w:rsidRDefault="007F3798" w:rsidP="007F37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F37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ItemsPanelTemplate</w:t>
      </w:r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F3798" w:rsidRPr="007F3798" w:rsidRDefault="007F3798" w:rsidP="007F37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F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F379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ComboBox.ItemsPanel</w:t>
      </w:r>
      <w:r w:rsidRPr="007F37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D13B0" w:rsidRDefault="007F3798" w:rsidP="007F3798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F37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ComboBox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07DB5" w:rsidRDefault="00A07DB5" w:rsidP="007F3798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A07DB5" w:rsidRPr="00A07DB5" w:rsidRDefault="00A07DB5" w:rsidP="00A07DB5">
      <w:r w:rsidRPr="00A07DB5">
        <w:t>Многие</w:t>
      </w:r>
      <w:r>
        <w:t xml:space="preserve"> контролы используют </w:t>
      </w:r>
      <w:r>
        <w:rPr>
          <w:rStyle w:val="b"/>
        </w:rPr>
        <w:t>VirtualizingStackPanel</w:t>
      </w:r>
      <w:r>
        <w:rPr>
          <w:rStyle w:val="b"/>
        </w:rPr>
        <w:t xml:space="preserve"> как свою </w:t>
      </w:r>
      <w:r w:rsidRPr="00A07DB5">
        <w:rPr>
          <w:rStyle w:val="b"/>
        </w:rPr>
        <w:t>Items</w:t>
      </w:r>
      <w:r>
        <w:rPr>
          <w:rStyle w:val="b"/>
          <w:lang w:val="en-US"/>
        </w:rPr>
        <w:t>Panel</w:t>
      </w:r>
      <w:r w:rsidRPr="00A07DB5">
        <w:rPr>
          <w:rStyle w:val="b"/>
        </w:rPr>
        <w:t xml:space="preserve">, </w:t>
      </w:r>
      <w:r>
        <w:rPr>
          <w:rStyle w:val="b"/>
        </w:rPr>
        <w:t xml:space="preserve">по умолчанию, для улучшения производительности. В </w:t>
      </w:r>
      <w:r w:rsidRPr="00A07DB5">
        <w:rPr>
          <w:rStyle w:val="b"/>
        </w:rPr>
        <w:t>WPF</w:t>
      </w:r>
      <w:r>
        <w:rPr>
          <w:rStyle w:val="b"/>
        </w:rPr>
        <w:t xml:space="preserve"> 4</w:t>
      </w:r>
      <w:r w:rsidRPr="00A07DB5">
        <w:rPr>
          <w:rStyle w:val="b"/>
        </w:rPr>
        <w:t xml:space="preserve">, </w:t>
      </w:r>
      <w:r>
        <w:rPr>
          <w:rStyle w:val="b"/>
        </w:rPr>
        <w:t xml:space="preserve">такие панели поддерживают новый режим, который еще более повышает производительность при скролинге. Данный режим требует явного включения. Для этого нужно присвоить свойству </w:t>
      </w:r>
      <w:r w:rsidRPr="00A07DB5">
        <w:rPr>
          <w:rStyle w:val="b"/>
        </w:rPr>
        <w:t>VirtualizingStackPanel.VirtualizationMode</w:t>
      </w:r>
      <w:r>
        <w:rPr>
          <w:rStyle w:val="b"/>
        </w:rPr>
        <w:t xml:space="preserve"> значение </w:t>
      </w:r>
      <w:r w:rsidRPr="00A07DB5">
        <w:rPr>
          <w:rStyle w:val="b"/>
        </w:rPr>
        <w:t>Recycling.</w:t>
      </w:r>
      <w:r>
        <w:rPr>
          <w:rStyle w:val="b"/>
        </w:rPr>
        <w:t xml:space="preserve"> В результате, панель будет повторно использовать контейнеры, которые создаются при прокрутке элементов списка </w:t>
      </w:r>
      <w:bookmarkStart w:id="20" w:name="_GoBack"/>
      <w:bookmarkEnd w:id="20"/>
      <w:r>
        <w:rPr>
          <w:rStyle w:val="b"/>
        </w:rPr>
        <w:t>на экране, вместо того чтобы создавать новые контейнеры для каждого элемента.</w:t>
      </w:r>
    </w:p>
    <w:p w:rsidR="004517E9" w:rsidRDefault="004517E9" w:rsidP="004517E9">
      <w:pPr>
        <w:pStyle w:val="a"/>
        <w:rPr>
          <w:lang w:val="en-US"/>
        </w:rPr>
      </w:pPr>
      <w:bookmarkStart w:id="21" w:name="_Toc486772618"/>
      <w:bookmarkStart w:id="22" w:name="_Toc486969396"/>
      <w:r>
        <w:t xml:space="preserve">Обработка исключений в </w:t>
      </w:r>
      <w:r w:rsidRPr="00D43C58">
        <w:t>WPF</w:t>
      </w:r>
      <w:bookmarkEnd w:id="21"/>
      <w:bookmarkEnd w:id="22"/>
    </w:p>
    <w:p w:rsidR="004517E9" w:rsidRDefault="004517E9" w:rsidP="004517E9">
      <w:r w:rsidRPr="00D43C58">
        <w:t>Помимо использования</w:t>
      </w:r>
      <w:r>
        <w:t xml:space="preserve"> конструкций try …</w:t>
      </w:r>
      <w:r>
        <w:rPr>
          <w:lang w:val="en-US"/>
        </w:rPr>
        <w:t>catch</w:t>
      </w:r>
      <w:r w:rsidRPr="00D43C58">
        <w:t xml:space="preserve"> при вызове </w:t>
      </w:r>
      <w:r>
        <w:t xml:space="preserve">функций, которые могут формировать исключения, </w:t>
      </w:r>
      <w:r w:rsidRPr="00D43C58">
        <w:t xml:space="preserve">WPF позволяет </w:t>
      </w:r>
      <w:r>
        <w:t>перехватывать не</w:t>
      </w:r>
      <w:r w:rsidRPr="004520FE">
        <w:t>обработанные</w:t>
      </w:r>
      <w:r>
        <w:t xml:space="preserve"> исключения глобально, в рамках приложения. Данный механизм осуществляется путем регистрации обработчика события </w:t>
      </w:r>
      <w:r w:rsidRPr="00337703">
        <w:t>DispatcherUnhandledException</w:t>
      </w:r>
      <w:r>
        <w:t xml:space="preserve"> в классе Application.</w:t>
      </w:r>
    </w:p>
    <w:p w:rsidR="004517E9" w:rsidRDefault="004517E9" w:rsidP="004517E9"/>
    <w:p w:rsidR="004517E9" w:rsidRPr="00555E3B" w:rsidRDefault="004517E9" w:rsidP="004517E9">
      <w:pPr>
        <w:rPr>
          <w:lang w:val="en-US"/>
        </w:rPr>
      </w:pPr>
      <w:r w:rsidRPr="00555E3B">
        <w:rPr>
          <w:lang w:val="en-US"/>
        </w:rPr>
        <w:t>App.xaml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="WpfException.App"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="clr-namespace:WpfException"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DispatcherUnhandledException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="Application_DispatcherUnhandledException"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StartupUri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="MainWindow.xaml"&gt;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Application.Resources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Application.Resources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17E9" w:rsidRDefault="004517E9" w:rsidP="004517E9">
      <w:pPr>
        <w:rPr>
          <w:lang w:val="en-US"/>
        </w:rPr>
      </w:pPr>
    </w:p>
    <w:p w:rsidR="004517E9" w:rsidRDefault="004517E9" w:rsidP="004517E9">
      <w:pPr>
        <w:rPr>
          <w:lang w:val="en-US"/>
        </w:rPr>
      </w:pPr>
      <w:r>
        <w:rPr>
          <w:lang w:val="en-US"/>
        </w:rPr>
        <w:t>App.xaml.cs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WpfException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App.xaml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Application_DispatcherUnhandledException(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System.Windows.Threading.</w:t>
      </w:r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DispatcherUnhandledExceptionEventArgs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Необработанное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исключение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e.Exception.Message, 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"Exception"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MessageBoxButton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.OK, </w:t>
      </w:r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MessageBoxImage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.Warning);</w:t>
      </w:r>
    </w:p>
    <w:p w:rsidR="004517E9" w:rsidRPr="00F915AE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1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e.Handled = </w:t>
      </w:r>
      <w:r w:rsidRPr="00F915A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91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517E9" w:rsidRPr="00F915AE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17E9" w:rsidRPr="00F915AE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517E9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15A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517E9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17E9" w:rsidRDefault="004517E9" w:rsidP="004517E9">
      <w:pPr>
        <w:rPr>
          <w:highlight w:val="white"/>
          <w:lang w:val="en-US"/>
        </w:rPr>
      </w:pPr>
      <w:r>
        <w:rPr>
          <w:highlight w:val="white"/>
          <w:lang w:val="en-US"/>
        </w:rPr>
        <w:t>MainWindow.xaml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="WpfException.MainWindow"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="http://schemas.microsoft.com/winfx/2006/xaml"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mc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xmlns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="clr-namespace:WpfException"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mc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Ignorable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="d"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="MainWindow"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Height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="350"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="525"&gt;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55E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HorizontalAlignment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VerticalAlignment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="75"</w:t>
      </w:r>
      <w:r w:rsidRPr="00555E3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="button_Click"/&gt;</w:t>
      </w:r>
    </w:p>
    <w:p w:rsidR="004517E9" w:rsidRPr="004B5FD4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B5F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B5F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Grid</w:t>
      </w:r>
      <w:r w:rsidRPr="004B5F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17E9" w:rsidRDefault="004517E9" w:rsidP="004517E9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4B5F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B5FD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</w:t>
      </w:r>
      <w:r w:rsidRPr="004B5FD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517E9" w:rsidRDefault="004517E9" w:rsidP="004517E9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4517E9" w:rsidRDefault="004517E9" w:rsidP="004517E9">
      <w:pPr>
        <w:rPr>
          <w:highlight w:val="white"/>
          <w:lang w:val="en-US"/>
        </w:rPr>
      </w:pPr>
    </w:p>
    <w:p w:rsidR="004517E9" w:rsidRDefault="004517E9" w:rsidP="004517E9">
      <w:pPr>
        <w:rPr>
          <w:highlight w:val="white"/>
          <w:lang w:val="en-US"/>
        </w:rPr>
      </w:pPr>
      <w:r>
        <w:rPr>
          <w:highlight w:val="white"/>
          <w:lang w:val="en-US"/>
        </w:rPr>
        <w:t>MainWindow.xaml.cs</w:t>
      </w:r>
    </w:p>
    <w:p w:rsidR="004517E9" w:rsidRDefault="004517E9" w:rsidP="004517E9">
      <w:pPr>
        <w:rPr>
          <w:highlight w:val="white"/>
          <w:lang w:val="en-US"/>
        </w:rPr>
      </w:pP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WpfException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Interaction logic for MainWindow.xaml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555E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Window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button_Click(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555E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RoutedEventArgs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=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</w:t>
      </w:r>
    </w:p>
    <w:p w:rsidR="004517E9" w:rsidRPr="00555E3B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5E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 = s.Length;</w:t>
      </w:r>
    </w:p>
    <w:p w:rsidR="004517E9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55E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517E9" w:rsidRDefault="004517E9" w:rsidP="004517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517E9" w:rsidRDefault="004517E9" w:rsidP="004517E9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517E9" w:rsidRDefault="004517E9" w:rsidP="007F3798"/>
    <w:p w:rsidR="00DD42D4" w:rsidRDefault="00DD42D4" w:rsidP="007516BA">
      <w:pPr>
        <w:pStyle w:val="a"/>
      </w:pPr>
      <w:bookmarkStart w:id="23" w:name="_Toc486969397"/>
      <w:r>
        <w:t>ДЗ</w:t>
      </w:r>
      <w:bookmarkEnd w:id="18"/>
      <w:bookmarkEnd w:id="23"/>
    </w:p>
    <w:p w:rsidR="00DD42D4" w:rsidRDefault="00DD42D4" w:rsidP="00DD42D4"/>
    <w:p w:rsidR="00DD42D4" w:rsidRPr="00E63B34" w:rsidRDefault="00DD42D4" w:rsidP="00DD42D4">
      <w:r>
        <w:t>Измените W</w:t>
      </w:r>
      <w:r>
        <w:rPr>
          <w:lang w:val="en-US"/>
        </w:rPr>
        <w:t>PF</w:t>
      </w:r>
      <w:r>
        <w:t xml:space="preserve"> приложение для ведения списка сотрудников компании, из урока №5</w:t>
      </w:r>
      <w:r w:rsidRPr="00DD42D4">
        <w:t xml:space="preserve">, </w:t>
      </w:r>
      <w:r w:rsidRPr="002475AE">
        <w:rPr>
          <w:b/>
        </w:rPr>
        <w:t>используя связывание данных</w:t>
      </w:r>
      <w:r w:rsidR="00DC6EAE" w:rsidRPr="00DC6EAE">
        <w:rPr>
          <w:b/>
        </w:rPr>
        <w:t xml:space="preserve">, </w:t>
      </w:r>
      <w:r w:rsidR="00DC6EAE">
        <w:rPr>
          <w:b/>
          <w:lang w:val="en-US"/>
        </w:rPr>
        <w:t>ListView</w:t>
      </w:r>
      <w:r w:rsidR="00DC6EAE" w:rsidRPr="00DC6EAE">
        <w:rPr>
          <w:b/>
        </w:rPr>
        <w:t xml:space="preserve">, </w:t>
      </w:r>
      <w:r w:rsidR="00DC6EAE">
        <w:rPr>
          <w:b/>
          <w:lang w:val="en-US"/>
        </w:rPr>
        <w:t>ObservableCollection</w:t>
      </w:r>
      <w:r w:rsidR="00DC6EAE" w:rsidRPr="00DC6EAE">
        <w:rPr>
          <w:b/>
        </w:rPr>
        <w:t xml:space="preserve"> </w:t>
      </w:r>
      <w:r w:rsidR="00DC6EAE">
        <w:rPr>
          <w:b/>
        </w:rPr>
        <w:t xml:space="preserve">и </w:t>
      </w:r>
      <w:r w:rsidR="00DC6EAE" w:rsidRPr="00DC6EAE">
        <w:rPr>
          <w:b/>
        </w:rPr>
        <w:t>INotifyPropertyChanged</w:t>
      </w:r>
      <w:r>
        <w:t>.</w:t>
      </w:r>
      <w:r>
        <w:br/>
        <w:t>1. Создайте сущности Employee и Department и заполните списки сущностей начальными данными.</w:t>
      </w:r>
      <w:r>
        <w:br/>
        <w:t>2. Для списка сотрудников и списка департаментов предусмотрите визуализацию (отображение). Это можно сделать, например, с использованием ComboBox или ListView.</w:t>
      </w:r>
      <w:r>
        <w:br/>
        <w:t>3. Предусмотрите возможность редактирования сотрудников и департаментов. Должна быть возможность изменить департамент у сотрудника. Список департаментов для выбора, можно выводить в ComboBox, это все можно выводить на дополнительной форме.</w:t>
      </w:r>
      <w:r>
        <w:br/>
        <w:t>4. Предусмотрите возможность создания новых сотрудников и департаментов. Реализуйте данную возможность либо на форме редактирования, либо сделайте новую форму.</w:t>
      </w:r>
    </w:p>
    <w:p w:rsidR="00137F8C" w:rsidRPr="006E1D82" w:rsidRDefault="00137F8C" w:rsidP="003961EF"/>
    <w:sectPr w:rsidR="00137F8C" w:rsidRPr="006E1D82" w:rsidSect="00982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4A4CCD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06B7D6C"/>
    <w:multiLevelType w:val="hybridMultilevel"/>
    <w:tmpl w:val="6DE44A08"/>
    <w:lvl w:ilvl="0" w:tplc="221297EA">
      <w:start w:val="1"/>
      <w:numFmt w:val="decimal"/>
      <w:lvlText w:val="%1.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16223F1A"/>
    <w:multiLevelType w:val="multilevel"/>
    <w:tmpl w:val="6E8EC2C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">
    <w:nsid w:val="1BC631A5"/>
    <w:multiLevelType w:val="multilevel"/>
    <w:tmpl w:val="D0BEBA7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288E7976"/>
    <w:multiLevelType w:val="multilevel"/>
    <w:tmpl w:val="0CB0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1B544B"/>
    <w:multiLevelType w:val="hybridMultilevel"/>
    <w:tmpl w:val="F7A61C20"/>
    <w:lvl w:ilvl="0" w:tplc="469AECE2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5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3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4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964DBC"/>
    <w:rsid w:val="00001AC7"/>
    <w:rsid w:val="00002009"/>
    <w:rsid w:val="000108D3"/>
    <w:rsid w:val="0001500F"/>
    <w:rsid w:val="00015544"/>
    <w:rsid w:val="00021A5C"/>
    <w:rsid w:val="0003717F"/>
    <w:rsid w:val="00040A47"/>
    <w:rsid w:val="000414BB"/>
    <w:rsid w:val="000437E6"/>
    <w:rsid w:val="00044A28"/>
    <w:rsid w:val="00050100"/>
    <w:rsid w:val="00054876"/>
    <w:rsid w:val="00054B92"/>
    <w:rsid w:val="0005631C"/>
    <w:rsid w:val="00056CBF"/>
    <w:rsid w:val="00063FE1"/>
    <w:rsid w:val="000645C3"/>
    <w:rsid w:val="00070D55"/>
    <w:rsid w:val="00076DD5"/>
    <w:rsid w:val="00077BCD"/>
    <w:rsid w:val="000832FA"/>
    <w:rsid w:val="00087BE5"/>
    <w:rsid w:val="00087ED7"/>
    <w:rsid w:val="000909FC"/>
    <w:rsid w:val="000911BE"/>
    <w:rsid w:val="00094F91"/>
    <w:rsid w:val="00097D4A"/>
    <w:rsid w:val="000A3595"/>
    <w:rsid w:val="000A7962"/>
    <w:rsid w:val="000B37B7"/>
    <w:rsid w:val="000B6205"/>
    <w:rsid w:val="000C10EF"/>
    <w:rsid w:val="000C1D2B"/>
    <w:rsid w:val="000C1F7B"/>
    <w:rsid w:val="000C61BD"/>
    <w:rsid w:val="000D00E9"/>
    <w:rsid w:val="000D18E7"/>
    <w:rsid w:val="000D2153"/>
    <w:rsid w:val="000D5606"/>
    <w:rsid w:val="000E2D15"/>
    <w:rsid w:val="000F38BA"/>
    <w:rsid w:val="00104429"/>
    <w:rsid w:val="00105F5A"/>
    <w:rsid w:val="001117C0"/>
    <w:rsid w:val="00121DC2"/>
    <w:rsid w:val="00124D26"/>
    <w:rsid w:val="00134B7D"/>
    <w:rsid w:val="00135581"/>
    <w:rsid w:val="0013657F"/>
    <w:rsid w:val="0013763A"/>
    <w:rsid w:val="00137F8C"/>
    <w:rsid w:val="001467D6"/>
    <w:rsid w:val="00146BB0"/>
    <w:rsid w:val="00147343"/>
    <w:rsid w:val="001516C8"/>
    <w:rsid w:val="00151E0E"/>
    <w:rsid w:val="00155308"/>
    <w:rsid w:val="0015545D"/>
    <w:rsid w:val="0016083D"/>
    <w:rsid w:val="00161C5B"/>
    <w:rsid w:val="00162FB6"/>
    <w:rsid w:val="00185D10"/>
    <w:rsid w:val="00192641"/>
    <w:rsid w:val="00192BA7"/>
    <w:rsid w:val="0019449C"/>
    <w:rsid w:val="00196AA4"/>
    <w:rsid w:val="001A569F"/>
    <w:rsid w:val="001A6B6E"/>
    <w:rsid w:val="001B6A58"/>
    <w:rsid w:val="001B7C83"/>
    <w:rsid w:val="001C2468"/>
    <w:rsid w:val="001C75DB"/>
    <w:rsid w:val="001D2809"/>
    <w:rsid w:val="001E2D2E"/>
    <w:rsid w:val="001F01D4"/>
    <w:rsid w:val="001F0B07"/>
    <w:rsid w:val="001F2765"/>
    <w:rsid w:val="001F5ADB"/>
    <w:rsid w:val="00203EE3"/>
    <w:rsid w:val="002045A0"/>
    <w:rsid w:val="00210984"/>
    <w:rsid w:val="002168D9"/>
    <w:rsid w:val="00216A67"/>
    <w:rsid w:val="00217DF0"/>
    <w:rsid w:val="0022407B"/>
    <w:rsid w:val="002262D6"/>
    <w:rsid w:val="002264CF"/>
    <w:rsid w:val="0023034B"/>
    <w:rsid w:val="00231DFC"/>
    <w:rsid w:val="0023599D"/>
    <w:rsid w:val="00237772"/>
    <w:rsid w:val="002402CD"/>
    <w:rsid w:val="00240DAD"/>
    <w:rsid w:val="002438B9"/>
    <w:rsid w:val="00245D26"/>
    <w:rsid w:val="002475AE"/>
    <w:rsid w:val="00253678"/>
    <w:rsid w:val="00256673"/>
    <w:rsid w:val="0025682B"/>
    <w:rsid w:val="00257272"/>
    <w:rsid w:val="0025767F"/>
    <w:rsid w:val="002579EC"/>
    <w:rsid w:val="00266B9D"/>
    <w:rsid w:val="00272039"/>
    <w:rsid w:val="0027411D"/>
    <w:rsid w:val="002769F6"/>
    <w:rsid w:val="00276A56"/>
    <w:rsid w:val="002876C0"/>
    <w:rsid w:val="002930B2"/>
    <w:rsid w:val="002A38F6"/>
    <w:rsid w:val="002A4DA1"/>
    <w:rsid w:val="002A4F7E"/>
    <w:rsid w:val="002A716B"/>
    <w:rsid w:val="002B02E8"/>
    <w:rsid w:val="002B4409"/>
    <w:rsid w:val="002C51E1"/>
    <w:rsid w:val="002D24E8"/>
    <w:rsid w:val="002D2FAB"/>
    <w:rsid w:val="002E33C1"/>
    <w:rsid w:val="002E6F36"/>
    <w:rsid w:val="002F629E"/>
    <w:rsid w:val="00303094"/>
    <w:rsid w:val="0030747D"/>
    <w:rsid w:val="00321088"/>
    <w:rsid w:val="00322AC3"/>
    <w:rsid w:val="00337703"/>
    <w:rsid w:val="00341D00"/>
    <w:rsid w:val="00342906"/>
    <w:rsid w:val="00342CD4"/>
    <w:rsid w:val="00344521"/>
    <w:rsid w:val="0034610A"/>
    <w:rsid w:val="00347477"/>
    <w:rsid w:val="0034798C"/>
    <w:rsid w:val="00350166"/>
    <w:rsid w:val="0035725F"/>
    <w:rsid w:val="00361415"/>
    <w:rsid w:val="00361B1F"/>
    <w:rsid w:val="00365B29"/>
    <w:rsid w:val="00365C4C"/>
    <w:rsid w:val="00365DF4"/>
    <w:rsid w:val="00370B43"/>
    <w:rsid w:val="003763F5"/>
    <w:rsid w:val="00380A2F"/>
    <w:rsid w:val="003901B8"/>
    <w:rsid w:val="00391C74"/>
    <w:rsid w:val="003924DD"/>
    <w:rsid w:val="00392AE2"/>
    <w:rsid w:val="00393F76"/>
    <w:rsid w:val="003957B2"/>
    <w:rsid w:val="003961EF"/>
    <w:rsid w:val="00397E3E"/>
    <w:rsid w:val="003A127E"/>
    <w:rsid w:val="003A255F"/>
    <w:rsid w:val="003A33C3"/>
    <w:rsid w:val="003A7782"/>
    <w:rsid w:val="003B00FE"/>
    <w:rsid w:val="003B40DD"/>
    <w:rsid w:val="003B5094"/>
    <w:rsid w:val="003C1264"/>
    <w:rsid w:val="003C1A19"/>
    <w:rsid w:val="003D070E"/>
    <w:rsid w:val="003D2B42"/>
    <w:rsid w:val="003E0A3C"/>
    <w:rsid w:val="003E199B"/>
    <w:rsid w:val="003E67BC"/>
    <w:rsid w:val="003F05C3"/>
    <w:rsid w:val="003F52C7"/>
    <w:rsid w:val="003F6161"/>
    <w:rsid w:val="003F6DA6"/>
    <w:rsid w:val="0040368D"/>
    <w:rsid w:val="004058E0"/>
    <w:rsid w:val="00410D25"/>
    <w:rsid w:val="00411F92"/>
    <w:rsid w:val="0041636F"/>
    <w:rsid w:val="00417BDB"/>
    <w:rsid w:val="00421894"/>
    <w:rsid w:val="004234B4"/>
    <w:rsid w:val="00427B35"/>
    <w:rsid w:val="00427BB8"/>
    <w:rsid w:val="0044036F"/>
    <w:rsid w:val="004517E9"/>
    <w:rsid w:val="004519DD"/>
    <w:rsid w:val="00451AC8"/>
    <w:rsid w:val="004520FE"/>
    <w:rsid w:val="00454332"/>
    <w:rsid w:val="0045543E"/>
    <w:rsid w:val="0047018E"/>
    <w:rsid w:val="00473E70"/>
    <w:rsid w:val="00476ADE"/>
    <w:rsid w:val="0048694A"/>
    <w:rsid w:val="004906AC"/>
    <w:rsid w:val="00491D26"/>
    <w:rsid w:val="00491FBF"/>
    <w:rsid w:val="004926D4"/>
    <w:rsid w:val="0049413C"/>
    <w:rsid w:val="004973FF"/>
    <w:rsid w:val="004A33D3"/>
    <w:rsid w:val="004A42B0"/>
    <w:rsid w:val="004A624E"/>
    <w:rsid w:val="004B5FD4"/>
    <w:rsid w:val="004B612D"/>
    <w:rsid w:val="004C57FD"/>
    <w:rsid w:val="004E2E45"/>
    <w:rsid w:val="004F00AB"/>
    <w:rsid w:val="004F0611"/>
    <w:rsid w:val="004F11EC"/>
    <w:rsid w:val="004F35E0"/>
    <w:rsid w:val="004F71C5"/>
    <w:rsid w:val="005106B4"/>
    <w:rsid w:val="0051327B"/>
    <w:rsid w:val="00513685"/>
    <w:rsid w:val="00515C7E"/>
    <w:rsid w:val="00517BDF"/>
    <w:rsid w:val="00526568"/>
    <w:rsid w:val="00527968"/>
    <w:rsid w:val="00532165"/>
    <w:rsid w:val="00533454"/>
    <w:rsid w:val="0053568A"/>
    <w:rsid w:val="00540DA5"/>
    <w:rsid w:val="0054100D"/>
    <w:rsid w:val="00544931"/>
    <w:rsid w:val="0054678C"/>
    <w:rsid w:val="005506A6"/>
    <w:rsid w:val="00550948"/>
    <w:rsid w:val="00555E3B"/>
    <w:rsid w:val="00556CED"/>
    <w:rsid w:val="00562828"/>
    <w:rsid w:val="00565BDC"/>
    <w:rsid w:val="005670AD"/>
    <w:rsid w:val="005704C7"/>
    <w:rsid w:val="00571A7D"/>
    <w:rsid w:val="00575D1E"/>
    <w:rsid w:val="00580A5C"/>
    <w:rsid w:val="005912B7"/>
    <w:rsid w:val="00593868"/>
    <w:rsid w:val="005A4727"/>
    <w:rsid w:val="005A4E00"/>
    <w:rsid w:val="005A524F"/>
    <w:rsid w:val="005A6B93"/>
    <w:rsid w:val="005B1C47"/>
    <w:rsid w:val="005B25ED"/>
    <w:rsid w:val="005B25F3"/>
    <w:rsid w:val="005B5CC3"/>
    <w:rsid w:val="005D13B0"/>
    <w:rsid w:val="005D3E5E"/>
    <w:rsid w:val="005E1F67"/>
    <w:rsid w:val="005E2957"/>
    <w:rsid w:val="005E5732"/>
    <w:rsid w:val="005E61C0"/>
    <w:rsid w:val="005F45B0"/>
    <w:rsid w:val="0060167B"/>
    <w:rsid w:val="006037A0"/>
    <w:rsid w:val="006076B1"/>
    <w:rsid w:val="0061099A"/>
    <w:rsid w:val="00612217"/>
    <w:rsid w:val="00612516"/>
    <w:rsid w:val="00625625"/>
    <w:rsid w:val="00632C16"/>
    <w:rsid w:val="0063421C"/>
    <w:rsid w:val="006407D8"/>
    <w:rsid w:val="00644435"/>
    <w:rsid w:val="00647BA5"/>
    <w:rsid w:val="00650504"/>
    <w:rsid w:val="006507C5"/>
    <w:rsid w:val="0065745F"/>
    <w:rsid w:val="00663C16"/>
    <w:rsid w:val="006653A8"/>
    <w:rsid w:val="006752E7"/>
    <w:rsid w:val="00677359"/>
    <w:rsid w:val="00677446"/>
    <w:rsid w:val="00681874"/>
    <w:rsid w:val="006848FC"/>
    <w:rsid w:val="00684DE2"/>
    <w:rsid w:val="006953ED"/>
    <w:rsid w:val="00695F6D"/>
    <w:rsid w:val="006A78D3"/>
    <w:rsid w:val="006C1F5D"/>
    <w:rsid w:val="006C7B3A"/>
    <w:rsid w:val="006D394F"/>
    <w:rsid w:val="006E0503"/>
    <w:rsid w:val="006E1D82"/>
    <w:rsid w:val="006E2451"/>
    <w:rsid w:val="006E52F2"/>
    <w:rsid w:val="006F19F5"/>
    <w:rsid w:val="00701C71"/>
    <w:rsid w:val="00705D6F"/>
    <w:rsid w:val="00712236"/>
    <w:rsid w:val="007206EC"/>
    <w:rsid w:val="00723A54"/>
    <w:rsid w:val="007278B1"/>
    <w:rsid w:val="007312C0"/>
    <w:rsid w:val="00731D4A"/>
    <w:rsid w:val="0073473D"/>
    <w:rsid w:val="00735B62"/>
    <w:rsid w:val="007378B8"/>
    <w:rsid w:val="00740D0A"/>
    <w:rsid w:val="00746E07"/>
    <w:rsid w:val="00750041"/>
    <w:rsid w:val="007516BA"/>
    <w:rsid w:val="00755B41"/>
    <w:rsid w:val="007658AE"/>
    <w:rsid w:val="00765E11"/>
    <w:rsid w:val="00771F0E"/>
    <w:rsid w:val="0077256D"/>
    <w:rsid w:val="00780328"/>
    <w:rsid w:val="00786C93"/>
    <w:rsid w:val="007875C4"/>
    <w:rsid w:val="00791E19"/>
    <w:rsid w:val="00797AA1"/>
    <w:rsid w:val="00797C66"/>
    <w:rsid w:val="007A4FC1"/>
    <w:rsid w:val="007A5227"/>
    <w:rsid w:val="007C262B"/>
    <w:rsid w:val="007C4384"/>
    <w:rsid w:val="007C66CC"/>
    <w:rsid w:val="007C6CC8"/>
    <w:rsid w:val="007C76E9"/>
    <w:rsid w:val="007D09E0"/>
    <w:rsid w:val="007D0D25"/>
    <w:rsid w:val="007D57BA"/>
    <w:rsid w:val="007D7B88"/>
    <w:rsid w:val="007E17A5"/>
    <w:rsid w:val="007E524B"/>
    <w:rsid w:val="007E79BB"/>
    <w:rsid w:val="007F1946"/>
    <w:rsid w:val="007F3798"/>
    <w:rsid w:val="007F3DAB"/>
    <w:rsid w:val="007F475C"/>
    <w:rsid w:val="00802C21"/>
    <w:rsid w:val="00803550"/>
    <w:rsid w:val="008035E7"/>
    <w:rsid w:val="00812102"/>
    <w:rsid w:val="0081281F"/>
    <w:rsid w:val="00812ED4"/>
    <w:rsid w:val="008177E9"/>
    <w:rsid w:val="00817826"/>
    <w:rsid w:val="00824A16"/>
    <w:rsid w:val="008253A0"/>
    <w:rsid w:val="00825BEA"/>
    <w:rsid w:val="0082652B"/>
    <w:rsid w:val="00830348"/>
    <w:rsid w:val="00831BC3"/>
    <w:rsid w:val="008341FB"/>
    <w:rsid w:val="008351D5"/>
    <w:rsid w:val="00836811"/>
    <w:rsid w:val="00840280"/>
    <w:rsid w:val="00840A1F"/>
    <w:rsid w:val="00843A82"/>
    <w:rsid w:val="008452A3"/>
    <w:rsid w:val="008479F2"/>
    <w:rsid w:val="008541BE"/>
    <w:rsid w:val="00854455"/>
    <w:rsid w:val="0086121F"/>
    <w:rsid w:val="00872348"/>
    <w:rsid w:val="00874863"/>
    <w:rsid w:val="00880FC3"/>
    <w:rsid w:val="0088125D"/>
    <w:rsid w:val="008816EB"/>
    <w:rsid w:val="008820BD"/>
    <w:rsid w:val="0089177E"/>
    <w:rsid w:val="00895958"/>
    <w:rsid w:val="008A0298"/>
    <w:rsid w:val="008A46F0"/>
    <w:rsid w:val="008A6ACC"/>
    <w:rsid w:val="008A74C3"/>
    <w:rsid w:val="008A7702"/>
    <w:rsid w:val="008B09DA"/>
    <w:rsid w:val="008B220F"/>
    <w:rsid w:val="008B4C9E"/>
    <w:rsid w:val="008C36C0"/>
    <w:rsid w:val="008C41A3"/>
    <w:rsid w:val="008C4AB6"/>
    <w:rsid w:val="008C4BB1"/>
    <w:rsid w:val="008C4BCA"/>
    <w:rsid w:val="008C4E2E"/>
    <w:rsid w:val="008C6792"/>
    <w:rsid w:val="008D4FEC"/>
    <w:rsid w:val="008D6199"/>
    <w:rsid w:val="008D67E2"/>
    <w:rsid w:val="008E401F"/>
    <w:rsid w:val="008E5CA3"/>
    <w:rsid w:val="008F0180"/>
    <w:rsid w:val="008F2CF2"/>
    <w:rsid w:val="008F624B"/>
    <w:rsid w:val="008F6E0C"/>
    <w:rsid w:val="008F7678"/>
    <w:rsid w:val="00905CC5"/>
    <w:rsid w:val="00907CCE"/>
    <w:rsid w:val="0091227B"/>
    <w:rsid w:val="00913FFF"/>
    <w:rsid w:val="00925A19"/>
    <w:rsid w:val="00951897"/>
    <w:rsid w:val="00964DBC"/>
    <w:rsid w:val="009737E5"/>
    <w:rsid w:val="00973AC1"/>
    <w:rsid w:val="00980101"/>
    <w:rsid w:val="009801E9"/>
    <w:rsid w:val="00982331"/>
    <w:rsid w:val="00985252"/>
    <w:rsid w:val="0099742D"/>
    <w:rsid w:val="009A2048"/>
    <w:rsid w:val="009A7890"/>
    <w:rsid w:val="009B2669"/>
    <w:rsid w:val="009B4D61"/>
    <w:rsid w:val="009C4516"/>
    <w:rsid w:val="009C62F1"/>
    <w:rsid w:val="009C7B36"/>
    <w:rsid w:val="009D0D3D"/>
    <w:rsid w:val="009D77C4"/>
    <w:rsid w:val="009E30A0"/>
    <w:rsid w:val="009E43D9"/>
    <w:rsid w:val="009E44F1"/>
    <w:rsid w:val="009E76B5"/>
    <w:rsid w:val="009F1661"/>
    <w:rsid w:val="009F16C5"/>
    <w:rsid w:val="009F56A4"/>
    <w:rsid w:val="009F5E9A"/>
    <w:rsid w:val="00A00BF7"/>
    <w:rsid w:val="00A042DF"/>
    <w:rsid w:val="00A07DB5"/>
    <w:rsid w:val="00A1045E"/>
    <w:rsid w:val="00A117EF"/>
    <w:rsid w:val="00A15BEB"/>
    <w:rsid w:val="00A1797A"/>
    <w:rsid w:val="00A3610C"/>
    <w:rsid w:val="00A36E3C"/>
    <w:rsid w:val="00A4731B"/>
    <w:rsid w:val="00A47456"/>
    <w:rsid w:val="00A51B70"/>
    <w:rsid w:val="00A52FD9"/>
    <w:rsid w:val="00A56F5F"/>
    <w:rsid w:val="00A57756"/>
    <w:rsid w:val="00A600BD"/>
    <w:rsid w:val="00A61A7A"/>
    <w:rsid w:val="00A66D21"/>
    <w:rsid w:val="00A777C1"/>
    <w:rsid w:val="00A80456"/>
    <w:rsid w:val="00A85888"/>
    <w:rsid w:val="00A86C9B"/>
    <w:rsid w:val="00A8710B"/>
    <w:rsid w:val="00A94EC2"/>
    <w:rsid w:val="00A97D50"/>
    <w:rsid w:val="00AA4560"/>
    <w:rsid w:val="00AA4EBF"/>
    <w:rsid w:val="00AA6319"/>
    <w:rsid w:val="00AA6337"/>
    <w:rsid w:val="00AA7CAD"/>
    <w:rsid w:val="00AB09AA"/>
    <w:rsid w:val="00AB2065"/>
    <w:rsid w:val="00AB38D8"/>
    <w:rsid w:val="00AB620C"/>
    <w:rsid w:val="00AC1B80"/>
    <w:rsid w:val="00AC2720"/>
    <w:rsid w:val="00AC49F5"/>
    <w:rsid w:val="00AD03A2"/>
    <w:rsid w:val="00AD7A3E"/>
    <w:rsid w:val="00AE787D"/>
    <w:rsid w:val="00AF1CF2"/>
    <w:rsid w:val="00AF4CF9"/>
    <w:rsid w:val="00B02EA2"/>
    <w:rsid w:val="00B06771"/>
    <w:rsid w:val="00B10354"/>
    <w:rsid w:val="00B11F89"/>
    <w:rsid w:val="00B17A48"/>
    <w:rsid w:val="00B202F5"/>
    <w:rsid w:val="00B20675"/>
    <w:rsid w:val="00B20C81"/>
    <w:rsid w:val="00B21A74"/>
    <w:rsid w:val="00B264D9"/>
    <w:rsid w:val="00B30D4F"/>
    <w:rsid w:val="00B31E17"/>
    <w:rsid w:val="00B3339A"/>
    <w:rsid w:val="00B371E0"/>
    <w:rsid w:val="00B40EF2"/>
    <w:rsid w:val="00B41872"/>
    <w:rsid w:val="00B42F18"/>
    <w:rsid w:val="00B46D71"/>
    <w:rsid w:val="00B5302A"/>
    <w:rsid w:val="00B53FA4"/>
    <w:rsid w:val="00B64FF3"/>
    <w:rsid w:val="00B72D19"/>
    <w:rsid w:val="00B77B9F"/>
    <w:rsid w:val="00B8346D"/>
    <w:rsid w:val="00B8438B"/>
    <w:rsid w:val="00B861F0"/>
    <w:rsid w:val="00B9351B"/>
    <w:rsid w:val="00B952E5"/>
    <w:rsid w:val="00BA0357"/>
    <w:rsid w:val="00BA0F74"/>
    <w:rsid w:val="00BA148B"/>
    <w:rsid w:val="00BA18BC"/>
    <w:rsid w:val="00BA2246"/>
    <w:rsid w:val="00BA41A4"/>
    <w:rsid w:val="00BA5A0F"/>
    <w:rsid w:val="00BA705A"/>
    <w:rsid w:val="00BA7294"/>
    <w:rsid w:val="00BC2076"/>
    <w:rsid w:val="00BC250B"/>
    <w:rsid w:val="00BC3473"/>
    <w:rsid w:val="00BC3BFB"/>
    <w:rsid w:val="00BC6DC6"/>
    <w:rsid w:val="00BC71EF"/>
    <w:rsid w:val="00BC7B08"/>
    <w:rsid w:val="00BC7CF6"/>
    <w:rsid w:val="00BD11F6"/>
    <w:rsid w:val="00BD5D52"/>
    <w:rsid w:val="00BD6D81"/>
    <w:rsid w:val="00BD741E"/>
    <w:rsid w:val="00BE207F"/>
    <w:rsid w:val="00BE40F2"/>
    <w:rsid w:val="00BF5F0C"/>
    <w:rsid w:val="00C15108"/>
    <w:rsid w:val="00C2046C"/>
    <w:rsid w:val="00C26FF7"/>
    <w:rsid w:val="00C271C9"/>
    <w:rsid w:val="00C30D57"/>
    <w:rsid w:val="00C30FEB"/>
    <w:rsid w:val="00C37303"/>
    <w:rsid w:val="00C409AD"/>
    <w:rsid w:val="00C42A4C"/>
    <w:rsid w:val="00C474A6"/>
    <w:rsid w:val="00C62B7F"/>
    <w:rsid w:val="00C657BA"/>
    <w:rsid w:val="00C712B5"/>
    <w:rsid w:val="00C7445C"/>
    <w:rsid w:val="00C74D41"/>
    <w:rsid w:val="00C84DC5"/>
    <w:rsid w:val="00C86907"/>
    <w:rsid w:val="00C924B6"/>
    <w:rsid w:val="00C92D62"/>
    <w:rsid w:val="00C96B7F"/>
    <w:rsid w:val="00CA3190"/>
    <w:rsid w:val="00CB65AC"/>
    <w:rsid w:val="00CB74C0"/>
    <w:rsid w:val="00CC1D60"/>
    <w:rsid w:val="00CC5951"/>
    <w:rsid w:val="00CC6EF5"/>
    <w:rsid w:val="00CD5D43"/>
    <w:rsid w:val="00CE1604"/>
    <w:rsid w:val="00CE393F"/>
    <w:rsid w:val="00CE77BA"/>
    <w:rsid w:val="00CF7ABB"/>
    <w:rsid w:val="00D05BEF"/>
    <w:rsid w:val="00D1072C"/>
    <w:rsid w:val="00D25921"/>
    <w:rsid w:val="00D273CE"/>
    <w:rsid w:val="00D33CC5"/>
    <w:rsid w:val="00D33F12"/>
    <w:rsid w:val="00D36F8C"/>
    <w:rsid w:val="00D41DD9"/>
    <w:rsid w:val="00D43C58"/>
    <w:rsid w:val="00D45D75"/>
    <w:rsid w:val="00D46089"/>
    <w:rsid w:val="00D460ED"/>
    <w:rsid w:val="00D5205F"/>
    <w:rsid w:val="00D53F93"/>
    <w:rsid w:val="00D56C98"/>
    <w:rsid w:val="00D603C6"/>
    <w:rsid w:val="00D63180"/>
    <w:rsid w:val="00D64460"/>
    <w:rsid w:val="00D72B6B"/>
    <w:rsid w:val="00D76100"/>
    <w:rsid w:val="00D8017F"/>
    <w:rsid w:val="00D81774"/>
    <w:rsid w:val="00D82EEA"/>
    <w:rsid w:val="00D84709"/>
    <w:rsid w:val="00D86302"/>
    <w:rsid w:val="00D91C62"/>
    <w:rsid w:val="00D93214"/>
    <w:rsid w:val="00D94387"/>
    <w:rsid w:val="00DA44C0"/>
    <w:rsid w:val="00DA7591"/>
    <w:rsid w:val="00DA7824"/>
    <w:rsid w:val="00DB0447"/>
    <w:rsid w:val="00DB0995"/>
    <w:rsid w:val="00DB20D0"/>
    <w:rsid w:val="00DC05BA"/>
    <w:rsid w:val="00DC40DA"/>
    <w:rsid w:val="00DC6EAE"/>
    <w:rsid w:val="00DD42D4"/>
    <w:rsid w:val="00DE2F76"/>
    <w:rsid w:val="00DE388C"/>
    <w:rsid w:val="00DE6CF2"/>
    <w:rsid w:val="00DF5EB1"/>
    <w:rsid w:val="00E015AA"/>
    <w:rsid w:val="00E02C62"/>
    <w:rsid w:val="00E17842"/>
    <w:rsid w:val="00E258ED"/>
    <w:rsid w:val="00E27D86"/>
    <w:rsid w:val="00E30303"/>
    <w:rsid w:val="00E32900"/>
    <w:rsid w:val="00E3566C"/>
    <w:rsid w:val="00E3624C"/>
    <w:rsid w:val="00E36F4E"/>
    <w:rsid w:val="00E431F4"/>
    <w:rsid w:val="00E516A1"/>
    <w:rsid w:val="00E57106"/>
    <w:rsid w:val="00E57790"/>
    <w:rsid w:val="00E63B34"/>
    <w:rsid w:val="00E67244"/>
    <w:rsid w:val="00E70532"/>
    <w:rsid w:val="00E70DB4"/>
    <w:rsid w:val="00E7147D"/>
    <w:rsid w:val="00E73886"/>
    <w:rsid w:val="00E76240"/>
    <w:rsid w:val="00E7674E"/>
    <w:rsid w:val="00E82635"/>
    <w:rsid w:val="00E83AF8"/>
    <w:rsid w:val="00E86C1E"/>
    <w:rsid w:val="00E87346"/>
    <w:rsid w:val="00E90D18"/>
    <w:rsid w:val="00E94188"/>
    <w:rsid w:val="00EA6D88"/>
    <w:rsid w:val="00EB2993"/>
    <w:rsid w:val="00EB7B0F"/>
    <w:rsid w:val="00EB7C2E"/>
    <w:rsid w:val="00EC606C"/>
    <w:rsid w:val="00EC60D6"/>
    <w:rsid w:val="00EC7DED"/>
    <w:rsid w:val="00EC7F3B"/>
    <w:rsid w:val="00ED1292"/>
    <w:rsid w:val="00ED12DF"/>
    <w:rsid w:val="00ED4528"/>
    <w:rsid w:val="00F04AA6"/>
    <w:rsid w:val="00F05921"/>
    <w:rsid w:val="00F06CA8"/>
    <w:rsid w:val="00F07FB2"/>
    <w:rsid w:val="00F14781"/>
    <w:rsid w:val="00F16F42"/>
    <w:rsid w:val="00F272A8"/>
    <w:rsid w:val="00F305A1"/>
    <w:rsid w:val="00F36478"/>
    <w:rsid w:val="00F365A3"/>
    <w:rsid w:val="00F367DA"/>
    <w:rsid w:val="00F367DC"/>
    <w:rsid w:val="00F41C08"/>
    <w:rsid w:val="00F458B2"/>
    <w:rsid w:val="00F470B6"/>
    <w:rsid w:val="00F50421"/>
    <w:rsid w:val="00F51310"/>
    <w:rsid w:val="00F60C58"/>
    <w:rsid w:val="00F64B16"/>
    <w:rsid w:val="00F71B03"/>
    <w:rsid w:val="00F76999"/>
    <w:rsid w:val="00F774EB"/>
    <w:rsid w:val="00F814D3"/>
    <w:rsid w:val="00F84402"/>
    <w:rsid w:val="00F8446D"/>
    <w:rsid w:val="00F90B0A"/>
    <w:rsid w:val="00F915AE"/>
    <w:rsid w:val="00F92103"/>
    <w:rsid w:val="00F92C96"/>
    <w:rsid w:val="00F934E7"/>
    <w:rsid w:val="00F937C1"/>
    <w:rsid w:val="00F95319"/>
    <w:rsid w:val="00F961E1"/>
    <w:rsid w:val="00F9743C"/>
    <w:rsid w:val="00F97D47"/>
    <w:rsid w:val="00FA41E3"/>
    <w:rsid w:val="00FA61AD"/>
    <w:rsid w:val="00FB3645"/>
    <w:rsid w:val="00FB3AAC"/>
    <w:rsid w:val="00FE05FF"/>
    <w:rsid w:val="00FE21DF"/>
    <w:rsid w:val="00FE248F"/>
    <w:rsid w:val="00FE2A8E"/>
    <w:rsid w:val="00FF30E1"/>
    <w:rsid w:val="00FF366F"/>
    <w:rsid w:val="00FF3DB5"/>
    <w:rsid w:val="00FF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8233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86C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E0A3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050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0B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Заголовок документа"/>
    <w:basedOn w:val="Normal"/>
    <w:next w:val="Normal"/>
    <w:rsid w:val="00F04AA6"/>
    <w:pPr>
      <w:jc w:val="center"/>
    </w:pPr>
    <w:rPr>
      <w:b/>
      <w:sz w:val="28"/>
    </w:rPr>
  </w:style>
  <w:style w:type="paragraph" w:styleId="TOC1">
    <w:name w:val="toc 1"/>
    <w:basedOn w:val="Normal"/>
    <w:next w:val="Normal"/>
    <w:autoRedefine/>
    <w:uiPriority w:val="39"/>
    <w:rsid w:val="003E0A3C"/>
  </w:style>
  <w:style w:type="character" w:styleId="Hyperlink">
    <w:name w:val="Hyperlink"/>
    <w:basedOn w:val="DefaultParagraphFont"/>
    <w:uiPriority w:val="99"/>
    <w:unhideWhenUsed/>
    <w:rsid w:val="00791E19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3E0A3C"/>
    <w:pPr>
      <w:ind w:left="240"/>
    </w:pPr>
  </w:style>
  <w:style w:type="paragraph" w:customStyle="1" w:styleId="a">
    <w:name w:val="Заголовок документа нумерованный"/>
    <w:basedOn w:val="Heading1"/>
    <w:next w:val="Normal"/>
    <w:link w:val="a2"/>
    <w:rsid w:val="00DC40DA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rsid w:val="008C36C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a2">
    <w:name w:val="Заголовок документа нумерованный Знак"/>
    <w:basedOn w:val="Heading1Char"/>
    <w:link w:val="a"/>
    <w:rsid w:val="008C36C0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styleId="ListNumber">
    <w:name w:val="List Number"/>
    <w:basedOn w:val="Normal"/>
    <w:rsid w:val="00F04AA6"/>
    <w:pPr>
      <w:numPr>
        <w:numId w:val="12"/>
      </w:numPr>
    </w:pPr>
  </w:style>
  <w:style w:type="paragraph" w:styleId="Caption">
    <w:name w:val="caption"/>
    <w:basedOn w:val="Normal"/>
    <w:next w:val="Normal"/>
    <w:qFormat/>
    <w:rsid w:val="00151E0E"/>
    <w:rPr>
      <w:b/>
      <w:bCs/>
      <w:sz w:val="20"/>
      <w:szCs w:val="20"/>
    </w:rPr>
  </w:style>
  <w:style w:type="paragraph" w:customStyle="1" w:styleId="a0">
    <w:name w:val="Список маркированный"/>
    <w:basedOn w:val="Normal"/>
    <w:rsid w:val="003901B8"/>
    <w:pPr>
      <w:numPr>
        <w:numId w:val="13"/>
      </w:numPr>
    </w:pPr>
  </w:style>
  <w:style w:type="paragraph" w:styleId="BalloonText">
    <w:name w:val="Balloon Text"/>
    <w:basedOn w:val="Normal"/>
    <w:link w:val="BalloonTextChar"/>
    <w:rsid w:val="00365D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5DF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7D09E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D09E0"/>
    <w:rPr>
      <w:rFonts w:ascii="Tahoma" w:hAnsi="Tahoma" w:cs="Tahoma"/>
      <w:sz w:val="16"/>
      <w:szCs w:val="16"/>
    </w:rPr>
  </w:style>
  <w:style w:type="character" w:customStyle="1" w:styleId="b">
    <w:name w:val="b"/>
    <w:basedOn w:val="DefaultParagraphFont"/>
    <w:rsid w:val="007D57BA"/>
  </w:style>
  <w:style w:type="character" w:customStyle="1" w:styleId="b0">
    <w:name w:val="b&quot;"/>
    <w:basedOn w:val="DefaultParagraphFont"/>
    <w:rsid w:val="007D57BA"/>
  </w:style>
  <w:style w:type="character" w:styleId="FollowedHyperlink">
    <w:name w:val="FollowedHyperlink"/>
    <w:basedOn w:val="DefaultParagraphFont"/>
    <w:rsid w:val="00FB3AA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516C8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E7674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50421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semiHidden/>
    <w:rsid w:val="006505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lwcollapsibleareatitle">
    <w:name w:val="lw_collapsiblearea_title"/>
    <w:basedOn w:val="DefaultParagraphFont"/>
    <w:rsid w:val="006E1D82"/>
  </w:style>
  <w:style w:type="character" w:customStyle="1" w:styleId="sentence">
    <w:name w:val="sentence"/>
    <w:basedOn w:val="DefaultParagraphFont"/>
    <w:rsid w:val="006E1D82"/>
  </w:style>
  <w:style w:type="character" w:styleId="Emphasis">
    <w:name w:val="Emphasis"/>
    <w:basedOn w:val="DefaultParagraphFont"/>
    <w:uiPriority w:val="20"/>
    <w:qFormat/>
    <w:rsid w:val="006E1D82"/>
    <w:rPr>
      <w:i/>
      <w:iCs/>
    </w:rPr>
  </w:style>
  <w:style w:type="character" w:styleId="Strong">
    <w:name w:val="Strong"/>
    <w:basedOn w:val="DefaultParagraphFont"/>
    <w:uiPriority w:val="22"/>
    <w:qFormat/>
    <w:rsid w:val="00F458B2"/>
    <w:rPr>
      <w:b/>
      <w:bCs/>
    </w:rPr>
  </w:style>
  <w:style w:type="character" w:customStyle="1" w:styleId="selflink">
    <w:name w:val="selflink"/>
    <w:basedOn w:val="DefaultParagraphFont"/>
    <w:rsid w:val="000150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66965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5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751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927">
      <w:bodyDiv w:val="1"/>
      <w:marLeft w:val="225"/>
      <w:marRight w:val="0"/>
      <w:marTop w:val="3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library/gtmt" TargetMode="External"/><Relationship Id="rId13" Type="http://schemas.openxmlformats.org/officeDocument/2006/relationships/hyperlink" Target="http://msdn.microsoft.com/en-us/library/system.componentmodel.inotifypropertychanged.aspx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sdn.microsoft.com/ru-ru/library/gtm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sdn.microsoft.com/ru-ru/library/gtm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msdn.microsoft.com/ru-ru/library/gtm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sdn.microsoft.com/ru-ru/library/gtmt" TargetMode="External"/><Relationship Id="rId14" Type="http://schemas.openxmlformats.org/officeDocument/2006/relationships/hyperlink" Target="http://msdn.microsoft.com/en-us/library/system.componentmodel.inotifypropertychanged.propertychanged.asp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il.ru\Geekbrains\Docs\&#1064;&#1072;&#1073;&#1083;&#1086;&#1085;%20&#1058;&#104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AB9056-1403-40D8-BE7E-40A6E7C92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ТЗ</Template>
  <TotalTime>4194</TotalTime>
  <Pages>18</Pages>
  <Words>6510</Words>
  <Characters>37109</Characters>
  <Application>Microsoft Office Word</Application>
  <DocSecurity>0</DocSecurity>
  <Lines>309</Lines>
  <Paragraphs>87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AKADO-Stolitsa</Company>
  <LinksUpToDate>false</LinksUpToDate>
  <CharactersWithSpaces>43532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SVFrolov</dc:creator>
  <cp:lastModifiedBy>Сергей</cp:lastModifiedBy>
  <cp:revision>352</cp:revision>
  <dcterms:created xsi:type="dcterms:W3CDTF">2017-06-27T15:09:00Z</dcterms:created>
  <dcterms:modified xsi:type="dcterms:W3CDTF">2017-07-04T19:23:00Z</dcterms:modified>
</cp:coreProperties>
</file>