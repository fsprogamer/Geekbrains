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1FB" w:rsidRPr="0057356E" w:rsidRDefault="00C26FF7" w:rsidP="00791E19">
      <w:pPr>
        <w:pStyle w:val="a7"/>
        <w:rPr>
          <w:lang w:val="en-US"/>
        </w:rPr>
      </w:pPr>
      <w:r>
        <w:t xml:space="preserve">Урок </w:t>
      </w:r>
      <w:r w:rsidR="0057356E">
        <w:rPr>
          <w:lang w:val="en-US"/>
        </w:rPr>
        <w:t>7</w:t>
      </w:r>
    </w:p>
    <w:p w:rsidR="003E0A3C" w:rsidRDefault="003E0A3C" w:rsidP="003E0A3C"/>
    <w:p w:rsidR="0057356E" w:rsidRDefault="00A2309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23093">
        <w:fldChar w:fldCharType="begin"/>
      </w:r>
      <w:r w:rsidR="003E0A3C">
        <w:instrText xml:space="preserve"> TOC \o "1-3" \h \z \u </w:instrText>
      </w:r>
      <w:r w:rsidRPr="00A23093">
        <w:fldChar w:fldCharType="separate"/>
      </w:r>
      <w:hyperlink w:anchor="_Toc487456804" w:history="1">
        <w:r w:rsidR="0057356E" w:rsidRPr="00081826">
          <w:rPr>
            <w:rStyle w:val="a8"/>
            <w:noProof/>
          </w:rPr>
          <w:t>Взаимодействие с базой данных.Обзор технологии ADO.Net.</w:t>
        </w:r>
        <w:r w:rsidR="0057356E">
          <w:rPr>
            <w:noProof/>
            <w:webHidden/>
          </w:rPr>
          <w:tab/>
        </w:r>
        <w:r w:rsidR="0057356E">
          <w:rPr>
            <w:noProof/>
            <w:webHidden/>
          </w:rPr>
          <w:fldChar w:fldCharType="begin"/>
        </w:r>
        <w:r w:rsidR="0057356E">
          <w:rPr>
            <w:noProof/>
            <w:webHidden/>
          </w:rPr>
          <w:instrText xml:space="preserve"> PAGEREF _Toc487456804 \h </w:instrText>
        </w:r>
        <w:r w:rsidR="0057356E">
          <w:rPr>
            <w:noProof/>
            <w:webHidden/>
          </w:rPr>
        </w:r>
        <w:r w:rsidR="0057356E">
          <w:rPr>
            <w:noProof/>
            <w:webHidden/>
          </w:rPr>
          <w:fldChar w:fldCharType="separate"/>
        </w:r>
        <w:r w:rsidR="0057356E">
          <w:rPr>
            <w:noProof/>
            <w:webHidden/>
          </w:rPr>
          <w:t>1</w:t>
        </w:r>
        <w:r w:rsidR="0057356E"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05" w:history="1">
        <w:r w:rsidRPr="00081826">
          <w:rPr>
            <w:rStyle w:val="a8"/>
            <w:noProof/>
            <w:snapToGrid w:val="0"/>
            <w:w w:val="0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</w:rPr>
          <w:t>Взаимодействие с базой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06" w:history="1">
        <w:r w:rsidRPr="00081826">
          <w:rPr>
            <w:rStyle w:val="a8"/>
            <w:noProof/>
            <w:snapToGrid w:val="0"/>
            <w:w w:val="0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</w:rPr>
          <w:t>Обзор технологии ADO.NET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07" w:history="1">
        <w:r w:rsidRPr="00081826">
          <w:rPr>
            <w:rStyle w:val="a8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</w:rPr>
          <w:t>Основные компоненты ADO.NET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08" w:history="1">
        <w:r w:rsidRPr="00081826">
          <w:rPr>
            <w:rStyle w:val="a8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</w:rPr>
          <w:t>Установление соединения с внешним источником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09" w:history="1">
        <w:r w:rsidRPr="00081826">
          <w:rPr>
            <w:rStyle w:val="a8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</w:rPr>
          <w:t xml:space="preserve">Строка подключения к </w:t>
        </w:r>
        <w:r w:rsidRPr="00081826">
          <w:rPr>
            <w:rStyle w:val="a8"/>
            <w:noProof/>
            <w:lang w:val="en-US"/>
          </w:rPr>
          <w:t>MS</w:t>
        </w:r>
        <w:r w:rsidRPr="00081826">
          <w:rPr>
            <w:rStyle w:val="a8"/>
            <w:noProof/>
          </w:rPr>
          <w:t xml:space="preserve"> </w:t>
        </w:r>
        <w:r w:rsidRPr="00081826">
          <w:rPr>
            <w:rStyle w:val="a8"/>
            <w:noProof/>
            <w:lang w:val="en-US"/>
          </w:rPr>
          <w:t>SQL</w:t>
        </w:r>
        <w:r w:rsidRPr="00081826">
          <w:rPr>
            <w:rStyle w:val="a8"/>
            <w:noProof/>
          </w:rPr>
          <w:t xml:space="preserve"> </w:t>
        </w:r>
        <w:r w:rsidRPr="00081826">
          <w:rPr>
            <w:rStyle w:val="a8"/>
            <w:noProof/>
            <w:lang w:val="en-US"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0" w:history="1">
        <w:r w:rsidRPr="00081826">
          <w:rPr>
            <w:rStyle w:val="a8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</w:rPr>
          <w:t xml:space="preserve">Подключение к </w:t>
        </w:r>
        <w:r w:rsidRPr="00081826">
          <w:rPr>
            <w:rStyle w:val="a8"/>
            <w:noProof/>
            <w:lang w:val="en-US"/>
          </w:rPr>
          <w:t>SQLServer</w:t>
        </w:r>
        <w:r w:rsidRPr="00081826">
          <w:rPr>
            <w:rStyle w:val="a8"/>
            <w:noProof/>
          </w:rPr>
          <w:t xml:space="preserve"> с помощью провайдера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1" w:history="1">
        <w:r w:rsidRPr="00081826">
          <w:rPr>
            <w:rStyle w:val="a8"/>
            <w:noProof/>
            <w:lang w:val="en-US"/>
          </w:rPr>
          <w:t>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  <w:lang w:val="en-US"/>
          </w:rPr>
          <w:t xml:space="preserve">Пул </w:t>
        </w:r>
        <w:r w:rsidRPr="00081826">
          <w:rPr>
            <w:rStyle w:val="a8"/>
            <w:noProof/>
          </w:rPr>
          <w:t>подключений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2" w:history="1">
        <w:r w:rsidRPr="00081826">
          <w:rPr>
            <w:rStyle w:val="a8"/>
            <w:noProof/>
          </w:rPr>
          <w:t>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</w:rPr>
          <w:t>Запросы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3" w:history="1">
        <w:r w:rsidRPr="00081826">
          <w:rPr>
            <w:rStyle w:val="a8"/>
            <w:noProof/>
            <w:lang w:val="en-US"/>
          </w:rPr>
          <w:t>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  <w:lang w:val="en-US"/>
          </w:rPr>
          <w:t>SQLCommand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4" w:history="1">
        <w:r w:rsidRPr="00081826">
          <w:rPr>
            <w:rStyle w:val="a8"/>
            <w:noProof/>
          </w:rPr>
          <w:t>2.7.1.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</w:rPr>
          <w:t>ExecuteNonQuery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5" w:history="1">
        <w:r w:rsidRPr="00081826">
          <w:rPr>
            <w:rStyle w:val="a8"/>
            <w:noProof/>
            <w:lang w:val="en-US"/>
          </w:rPr>
          <w:t>2.7.2.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</w:rPr>
          <w:t>ExecuteScalar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6" w:history="1">
        <w:r w:rsidRPr="00081826">
          <w:rPr>
            <w:rStyle w:val="a8"/>
            <w:noProof/>
            <w:lang w:val="en-US"/>
          </w:rPr>
          <w:t>2.7.1.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</w:rPr>
          <w:t>Execute</w:t>
        </w:r>
        <w:r w:rsidRPr="00081826">
          <w:rPr>
            <w:rStyle w:val="a8"/>
            <w:noProof/>
            <w:lang w:val="en-US"/>
          </w:rPr>
          <w:t>Reader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88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7" w:history="1">
        <w:r w:rsidRPr="00081826">
          <w:rPr>
            <w:rStyle w:val="a8"/>
            <w:noProof/>
          </w:rPr>
          <w:t>2.7.1.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  <w:lang w:val="en-US"/>
          </w:rPr>
          <w:t>SqlParameter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8" w:history="1">
        <w:r w:rsidRPr="00081826">
          <w:rPr>
            <w:rStyle w:val="a8"/>
            <w:noProof/>
            <w:lang w:val="en-US"/>
          </w:rPr>
          <w:t>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  <w:lang w:val="en-US"/>
          </w:rPr>
          <w:t>DataAdapter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19" w:history="1">
        <w:r w:rsidRPr="00081826">
          <w:rPr>
            <w:rStyle w:val="a8"/>
            <w:noProof/>
            <w:lang w:val="en-US"/>
          </w:rPr>
          <w:t>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  <w:lang w:val="en-US"/>
          </w:rPr>
          <w:t>Пример использования</w:t>
        </w:r>
        <w:r w:rsidRPr="00081826">
          <w:rPr>
            <w:rStyle w:val="a8"/>
            <w:noProof/>
          </w:rPr>
          <w:t>, проект 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7356E" w:rsidRDefault="0057356E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7456820" w:history="1">
        <w:r w:rsidRPr="00081826">
          <w:rPr>
            <w:rStyle w:val="a8"/>
            <w:noProof/>
            <w:snapToGrid w:val="0"/>
            <w:w w:val="0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081826">
          <w:rPr>
            <w:rStyle w:val="a8"/>
            <w:noProof/>
          </w:rPr>
          <w:t>ДЗ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_Toc487456820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C6CC8" w:rsidRPr="00E02C62" w:rsidRDefault="00A23093" w:rsidP="001A4CD8">
      <w:pPr>
        <w:pStyle w:val="1"/>
      </w:pPr>
      <w:r>
        <w:fldChar w:fldCharType="end"/>
      </w:r>
      <w:bookmarkStart w:id="0" w:name="_Toc487456804"/>
      <w:r w:rsidR="001A4CD8">
        <w:t>Взаимодействие с базой данных</w:t>
      </w:r>
      <w:proofErr w:type="gramStart"/>
      <w:r w:rsidR="001A4CD8">
        <w:t>.О</w:t>
      </w:r>
      <w:proofErr w:type="gramEnd"/>
      <w:r w:rsidR="001A4CD8">
        <w:t>бзор технологии ADO.Net.</w:t>
      </w:r>
      <w:bookmarkEnd w:id="0"/>
      <w:r w:rsidR="001A4CD8">
        <w:tab/>
      </w:r>
    </w:p>
    <w:p w:rsidR="006E1D82" w:rsidRDefault="001A4CD8" w:rsidP="006E1D82">
      <w:pPr>
        <w:pStyle w:val="a0"/>
      </w:pPr>
      <w:bookmarkStart w:id="1" w:name="_Toc487456805"/>
      <w:r>
        <w:t>Взаимодействие с базой данных</w:t>
      </w:r>
      <w:bookmarkEnd w:id="1"/>
    </w:p>
    <w:p w:rsidR="001A4CD8" w:rsidRDefault="001A4CD8" w:rsidP="001A4CD8">
      <w:pPr>
        <w:pStyle w:val="a0"/>
      </w:pPr>
      <w:bookmarkStart w:id="2" w:name="_Toc487456806"/>
      <w:r>
        <w:t>Обзор технологии ADO.N</w:t>
      </w:r>
      <w:r w:rsidR="00CF2E1E" w:rsidRPr="00CF2E1E">
        <w:t>ET</w:t>
      </w:r>
      <w:bookmarkEnd w:id="2"/>
    </w:p>
    <w:p w:rsidR="000B7FE6" w:rsidRDefault="00BA755A" w:rsidP="00BA755A">
      <w:r w:rsidRPr="00BA755A">
        <w:t xml:space="preserve">ADO.NET – </w:t>
      </w:r>
      <w:r>
        <w:t>э</w:t>
      </w:r>
      <w:r w:rsidRPr="00BA755A">
        <w:t>то</w:t>
      </w:r>
      <w:r>
        <w:t xml:space="preserve"> семейство технологий, которые позволяют разработчикам </w:t>
      </w:r>
      <w:r w:rsidRPr="00BA755A">
        <w:t>.N</w:t>
      </w:r>
      <w:r w:rsidR="00CF2E1E" w:rsidRPr="00CF2E1E">
        <w:t xml:space="preserve">ET </w:t>
      </w:r>
      <w:r w:rsidRPr="00BA755A">
        <w:t>приложений</w:t>
      </w:r>
      <w:r>
        <w:t xml:space="preserve"> взаимодействовать с данными </w:t>
      </w:r>
      <w:r w:rsidR="000B7FE6">
        <w:t xml:space="preserve">используя </w:t>
      </w:r>
      <w:r>
        <w:t>стандартны</w:t>
      </w:r>
      <w:r w:rsidR="000B7FE6">
        <w:t>е и</w:t>
      </w:r>
      <w:r>
        <w:t xml:space="preserve"> структурированны</w:t>
      </w:r>
      <w:r w:rsidR="000B7FE6">
        <w:t>е</w:t>
      </w:r>
      <w:r>
        <w:t xml:space="preserve"> </w:t>
      </w:r>
      <w:r w:rsidR="000B7FE6">
        <w:t>подходы.</w:t>
      </w:r>
    </w:p>
    <w:p w:rsidR="00BA755A" w:rsidRPr="00F675ED" w:rsidRDefault="000B7FE6" w:rsidP="00BA755A">
      <w:r>
        <w:t xml:space="preserve">Библиотека </w:t>
      </w:r>
      <w:r w:rsidRPr="000B7FE6">
        <w:t>ADO.</w:t>
      </w:r>
      <w:r>
        <w:rPr>
          <w:lang w:val="en-US"/>
        </w:rPr>
        <w:t>Net</w:t>
      </w:r>
      <w:r w:rsidRPr="000B7FE6">
        <w:t xml:space="preserve"> подключается к проекту</w:t>
      </w:r>
      <w:r>
        <w:t xml:space="preserve"> с помощью</w:t>
      </w:r>
      <w:r w:rsidR="002F666B">
        <w:t xml:space="preserve"> добавления ссылки на пространство имен </w:t>
      </w:r>
      <w:proofErr w:type="spellStart"/>
      <w:r w:rsidR="002F666B" w:rsidRPr="002F666B">
        <w:t>System.Data</w:t>
      </w:r>
      <w:proofErr w:type="spellEnd"/>
      <w:r w:rsidR="002F666B" w:rsidRPr="002F666B">
        <w:t>.</w:t>
      </w:r>
    </w:p>
    <w:p w:rsidR="002F666B" w:rsidRDefault="002F666B" w:rsidP="00BA755A">
      <w:r w:rsidRPr="000B7FE6">
        <w:t>ADO.</w:t>
      </w:r>
      <w:r>
        <w:rPr>
          <w:lang w:val="en-US"/>
        </w:rPr>
        <w:t>N</w:t>
      </w:r>
      <w:r w:rsidR="00CF2E1E" w:rsidRPr="00CF2E1E">
        <w:rPr>
          <w:lang w:val="en-US"/>
        </w:rPr>
        <w:t>ET</w:t>
      </w:r>
      <w:r w:rsidR="00CF2E1E" w:rsidRPr="00CF2E1E">
        <w:t xml:space="preserve"> </w:t>
      </w:r>
      <w:r w:rsidRPr="002F666B">
        <w:t>осуществляет управление ка</w:t>
      </w:r>
      <w:r>
        <w:t>к</w:t>
      </w:r>
      <w:r w:rsidRPr="002F666B">
        <w:t xml:space="preserve"> внутренними</w:t>
      </w:r>
      <w:r>
        <w:t xml:space="preserve"> данными, т.е. созданными в памяти компьютера и использующимися внутри приложения, так и внешними данными, т</w:t>
      </w:r>
      <w:proofErr w:type="gramStart"/>
      <w:r>
        <w:t>.е</w:t>
      </w:r>
      <w:proofErr w:type="gramEnd"/>
      <w:r>
        <w:t xml:space="preserve"> находящимися вне приложения, например в базе данных или текстовых файлах.</w:t>
      </w:r>
    </w:p>
    <w:p w:rsidR="002F666B" w:rsidRDefault="00CF2E1E" w:rsidP="00BA755A">
      <w:r>
        <w:t xml:space="preserve">Вне зависимости от источника данных, </w:t>
      </w:r>
      <w:r w:rsidRPr="000B7FE6">
        <w:t>ADO.</w:t>
      </w:r>
      <w:r>
        <w:rPr>
          <w:lang w:val="en-US"/>
        </w:rPr>
        <w:t>N</w:t>
      </w:r>
      <w:r w:rsidRPr="00CF2E1E">
        <w:rPr>
          <w:lang w:val="en-US"/>
        </w:rPr>
        <w:t>ET</w:t>
      </w:r>
      <w:r>
        <w:t xml:space="preserve"> представляет данные в коде приложения в табличном виде, в виде строк и столбцов.</w:t>
      </w:r>
    </w:p>
    <w:p w:rsidR="00CF2E1E" w:rsidRDefault="00CF2E1E" w:rsidP="00BA755A">
      <w:r>
        <w:t xml:space="preserve">До </w:t>
      </w:r>
      <w:r w:rsidR="00581B73">
        <w:t xml:space="preserve">выпуска компанией </w:t>
      </w:r>
      <w:proofErr w:type="spellStart"/>
      <w:r w:rsidR="00581B73">
        <w:t>Micro</w:t>
      </w:r>
      <w:proofErr w:type="spellEnd"/>
      <w:r w:rsidR="00581B73">
        <w:rPr>
          <w:lang w:val="en-US"/>
        </w:rPr>
        <w:t>soft</w:t>
      </w:r>
      <w:r w:rsidR="00581B73" w:rsidRPr="00581B73">
        <w:t xml:space="preserve"> </w:t>
      </w:r>
      <w:r w:rsidR="00581B73">
        <w:t>.</w:t>
      </w:r>
      <w:r w:rsidR="00581B73">
        <w:rPr>
          <w:lang w:val="en-US"/>
        </w:rPr>
        <w:t>NET</w:t>
      </w:r>
      <w:r w:rsidR="00581B73">
        <w:t xml:space="preserve"> </w:t>
      </w:r>
      <w:proofErr w:type="spellStart"/>
      <w:r w:rsidR="00581B73">
        <w:t>фреймворка</w:t>
      </w:r>
      <w:proofErr w:type="spellEnd"/>
      <w:r w:rsidR="00581B73">
        <w:t>, одн</w:t>
      </w:r>
      <w:r w:rsidR="002B1882" w:rsidRPr="002B1882">
        <w:t>ой</w:t>
      </w:r>
      <w:r w:rsidR="00581B73">
        <w:t xml:space="preserve"> из основных </w:t>
      </w:r>
      <w:r w:rsidR="002B1882">
        <w:t>технологий</w:t>
      </w:r>
      <w:r w:rsidR="00581B73">
        <w:t xml:space="preserve"> доступа к данным, используем</w:t>
      </w:r>
      <w:r w:rsidR="002B1882">
        <w:t>ой</w:t>
      </w:r>
      <w:r w:rsidR="00581B73">
        <w:t xml:space="preserve"> в приложениях, было ADO, </w:t>
      </w:r>
      <w:proofErr w:type="spellStart"/>
      <w:r w:rsidR="00581B73">
        <w:t>ActiveX</w:t>
      </w:r>
      <w:proofErr w:type="spellEnd"/>
      <w:r w:rsidR="00581B73">
        <w:t xml:space="preserve"> </w:t>
      </w:r>
      <w:proofErr w:type="spellStart"/>
      <w:r w:rsidR="00581B73">
        <w:t>Data</w:t>
      </w:r>
      <w:proofErr w:type="spellEnd"/>
      <w:r w:rsidR="00581B73">
        <w:t xml:space="preserve"> </w:t>
      </w:r>
      <w:proofErr w:type="spellStart"/>
      <w:r w:rsidR="00581B73">
        <w:t>Object</w:t>
      </w:r>
      <w:proofErr w:type="spellEnd"/>
      <w:r w:rsidR="00581B73">
        <w:t>.</w:t>
      </w:r>
    </w:p>
    <w:p w:rsidR="00436717" w:rsidRDefault="00436717" w:rsidP="00BA755A">
      <w:r>
        <w:t>После выхода .</w:t>
      </w:r>
      <w:r>
        <w:rPr>
          <w:lang w:val="en-US"/>
        </w:rPr>
        <w:t>NET</w:t>
      </w:r>
      <w:r>
        <w:t xml:space="preserve"> </w:t>
      </w:r>
      <w:proofErr w:type="spellStart"/>
      <w:r>
        <w:t>фреймворка</w:t>
      </w:r>
      <w:proofErr w:type="spellEnd"/>
      <w:r>
        <w:t xml:space="preserve"> </w:t>
      </w:r>
      <w:r w:rsidRPr="000B7FE6">
        <w:t>ADO.</w:t>
      </w:r>
      <w:r>
        <w:rPr>
          <w:lang w:val="en-US"/>
        </w:rPr>
        <w:t>N</w:t>
      </w:r>
      <w:r w:rsidRPr="00CF2E1E">
        <w:rPr>
          <w:lang w:val="en-US"/>
        </w:rPr>
        <w:t>ET</w:t>
      </w:r>
      <w:r>
        <w:t xml:space="preserve"> стала пр</w:t>
      </w:r>
      <w:r w:rsidR="00ED53FC">
        <w:t>е</w:t>
      </w:r>
      <w:r>
        <w:t>емницей ADO.</w:t>
      </w:r>
    </w:p>
    <w:p w:rsidR="00436717" w:rsidRDefault="00436717" w:rsidP="00BA755A">
      <w:r>
        <w:t xml:space="preserve">При взаимодействии с внешними источниками данных </w:t>
      </w:r>
      <w:r w:rsidRPr="00436717">
        <w:t>ADO.NET</w:t>
      </w:r>
      <w:r>
        <w:t xml:space="preserve"> может использовать</w:t>
      </w:r>
      <w:r w:rsidR="00AD4DD6">
        <w:t xml:space="preserve"> технологию работы с отсоединенными данными. При использовании более ранних технологий, разработчики обычно создавали постоянное подключение к БД и использовали различные способы блокировки записей для выполнения безопасных и корректных изменений данных. Но с приходом эры Интернет, стратегия поддержания</w:t>
      </w:r>
      <w:r w:rsidR="00281A1F">
        <w:t xml:space="preserve"> открытых соединений для каждого из множества одновременных HTTP запросов к </w:t>
      </w:r>
      <w:proofErr w:type="spellStart"/>
      <w:r w:rsidR="00281A1F">
        <w:t>веб</w:t>
      </w:r>
      <w:proofErr w:type="spellEnd"/>
      <w:r w:rsidR="00281A1F">
        <w:t xml:space="preserve"> приложению, показала свою нежизнеспособность.</w:t>
      </w:r>
      <w:r w:rsidR="00D83DEC">
        <w:t xml:space="preserve"> Для </w:t>
      </w:r>
      <w:r w:rsidR="00D83DEC" w:rsidRPr="00D83DEC">
        <w:t>ADO.NET</w:t>
      </w:r>
      <w:r w:rsidR="00D83DEC">
        <w:t xml:space="preserve"> предпочтительной стратегией является</w:t>
      </w:r>
      <w:r w:rsidR="00F30F2F">
        <w:t xml:space="preserve"> открытие подключение до запроса к БД и его моментальное закрытие после выполнения запроса.</w:t>
      </w:r>
    </w:p>
    <w:p w:rsidR="00F30F2F" w:rsidRDefault="00F30F2F" w:rsidP="00F30F2F">
      <w:pPr>
        <w:pStyle w:val="a0"/>
        <w:numPr>
          <w:ilvl w:val="1"/>
          <w:numId w:val="2"/>
        </w:numPr>
      </w:pPr>
      <w:bookmarkStart w:id="3" w:name="_Toc487456807"/>
      <w:r>
        <w:lastRenderedPageBreak/>
        <w:t>Основные компоненты ADO.N</w:t>
      </w:r>
      <w:r w:rsidRPr="00CF2E1E">
        <w:t>ET</w:t>
      </w:r>
      <w:bookmarkEnd w:id="3"/>
    </w:p>
    <w:p w:rsidR="00F30F2F" w:rsidRDefault="00F30F2F" w:rsidP="00F30F2F">
      <w:r>
        <w:t xml:space="preserve">Пространство имен </w:t>
      </w:r>
      <w:proofErr w:type="spellStart"/>
      <w:r w:rsidRPr="00F30F2F">
        <w:t>System.Data</w:t>
      </w:r>
      <w:proofErr w:type="spellEnd"/>
      <w:r w:rsidRPr="00F30F2F">
        <w:t xml:space="preserve"> включает в себя множество отдельных классов </w:t>
      </w:r>
      <w:r w:rsidRPr="00F30F2F">
        <w:rPr>
          <w:lang w:val="en-US"/>
        </w:rPr>
        <w:t>ADO</w:t>
      </w:r>
      <w:r w:rsidRPr="00F30F2F">
        <w:t>.</w:t>
      </w:r>
      <w:r w:rsidRPr="00F30F2F">
        <w:rPr>
          <w:lang w:val="en-US"/>
        </w:rPr>
        <w:t>NET</w:t>
      </w:r>
      <w:r>
        <w:t>, которые работают вместе и обеспечивают доступ к табличным данным.</w:t>
      </w:r>
      <w:r w:rsidR="00ED53FC">
        <w:t xml:space="preserve"> Библиотека </w:t>
      </w:r>
      <w:r w:rsidR="00ED53FC" w:rsidRPr="00ED53FC">
        <w:t>ADO.NET</w:t>
      </w:r>
      <w:r w:rsidR="00ED53FC">
        <w:t xml:space="preserve"> включает в себя две группы классов: для работы с данными внутри приложения и для работы с внешними данными.</w:t>
      </w:r>
    </w:p>
    <w:p w:rsidR="00DF078F" w:rsidRDefault="00DF078F" w:rsidP="00F30F2F">
      <w:r>
        <w:rPr>
          <w:noProof/>
        </w:rPr>
        <w:drawing>
          <wp:inline distT="0" distB="0" distL="0" distR="0">
            <wp:extent cx="2743200" cy="2695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78F" w:rsidRDefault="00DF078F" w:rsidP="00F30F2F"/>
    <w:p w:rsidR="00DF078F" w:rsidRDefault="00DF078F" w:rsidP="00F30F2F">
      <w:r>
        <w:t xml:space="preserve">Центральным  объектом библиотеки является </w:t>
      </w:r>
      <w:proofErr w:type="spellStart"/>
      <w:r>
        <w:t>DataTable</w:t>
      </w:r>
      <w:proofErr w:type="spellEnd"/>
      <w:r w:rsidRPr="00DF078F">
        <w:t>. Схожий по н</w:t>
      </w:r>
      <w:r>
        <w:t xml:space="preserve">азначению с таблицами в БД, </w:t>
      </w:r>
      <w:proofErr w:type="spellStart"/>
      <w:r>
        <w:t>DataTable</w:t>
      </w:r>
      <w:proofErr w:type="spellEnd"/>
      <w:r w:rsidRPr="00DF078F">
        <w:t xml:space="preserve"> управляет </w:t>
      </w:r>
      <w:r>
        <w:t>актуальными данными, с которыми вы работаете.</w:t>
      </w:r>
    </w:p>
    <w:p w:rsidR="00DF078F" w:rsidRDefault="00DF078F" w:rsidP="00F30F2F">
      <w:r>
        <w:t xml:space="preserve">Каждый объект </w:t>
      </w:r>
      <w:proofErr w:type="spellStart"/>
      <w:r>
        <w:t>DataTable</w:t>
      </w:r>
      <w:proofErr w:type="spellEnd"/>
      <w:r>
        <w:t xml:space="preserve"> </w:t>
      </w:r>
      <w:r w:rsidRPr="00DF078F">
        <w:t>содержит 0</w:t>
      </w:r>
      <w:r>
        <w:t xml:space="preserve"> или более строк данных.</w:t>
      </w:r>
    </w:p>
    <w:p w:rsidR="00DF078F" w:rsidRDefault="00DF078F" w:rsidP="00F30F2F"/>
    <w:p w:rsidR="00DF078F" w:rsidRDefault="002A5C7C" w:rsidP="00F30F2F">
      <w:r w:rsidRPr="002A5C7C">
        <w:t>Т</w:t>
      </w:r>
      <w:r w:rsidR="00DF078F">
        <w:t>аблиц</w:t>
      </w:r>
      <w:r>
        <w:t>ы</w:t>
      </w:r>
      <w:r w:rsidR="00DF078F">
        <w:t xml:space="preserve"> содерж</w:t>
      </w:r>
      <w:r>
        <w:t>а</w:t>
      </w:r>
      <w:r w:rsidR="00DF078F">
        <w:t xml:space="preserve">т </w:t>
      </w:r>
      <w:r>
        <w:t xml:space="preserve">описание элементов </w:t>
      </w:r>
      <w:proofErr w:type="spellStart"/>
      <w:r>
        <w:t>Dat</w:t>
      </w:r>
      <w:proofErr w:type="gramStart"/>
      <w:r>
        <w:t>а</w:t>
      </w:r>
      <w:proofErr w:type="gramEnd"/>
      <w:r>
        <w:t>Column</w:t>
      </w:r>
      <w:proofErr w:type="spellEnd"/>
      <w:r>
        <w:t xml:space="preserve">, каждый из которых описывает значения, хранящиеся в строках таблиц. </w:t>
      </w:r>
      <w:proofErr w:type="spellStart"/>
      <w:r>
        <w:t>DataColumn</w:t>
      </w:r>
      <w:proofErr w:type="spellEnd"/>
      <w:r>
        <w:t xml:space="preserve"> содержит описание типа данных, хранящейся </w:t>
      </w:r>
      <w:r w:rsidR="00853541">
        <w:t xml:space="preserve">в колонке </w:t>
      </w:r>
      <w:r>
        <w:t>информации.</w:t>
      </w:r>
    </w:p>
    <w:p w:rsidR="00853541" w:rsidRDefault="00853541" w:rsidP="00F30F2F"/>
    <w:p w:rsidR="00853541" w:rsidRDefault="00853541" w:rsidP="00F30F2F">
      <w:r w:rsidRPr="00853541">
        <w:t xml:space="preserve">Каждой строке в таблице </w:t>
      </w:r>
      <w:r>
        <w:t xml:space="preserve">соответствует объект </w:t>
      </w:r>
      <w:proofErr w:type="spellStart"/>
      <w:r>
        <w:t>DataRow</w:t>
      </w:r>
      <w:proofErr w:type="spellEnd"/>
      <w:r>
        <w:t xml:space="preserve">. ADO.NET содержит методы для добавления, удаления, изменения и получения отдельной строки </w:t>
      </w:r>
      <w:proofErr w:type="spellStart"/>
      <w:r>
        <w:t>DataTable</w:t>
      </w:r>
      <w:proofErr w:type="spellEnd"/>
      <w:r>
        <w:t>.</w:t>
      </w:r>
      <w:r w:rsidRPr="00853541">
        <w:t xml:space="preserve"> </w:t>
      </w:r>
      <w:r w:rsidRPr="0027261D">
        <w:t>Для таблиц, связанных с внешними</w:t>
      </w:r>
      <w:r w:rsidR="000979CB">
        <w:t xml:space="preserve"> источниками данных</w:t>
      </w:r>
      <w:r w:rsidR="0027261D">
        <w:t>, любые изменения могут быть повторены во внешних источниках.</w:t>
      </w:r>
    </w:p>
    <w:p w:rsidR="0027261D" w:rsidRDefault="0027261D" w:rsidP="00F30F2F"/>
    <w:p w:rsidR="0027261D" w:rsidRPr="00F675ED" w:rsidRDefault="0027261D" w:rsidP="00F30F2F">
      <w:r>
        <w:t xml:space="preserve">Имеется возможность установления связей между </w:t>
      </w:r>
      <w:proofErr w:type="spellStart"/>
      <w:r>
        <w:t>DataTable</w:t>
      </w:r>
      <w:proofErr w:type="spellEnd"/>
      <w:r>
        <w:t xml:space="preserve"> с использованием объектов </w:t>
      </w:r>
      <w:proofErr w:type="spellStart"/>
      <w:r>
        <w:t>DataRelation</w:t>
      </w:r>
      <w:proofErr w:type="spellEnd"/>
      <w:r>
        <w:t>.</w:t>
      </w:r>
    </w:p>
    <w:p w:rsidR="0027261D" w:rsidRPr="00F675ED" w:rsidRDefault="0027261D" w:rsidP="00F30F2F"/>
    <w:p w:rsidR="0027261D" w:rsidRPr="00F675ED" w:rsidRDefault="0027261D" w:rsidP="00F30F2F">
      <w:r w:rsidRPr="0027261D">
        <w:t xml:space="preserve">Произвольные ограничения </w:t>
      </w:r>
      <w:r>
        <w:t>могут</w:t>
      </w:r>
      <w:r w:rsidRPr="0027261D">
        <w:t xml:space="preserve"> быть </w:t>
      </w:r>
      <w:r>
        <w:t xml:space="preserve">наложены на таблицы и, составляющие их данные, с помощью объектов </w:t>
      </w:r>
      <w:proofErr w:type="spellStart"/>
      <w:r>
        <w:t>Constraint</w:t>
      </w:r>
      <w:proofErr w:type="spellEnd"/>
      <w:r>
        <w:t>.</w:t>
      </w:r>
    </w:p>
    <w:p w:rsidR="0027261D" w:rsidRPr="00F675ED" w:rsidRDefault="0027261D" w:rsidP="00F30F2F"/>
    <w:p w:rsidR="00DC6318" w:rsidRDefault="00DC6318" w:rsidP="00F30F2F">
      <w:r w:rsidRPr="001D76C9">
        <w:t xml:space="preserve">Объект </w:t>
      </w:r>
      <w:proofErr w:type="spellStart"/>
      <w:r>
        <w:rPr>
          <w:lang w:val="en-US"/>
        </w:rPr>
        <w:t>DataView</w:t>
      </w:r>
      <w:proofErr w:type="spellEnd"/>
      <w:r w:rsidR="001D76C9">
        <w:t xml:space="preserve"> реализует представление в </w:t>
      </w:r>
      <w:proofErr w:type="gramStart"/>
      <w:r w:rsidR="001D76C9">
        <w:t>отдельной</w:t>
      </w:r>
      <w:proofErr w:type="gramEnd"/>
      <w:r w:rsidR="001D76C9">
        <w:t xml:space="preserve"> </w:t>
      </w:r>
      <w:proofErr w:type="spellStart"/>
      <w:r w:rsidR="001D76C9">
        <w:t>DataTable</w:t>
      </w:r>
      <w:proofErr w:type="spellEnd"/>
      <w:r w:rsidR="001D76C9">
        <w:t>.</w:t>
      </w:r>
    </w:p>
    <w:p w:rsidR="001D76C9" w:rsidRPr="00F675ED" w:rsidRDefault="001D76C9" w:rsidP="00F30F2F"/>
    <w:p w:rsidR="001D76C9" w:rsidRPr="00F675ED" w:rsidRDefault="001D76C9" w:rsidP="00F30F2F">
      <w:r w:rsidRPr="001D76C9">
        <w:t xml:space="preserve">Таблицы могут быть объединены в </w:t>
      </w:r>
      <w:proofErr w:type="spellStart"/>
      <w:r>
        <w:rPr>
          <w:lang w:val="en-US"/>
        </w:rPr>
        <w:t>DataSet</w:t>
      </w:r>
      <w:proofErr w:type="spellEnd"/>
      <w:r w:rsidRPr="001D76C9">
        <w:t>. Однако</w:t>
      </w:r>
      <w:proofErr w:type="gramStart"/>
      <w:r>
        <w:t>,</w:t>
      </w:r>
      <w:proofErr w:type="gramEnd"/>
      <w:r>
        <w:t xml:space="preserve"> если планируется использовать в работе только одну таблицу БД, то эффективнее ограничиться использованием </w:t>
      </w:r>
      <w:proofErr w:type="spellStart"/>
      <w:r>
        <w:t>DataTable</w:t>
      </w:r>
      <w:proofErr w:type="spellEnd"/>
      <w:r>
        <w:t>.</w:t>
      </w:r>
    </w:p>
    <w:p w:rsidR="00272595" w:rsidRPr="00F675ED" w:rsidRDefault="00272595" w:rsidP="00F30F2F"/>
    <w:p w:rsidR="00272595" w:rsidRDefault="00272595" w:rsidP="00F30F2F">
      <w:pPr>
        <w:rPr>
          <w:lang w:val="en-US"/>
        </w:rPr>
      </w:pPr>
      <w:r w:rsidRPr="00272595">
        <w:t>Для соединения с внешними данными</w:t>
      </w:r>
      <w:r>
        <w:t>, находящимися</w:t>
      </w:r>
      <w:r w:rsidRPr="00272595">
        <w:t xml:space="preserve"> в БД</w:t>
      </w:r>
      <w:r>
        <w:t xml:space="preserve">, </w:t>
      </w:r>
      <w:r w:rsidRPr="00272595">
        <w:t>ADO.NET</w:t>
      </w:r>
      <w:r>
        <w:t xml:space="preserve"> содержит множество провайдеров данных. </w:t>
      </w:r>
      <w:r w:rsidR="00B93560">
        <w:t xml:space="preserve">Для соединения с </w:t>
      </w:r>
      <w:r>
        <w:t>БД, не имеющи</w:t>
      </w:r>
      <w:r w:rsidR="00B93560">
        <w:t>х</w:t>
      </w:r>
      <w:r>
        <w:t xml:space="preserve"> собственного провайдера, используют</w:t>
      </w:r>
      <w:r w:rsidR="00B93560">
        <w:t>ся</w:t>
      </w:r>
      <w:r>
        <w:t xml:space="preserve"> общие провайдеры ODBC или OLEDB</w:t>
      </w:r>
      <w:r w:rsidR="00B93560" w:rsidRPr="00B93560">
        <w:t>,</w:t>
      </w:r>
      <w:r w:rsidR="00B93560">
        <w:t xml:space="preserve"> которые тоже </w:t>
      </w:r>
      <w:proofErr w:type="spellStart"/>
      <w:r w:rsidR="00B93560">
        <w:t>входяи</w:t>
      </w:r>
      <w:proofErr w:type="spellEnd"/>
      <w:r w:rsidR="00B93560">
        <w:t xml:space="preserve"> в состав </w:t>
      </w:r>
      <w:r w:rsidR="00B93560" w:rsidRPr="00B93560">
        <w:t>ADO.NET</w:t>
      </w:r>
      <w:r>
        <w:t>.</w:t>
      </w:r>
      <w:r w:rsidR="00541163">
        <w:t xml:space="preserve"> Некоторые провайдеры данных распространяются самими производителями БД. Так обстоит ситуация с провайдером </w:t>
      </w:r>
      <w:proofErr w:type="spellStart"/>
      <w:r w:rsidR="00541163">
        <w:t>Oracle</w:t>
      </w:r>
      <w:proofErr w:type="spellEnd"/>
      <w:r w:rsidR="00541163">
        <w:t>.</w:t>
      </w:r>
    </w:p>
    <w:p w:rsidR="00AA2E23" w:rsidRDefault="00AA2E23" w:rsidP="00F30F2F">
      <w:pPr>
        <w:rPr>
          <w:lang w:val="en-US"/>
        </w:rPr>
      </w:pPr>
    </w:p>
    <w:p w:rsidR="00AA2E23" w:rsidRDefault="00AA2E23" w:rsidP="00F30F2F">
      <w:r w:rsidRPr="00AA2E23">
        <w:lastRenderedPageBreak/>
        <w:t>Все</w:t>
      </w:r>
      <w:r>
        <w:t xml:space="preserve"> взаимодействия с внешними источниками данных осуществляются с помощью объекта </w:t>
      </w:r>
      <w:proofErr w:type="spellStart"/>
      <w:r>
        <w:t>Connection</w:t>
      </w:r>
      <w:proofErr w:type="spellEnd"/>
      <w:r w:rsidRPr="00AA2E23">
        <w:t xml:space="preserve">. </w:t>
      </w:r>
      <w:proofErr w:type="gramStart"/>
      <w:r>
        <w:rPr>
          <w:lang w:val="en-US"/>
        </w:rPr>
        <w:t>ADO</w:t>
      </w:r>
      <w:r w:rsidRPr="00B21F61">
        <w:t>.</w:t>
      </w:r>
      <w:r>
        <w:rPr>
          <w:lang w:val="en-US"/>
        </w:rPr>
        <w:t>NET</w:t>
      </w:r>
      <w:r w:rsidRPr="00B21F61">
        <w:t xml:space="preserve"> использует технологию п</w:t>
      </w:r>
      <w:r>
        <w:t>ула подключений для повышения скорости соединения с БД.</w:t>
      </w:r>
      <w:proofErr w:type="gramEnd"/>
    </w:p>
    <w:p w:rsidR="00B21F61" w:rsidRDefault="00B21F61" w:rsidP="00F30F2F"/>
    <w:p w:rsidR="00B21F61" w:rsidRDefault="00B21F61" w:rsidP="00F30F2F">
      <w:r>
        <w:t xml:space="preserve">SQL запросы помещаются в объекты </w:t>
      </w:r>
      <w:proofErr w:type="spellStart"/>
      <w:r>
        <w:t>Command</w:t>
      </w:r>
      <w:proofErr w:type="spellEnd"/>
      <w:r>
        <w:t xml:space="preserve"> для отправки источнику данных. </w:t>
      </w:r>
      <w:r w:rsidRPr="000B3824">
        <w:t xml:space="preserve">Объект </w:t>
      </w:r>
      <w:r>
        <w:rPr>
          <w:lang w:val="en-US"/>
        </w:rPr>
        <w:t>Command</w:t>
      </w:r>
      <w:r>
        <w:t xml:space="preserve"> может содержать необязательные объекты </w:t>
      </w:r>
      <w:proofErr w:type="spellStart"/>
      <w:r>
        <w:t>Parameter</w:t>
      </w:r>
      <w:proofErr w:type="spellEnd"/>
      <w:r>
        <w:t>,</w:t>
      </w:r>
      <w:r w:rsidRPr="000B3824">
        <w:t xml:space="preserve"> </w:t>
      </w:r>
      <w:r>
        <w:t>к</w:t>
      </w:r>
      <w:r w:rsidRPr="000B3824">
        <w:t xml:space="preserve">оторые </w:t>
      </w:r>
      <w:r w:rsidR="00F93808">
        <w:t>позволяют вызывать хранимые процедуры или параметризованные запросы.</w:t>
      </w:r>
    </w:p>
    <w:p w:rsidR="000B3824" w:rsidRDefault="000B3824" w:rsidP="00F30F2F"/>
    <w:p w:rsidR="000B3824" w:rsidRDefault="000B3824" w:rsidP="00F30F2F">
      <w:r>
        <w:t xml:space="preserve">Объект </w:t>
      </w:r>
      <w:proofErr w:type="spellStart"/>
      <w:r>
        <w:t>DataAdapter</w:t>
      </w:r>
      <w:proofErr w:type="spellEnd"/>
      <w:r>
        <w:t xml:space="preserve"> </w:t>
      </w:r>
      <w:r w:rsidRPr="000B3824">
        <w:t>содержит в себе с</w:t>
      </w:r>
      <w:r>
        <w:t xml:space="preserve">тандартные запросы для взаимодействия с БД, тем </w:t>
      </w:r>
      <w:proofErr w:type="gramStart"/>
      <w:r>
        <w:t>самым</w:t>
      </w:r>
      <w:proofErr w:type="gramEnd"/>
      <w:r>
        <w:t xml:space="preserve"> исключая необходимость написания однообразных запросов, требующихся для чтения или записи отдельных строк.</w:t>
      </w:r>
    </w:p>
    <w:p w:rsidR="001B277A" w:rsidRDefault="001B277A" w:rsidP="00F30F2F"/>
    <w:p w:rsidR="001B277A" w:rsidRPr="001B277A" w:rsidRDefault="001B277A" w:rsidP="00F30F2F">
      <w:r>
        <w:t xml:space="preserve">Объект </w:t>
      </w:r>
      <w:proofErr w:type="spellStart"/>
      <w:r>
        <w:t>DataReader</w:t>
      </w:r>
      <w:proofErr w:type="spellEnd"/>
      <w:r>
        <w:t xml:space="preserve"> поддерживает быстрое чтение данных без возможности внесения изменений.</w:t>
      </w:r>
    </w:p>
    <w:p w:rsidR="00F30F2F" w:rsidRPr="00F675ED" w:rsidRDefault="00F30F2F" w:rsidP="00F30F2F"/>
    <w:p w:rsidR="00F675ED" w:rsidRDefault="00F675ED" w:rsidP="00E94A47">
      <w:pPr>
        <w:pStyle w:val="a0"/>
        <w:numPr>
          <w:ilvl w:val="1"/>
          <w:numId w:val="2"/>
        </w:numPr>
      </w:pPr>
      <w:bookmarkStart w:id="4" w:name="_Toc487456808"/>
      <w:r w:rsidRPr="00F675ED">
        <w:t xml:space="preserve">Установление соединения с </w:t>
      </w:r>
      <w:r>
        <w:t xml:space="preserve">внешним </w:t>
      </w:r>
      <w:r w:rsidRPr="00F675ED">
        <w:t>источником данных</w:t>
      </w:r>
      <w:bookmarkEnd w:id="4"/>
    </w:p>
    <w:p w:rsidR="00F675ED" w:rsidRDefault="00F675ED" w:rsidP="00F675ED">
      <w:r>
        <w:t xml:space="preserve">Библиотека </w:t>
      </w:r>
      <w:r>
        <w:rPr>
          <w:lang w:val="en-US"/>
        </w:rPr>
        <w:t>A</w:t>
      </w:r>
      <w:r w:rsidRPr="00F675ED">
        <w:rPr>
          <w:lang w:val="en-US"/>
        </w:rPr>
        <w:t>DO</w:t>
      </w:r>
      <w:r w:rsidRPr="00F675ED">
        <w:t>.</w:t>
      </w:r>
      <w:r>
        <w:rPr>
          <w:lang w:val="en-US"/>
        </w:rPr>
        <w:t>NET</w:t>
      </w:r>
      <w:r>
        <w:t xml:space="preserve"> обеспечивает доступ к множеству различных внешних источников данных. Этими источниками могут быть  как локальные файлы известных форматов, так и удаленные реляционные базы различных производителей. Для доступа к таким источникам данных приложение должно иметь возможность указывать расположение ресурса, сообщить формат данных и обеспечить передачу параметров для авторизации доступа к данным. Такого рода информация передается с помощью строки подключения: форматированной текстовой строки, которая описывает необходимые параметры подключения.</w:t>
      </w:r>
    </w:p>
    <w:p w:rsidR="0036713C" w:rsidRDefault="0036713C" w:rsidP="00F675ED">
      <w:r>
        <w:t>Строка подключения содержит множество элементов, разделенных символом «</w:t>
      </w:r>
      <w:proofErr w:type="gramStart"/>
      <w:r>
        <w:t>;»</w:t>
      </w:r>
      <w:proofErr w:type="gramEnd"/>
      <w:r>
        <w:t xml:space="preserve">. Каждый элемент представляет собой пару ключ-значение, которые описывают один из требуемых параметров подключения. Синтаксис строки: </w:t>
      </w:r>
      <w:r w:rsidRPr="0036713C">
        <w:t>key1=value1;…</w:t>
      </w:r>
      <w:proofErr w:type="spellStart"/>
      <w:r>
        <w:rPr>
          <w:lang w:val="en-US"/>
        </w:rPr>
        <w:t>keyN</w:t>
      </w:r>
      <w:proofErr w:type="spellEnd"/>
      <w:r>
        <w:t>=</w:t>
      </w:r>
      <w:r w:rsidRPr="0036713C">
        <w:t xml:space="preserve"> </w:t>
      </w:r>
      <w:proofErr w:type="spellStart"/>
      <w:r w:rsidRPr="0036713C">
        <w:t>value</w:t>
      </w:r>
      <w:proofErr w:type="spellEnd"/>
      <w:r>
        <w:rPr>
          <w:lang w:val="en-US"/>
        </w:rPr>
        <w:t>N</w:t>
      </w:r>
      <w:r w:rsidRPr="0036713C">
        <w:t>.</w:t>
      </w:r>
    </w:p>
    <w:p w:rsidR="00A061F9" w:rsidRPr="0036713C" w:rsidRDefault="00A061F9" w:rsidP="00F675ED">
      <w:r>
        <w:t>Типичные элементы</w:t>
      </w:r>
      <w:r w:rsidRPr="00A061F9">
        <w:t>:</w:t>
      </w:r>
    </w:p>
    <w:p w:rsidR="00A061F9" w:rsidRDefault="0036713C" w:rsidP="00A061F9">
      <w:pPr>
        <w:pStyle w:val="a1"/>
      </w:pPr>
      <w:r>
        <w:t xml:space="preserve">описание расположения БД (файловое или сетевое), </w:t>
      </w:r>
    </w:p>
    <w:p w:rsidR="00A061F9" w:rsidRDefault="0036713C" w:rsidP="00A061F9">
      <w:pPr>
        <w:pStyle w:val="a1"/>
      </w:pPr>
      <w:r>
        <w:t>идентификатор пользователя и пароль, для доступа к источнику данных,</w:t>
      </w:r>
    </w:p>
    <w:p w:rsidR="0036713C" w:rsidRDefault="0036713C" w:rsidP="00A061F9">
      <w:pPr>
        <w:pStyle w:val="a1"/>
      </w:pPr>
      <w:r>
        <w:t>значение таймаута для выполнения длительных запросов и другие значения, требующиеся для установления и конфигурирования подключения.</w:t>
      </w:r>
      <w:r w:rsidR="00C600D4">
        <w:t xml:space="preserve"> </w:t>
      </w:r>
    </w:p>
    <w:p w:rsidR="00C600D4" w:rsidRDefault="00C600D4" w:rsidP="00F675ED">
      <w:r>
        <w:t xml:space="preserve">На сайте </w:t>
      </w:r>
      <w:hyperlink r:id="rId7" w:history="1">
        <w:r w:rsidR="004E6415" w:rsidRPr="00F8761C">
          <w:rPr>
            <w:rStyle w:val="a8"/>
          </w:rPr>
          <w:t>http://www.connectionstrings.com</w:t>
        </w:r>
      </w:hyperlink>
      <w:r w:rsidR="004E6415">
        <w:t xml:space="preserve"> представлены примеры строк подключения к практически всем БД и другим источникам данных.</w:t>
      </w:r>
    </w:p>
    <w:p w:rsidR="00195E95" w:rsidRPr="00CF218A" w:rsidRDefault="00195E95" w:rsidP="00195E95">
      <w:pPr>
        <w:pStyle w:val="a0"/>
        <w:numPr>
          <w:ilvl w:val="1"/>
          <w:numId w:val="2"/>
        </w:numPr>
      </w:pPr>
      <w:bookmarkStart w:id="5" w:name="_Toc487456809"/>
      <w:r>
        <w:t xml:space="preserve">Строка подключения к </w:t>
      </w:r>
      <w:r>
        <w:rPr>
          <w:lang w:val="en-US"/>
        </w:rPr>
        <w:t>MS</w:t>
      </w:r>
      <w:r w:rsidRPr="00195E95">
        <w:t xml:space="preserve"> </w:t>
      </w:r>
      <w:r>
        <w:rPr>
          <w:lang w:val="en-US"/>
        </w:rPr>
        <w:t>SQL</w:t>
      </w:r>
      <w:r w:rsidRPr="00195E95">
        <w:t xml:space="preserve"> </w:t>
      </w:r>
      <w:r>
        <w:rPr>
          <w:lang w:val="en-US"/>
        </w:rPr>
        <w:t>Server</w:t>
      </w:r>
      <w:bookmarkEnd w:id="5"/>
    </w:p>
    <w:p w:rsidR="00195E95" w:rsidRDefault="00195E95" w:rsidP="00195E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95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proofErr w:type="gram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95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source=(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LocalDb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)\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MSSQLLocalDB;initial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catalog=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Artist;integrated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security=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True;</w:t>
      </w:r>
      <w:r w:rsidRPr="00195E9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195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proofErr w:type="spellEnd"/>
      <w:r w:rsidRPr="00195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A061F9" w:rsidRDefault="00A061F9" w:rsidP="00195E9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61F9" w:rsidRDefault="00A061F9" w:rsidP="00195E95">
      <w:proofErr w:type="gramStart"/>
      <w:r>
        <w:t>Три ключевые параметра</w:t>
      </w:r>
      <w:proofErr w:type="gramEnd"/>
      <w:r>
        <w:t xml:space="preserve"> позволяют </w:t>
      </w:r>
      <w:r>
        <w:rPr>
          <w:lang w:val="en-US"/>
        </w:rPr>
        <w:t>ADO</w:t>
      </w:r>
      <w:r w:rsidRPr="00A061F9">
        <w:t>.</w:t>
      </w:r>
      <w:r>
        <w:rPr>
          <w:lang w:val="en-US"/>
        </w:rPr>
        <w:t>NET</w:t>
      </w:r>
      <w:r w:rsidRPr="00A061F9">
        <w:t xml:space="preserve"> осуществлять</w:t>
      </w:r>
      <w:r>
        <w:t xml:space="preserve"> </w:t>
      </w:r>
      <w:r w:rsidRPr="00A061F9">
        <w:t>подключение</w:t>
      </w:r>
      <w:r>
        <w:t>:</w:t>
      </w:r>
    </w:p>
    <w:p w:rsidR="00A061F9" w:rsidRDefault="00DE3D53" w:rsidP="00A061F9">
      <w:pPr>
        <w:pStyle w:val="a1"/>
      </w:pPr>
      <w:proofErr w:type="gramStart"/>
      <w:r>
        <w:rPr>
          <w:lang w:val="en-US"/>
        </w:rPr>
        <w:t>data</w:t>
      </w:r>
      <w:proofErr w:type="gramEnd"/>
      <w:r w:rsidRPr="00DE3D53">
        <w:t xml:space="preserve"> </w:t>
      </w:r>
      <w:r>
        <w:rPr>
          <w:lang w:val="en-US"/>
        </w:rPr>
        <w:t>source</w:t>
      </w:r>
      <w:r w:rsidRPr="00DE3D53">
        <w:t xml:space="preserve"> </w:t>
      </w:r>
      <w:r>
        <w:t>указывает расположение сервера, к которому осуществляется доступ;</w:t>
      </w:r>
      <w:r w:rsidR="00E16E3F">
        <w:t xml:space="preserve"> Специальное выражение </w:t>
      </w:r>
      <w:proofErr w:type="spellStart"/>
      <w:r w:rsidR="00E16E3F">
        <w:rPr>
          <w:lang w:val="en-US"/>
        </w:rPr>
        <w:t>LocalDB</w:t>
      </w:r>
      <w:proofErr w:type="spellEnd"/>
      <w:r w:rsidR="00E16E3F" w:rsidRPr="00E16E3F">
        <w:t xml:space="preserve"> сообщает</w:t>
      </w:r>
      <w:r w:rsidR="00E16E3F">
        <w:t xml:space="preserve"> </w:t>
      </w:r>
      <w:r w:rsidR="00E16E3F">
        <w:rPr>
          <w:lang w:val="en-US"/>
        </w:rPr>
        <w:t>ADO</w:t>
      </w:r>
      <w:r w:rsidR="00E16E3F" w:rsidRPr="00E16E3F">
        <w:t>.</w:t>
      </w:r>
      <w:r w:rsidR="00E16E3F">
        <w:rPr>
          <w:lang w:val="en-US"/>
        </w:rPr>
        <w:t>NET</w:t>
      </w:r>
      <w:r w:rsidR="00E16E3F">
        <w:t>,</w:t>
      </w:r>
      <w:r w:rsidR="00E16E3F" w:rsidRPr="00E16E3F">
        <w:t xml:space="preserve"> </w:t>
      </w:r>
      <w:r w:rsidR="00E16E3F">
        <w:t xml:space="preserve">что БД </w:t>
      </w:r>
      <w:r w:rsidR="00E16E3F">
        <w:rPr>
          <w:lang w:val="en-US"/>
        </w:rPr>
        <w:t>MSSQL</w:t>
      </w:r>
      <w:r w:rsidR="00E16E3F" w:rsidRPr="00E16E3F">
        <w:t xml:space="preserve"> </w:t>
      </w:r>
      <w:r w:rsidR="00E16E3F">
        <w:t>расположена на локальной рабочей станции.</w:t>
      </w:r>
    </w:p>
    <w:p w:rsidR="00DE3D53" w:rsidRDefault="00DE3D53" w:rsidP="00A061F9">
      <w:pPr>
        <w:pStyle w:val="a1"/>
      </w:pPr>
      <w:r>
        <w:rPr>
          <w:lang w:val="en-US"/>
        </w:rPr>
        <w:t>initial</w:t>
      </w:r>
      <w:r w:rsidRPr="00E5590B">
        <w:t xml:space="preserve"> </w:t>
      </w:r>
      <w:r>
        <w:rPr>
          <w:lang w:val="en-US"/>
        </w:rPr>
        <w:t>catalog</w:t>
      </w:r>
      <w:r w:rsidRPr="00E5590B">
        <w:t xml:space="preserve"> </w:t>
      </w:r>
      <w:r>
        <w:t xml:space="preserve">указывает название БД на </w:t>
      </w:r>
      <w:r w:rsidR="00E5590B">
        <w:t>сервере</w:t>
      </w:r>
      <w:r>
        <w:t xml:space="preserve">, которая будет использоваться </w:t>
      </w:r>
      <w:r w:rsidR="00E5590B">
        <w:t>по</w:t>
      </w:r>
      <w:r>
        <w:t xml:space="preserve"> умолчанию;</w:t>
      </w:r>
    </w:p>
    <w:p w:rsidR="005F6612" w:rsidRPr="005F6612" w:rsidRDefault="006B3632" w:rsidP="005F6612">
      <w:pPr>
        <w:pStyle w:val="a1"/>
      </w:pPr>
      <w:proofErr w:type="gramStart"/>
      <w:r>
        <w:rPr>
          <w:lang w:val="en-US"/>
        </w:rPr>
        <w:t>integrated</w:t>
      </w:r>
      <w:proofErr w:type="gramEnd"/>
      <w:r w:rsidRPr="006B3632">
        <w:t xml:space="preserve"> </w:t>
      </w:r>
      <w:r>
        <w:rPr>
          <w:lang w:val="en-US"/>
        </w:rPr>
        <w:t>security</w:t>
      </w:r>
      <w:r>
        <w:t>.</w:t>
      </w:r>
      <w:r w:rsidRPr="006B3632">
        <w:t xml:space="preserve"> Если</w:t>
      </w:r>
      <w:r>
        <w:t xml:space="preserve"> значение параметра равно </w:t>
      </w:r>
      <w:proofErr w:type="spellStart"/>
      <w:r>
        <w:t>true</w:t>
      </w:r>
      <w:proofErr w:type="spellEnd"/>
      <w:r w:rsidRPr="006B3632">
        <w:t>,</w:t>
      </w:r>
      <w:r>
        <w:t xml:space="preserve"> </w:t>
      </w:r>
      <w:r w:rsidRPr="006B3632">
        <w:t>т</w:t>
      </w:r>
      <w:r>
        <w:t xml:space="preserve">о </w:t>
      </w:r>
      <w:r>
        <w:rPr>
          <w:lang w:val="en-US"/>
        </w:rPr>
        <w:t>ADO</w:t>
      </w:r>
      <w:r w:rsidRPr="006B3632">
        <w:t>.</w:t>
      </w:r>
      <w:r>
        <w:rPr>
          <w:lang w:val="en-US"/>
        </w:rPr>
        <w:t>NET</w:t>
      </w:r>
      <w:r>
        <w:t xml:space="preserve"> будет использовать авторизацию </w:t>
      </w:r>
      <w:r>
        <w:rPr>
          <w:lang w:val="en-US"/>
        </w:rPr>
        <w:t>Windows</w:t>
      </w:r>
      <w:r w:rsidRPr="009727BD">
        <w:t xml:space="preserve"> </w:t>
      </w:r>
      <w:r>
        <w:t>для доступа к БД.</w:t>
      </w:r>
      <w:r w:rsidR="00E16E3F">
        <w:t xml:space="preserve"> Если значение равно </w:t>
      </w:r>
      <w:proofErr w:type="spellStart"/>
      <w:r w:rsidR="00E16E3F">
        <w:t>false</w:t>
      </w:r>
      <w:proofErr w:type="spellEnd"/>
      <w:r w:rsidR="009727BD" w:rsidRPr="009727BD">
        <w:t xml:space="preserve">, </w:t>
      </w:r>
      <w:r w:rsidR="009727BD">
        <w:t xml:space="preserve">то нужно добавить в строку подключения пары ключ-значение для </w:t>
      </w:r>
      <w:r w:rsidR="009727BD">
        <w:rPr>
          <w:lang w:val="en-US"/>
        </w:rPr>
        <w:t>User</w:t>
      </w:r>
      <w:r w:rsidR="009727BD" w:rsidRPr="009727BD">
        <w:t xml:space="preserve"> </w:t>
      </w:r>
      <w:r w:rsidR="009727BD">
        <w:rPr>
          <w:lang w:val="en-US"/>
        </w:rPr>
        <w:t>ID</w:t>
      </w:r>
      <w:r w:rsidR="009727BD" w:rsidRPr="009727BD">
        <w:t>(</w:t>
      </w:r>
      <w:r w:rsidR="009727BD">
        <w:t>имя пол</w:t>
      </w:r>
      <w:r w:rsidR="009727BD" w:rsidRPr="009727BD">
        <w:t>ьзователя</w:t>
      </w:r>
      <w:r w:rsidR="009727BD">
        <w:t xml:space="preserve"> на </w:t>
      </w:r>
      <w:r w:rsidR="009727BD">
        <w:rPr>
          <w:lang w:val="en-US"/>
        </w:rPr>
        <w:t>SQL</w:t>
      </w:r>
      <w:r w:rsidR="009727BD" w:rsidRPr="009727BD">
        <w:t xml:space="preserve"> </w:t>
      </w:r>
      <w:r w:rsidR="009727BD">
        <w:rPr>
          <w:lang w:val="en-US"/>
        </w:rPr>
        <w:t>Server</w:t>
      </w:r>
      <w:r w:rsidR="009727BD" w:rsidRPr="009727BD">
        <w:t>-</w:t>
      </w:r>
      <w:r w:rsidR="009727BD">
        <w:rPr>
          <w:lang w:val="en-US"/>
        </w:rPr>
        <w:t>e</w:t>
      </w:r>
      <w:r w:rsidR="009727BD" w:rsidRPr="009727BD">
        <w:t xml:space="preserve">) </w:t>
      </w:r>
      <w:r w:rsidR="009727BD">
        <w:t xml:space="preserve">и </w:t>
      </w:r>
      <w:r w:rsidR="009727BD">
        <w:rPr>
          <w:lang w:val="en-US"/>
        </w:rPr>
        <w:t>Password</w:t>
      </w:r>
      <w:r w:rsidR="009727BD" w:rsidRPr="009727BD">
        <w:t>(</w:t>
      </w:r>
      <w:r w:rsidR="009727BD">
        <w:t>пароль пользователя</w:t>
      </w:r>
      <w:r w:rsidR="009727BD" w:rsidRPr="009727BD">
        <w:t>)</w:t>
      </w:r>
      <w:r w:rsidR="009727BD">
        <w:t>.</w:t>
      </w:r>
    </w:p>
    <w:p w:rsidR="005F6612" w:rsidRPr="00A061F9" w:rsidRDefault="005F6612" w:rsidP="005F6612"/>
    <w:p w:rsidR="0036713C" w:rsidRPr="005F6612" w:rsidRDefault="0036713C" w:rsidP="00F675ED">
      <w:r w:rsidRPr="00A061F9">
        <w:t xml:space="preserve"> </w:t>
      </w:r>
      <w:r w:rsidR="005F6612">
        <w:t>Наиболее предпочтительным местом для хранения строки подключения является конфигурационный файл приложения.</w:t>
      </w:r>
    </w:p>
    <w:p w:rsidR="005F6612" w:rsidRDefault="00E2156B" w:rsidP="005F6612">
      <w:pPr>
        <w:pStyle w:val="a0"/>
        <w:numPr>
          <w:ilvl w:val="1"/>
          <w:numId w:val="2"/>
        </w:numPr>
      </w:pPr>
      <w:bookmarkStart w:id="6" w:name="_Toc487456810"/>
      <w:r>
        <w:t xml:space="preserve">Подключение к </w:t>
      </w:r>
      <w:proofErr w:type="spellStart"/>
      <w:r>
        <w:rPr>
          <w:lang w:val="en-US"/>
        </w:rPr>
        <w:t>SQLServer</w:t>
      </w:r>
      <w:proofErr w:type="spellEnd"/>
      <w:r w:rsidRPr="00E2156B">
        <w:t xml:space="preserve"> </w:t>
      </w:r>
      <w:r>
        <w:t>с помощью провайдера данных</w:t>
      </w:r>
      <w:bookmarkEnd w:id="6"/>
    </w:p>
    <w:p w:rsidR="00E2156B" w:rsidRPr="00E2156B" w:rsidRDefault="00E2156B" w:rsidP="00E2156B">
      <w:r w:rsidRPr="00E2156B">
        <w:t>Для</w:t>
      </w:r>
      <w:r>
        <w:t xml:space="preserve"> подключения к </w:t>
      </w:r>
      <w:proofErr w:type="spellStart"/>
      <w:r>
        <w:rPr>
          <w:lang w:val="en-US"/>
        </w:rPr>
        <w:t>SqlServer</w:t>
      </w:r>
      <w:proofErr w:type="spellEnd"/>
      <w:r w:rsidRPr="00E2156B">
        <w:t xml:space="preserve"> </w:t>
      </w:r>
      <w:r>
        <w:t xml:space="preserve">с помощью </w:t>
      </w:r>
      <w:r>
        <w:rPr>
          <w:lang w:val="en-US"/>
        </w:rPr>
        <w:t>ADO</w:t>
      </w:r>
      <w:r w:rsidRPr="00E2156B">
        <w:t>.</w:t>
      </w:r>
      <w:r>
        <w:rPr>
          <w:lang w:val="en-US"/>
        </w:rPr>
        <w:t>NET</w:t>
      </w:r>
      <w:r w:rsidRPr="00E2156B">
        <w:t xml:space="preserve"> </w:t>
      </w:r>
      <w:r>
        <w:t xml:space="preserve">требуется три компонента: работающая БД </w:t>
      </w:r>
      <w:proofErr w:type="spellStart"/>
      <w:r>
        <w:rPr>
          <w:lang w:val="en-US"/>
        </w:rPr>
        <w:t>SQLServer</w:t>
      </w:r>
      <w:proofErr w:type="spellEnd"/>
      <w:r w:rsidRPr="00E2156B">
        <w:t xml:space="preserve">, </w:t>
      </w:r>
      <w:r>
        <w:t xml:space="preserve">объект </w:t>
      </w:r>
      <w:proofErr w:type="spellStart"/>
      <w:r>
        <w:rPr>
          <w:lang w:val="en-US"/>
        </w:rPr>
        <w:t>SqlConnection</w:t>
      </w:r>
      <w:proofErr w:type="spellEnd"/>
      <w:r w:rsidRPr="00E2156B">
        <w:t xml:space="preserve"> </w:t>
      </w:r>
      <w:r>
        <w:t>и правильная строка подключения.</w:t>
      </w:r>
    </w:p>
    <w:p w:rsidR="00F675ED" w:rsidRDefault="00F675ED" w:rsidP="00F675ED"/>
    <w:p w:rsidR="005151B2" w:rsidRP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5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@"Data Source = (</w:t>
      </w:r>
      <w:proofErr w:type="spellStart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localdb</w:t>
      </w:r>
      <w:proofErr w:type="spellEnd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)\</w:t>
      </w:r>
      <w:proofErr w:type="spellStart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MSSQLLocalDB</w:t>
      </w:r>
      <w:proofErr w:type="spellEnd"/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; Initial Catalog = </w:t>
      </w:r>
      <w:r w:rsidR="00095548" w:rsidRPr="00195E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Artist</w:t>
      </w:r>
      <w:r w:rsidRPr="005151B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; Integrated Security = True"</w:t>
      </w:r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51B2" w:rsidRP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5151B2" w:rsidRP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15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51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151B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51B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51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51B2" w:rsidRDefault="005151B2" w:rsidP="005151B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151B2" w:rsidRDefault="005151B2" w:rsidP="005151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151B2" w:rsidRPr="005151B2" w:rsidRDefault="005151B2" w:rsidP="005151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…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</w:p>
    <w:p w:rsidR="005151B2" w:rsidRPr="005151B2" w:rsidRDefault="005151B2" w:rsidP="005151B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94A47" w:rsidRDefault="00095548" w:rsidP="00E94A47">
      <w:pPr>
        <w:pStyle w:val="a0"/>
        <w:numPr>
          <w:ilvl w:val="1"/>
          <w:numId w:val="2"/>
        </w:numPr>
        <w:rPr>
          <w:lang w:val="en-US"/>
        </w:rPr>
      </w:pPr>
      <w:bookmarkStart w:id="7" w:name="_Toc487456811"/>
      <w:proofErr w:type="spellStart"/>
      <w:r w:rsidRPr="00095548">
        <w:rPr>
          <w:lang w:val="en-US"/>
        </w:rPr>
        <w:t>Пул</w:t>
      </w:r>
      <w:proofErr w:type="spellEnd"/>
      <w:r>
        <w:rPr>
          <w:lang w:val="en-US"/>
        </w:rPr>
        <w:t xml:space="preserve"> </w:t>
      </w:r>
      <w:r>
        <w:t>подключений</w:t>
      </w:r>
      <w:bookmarkEnd w:id="7"/>
    </w:p>
    <w:p w:rsidR="00006DC6" w:rsidRPr="00CF218A" w:rsidRDefault="00006DC6" w:rsidP="00006DC6">
      <w:r w:rsidRPr="00D74C6C">
        <w:t>Традиционные</w:t>
      </w:r>
      <w:r>
        <w:t xml:space="preserve"> клиент-серверные </w:t>
      </w:r>
      <w:r w:rsidR="00D74C6C">
        <w:t xml:space="preserve">настольные </w:t>
      </w:r>
      <w:r>
        <w:t>приложения обычно устанавливают соединение с БД при старте приложения и держат подключение открытым до закрытия приложения.</w:t>
      </w:r>
      <w:r w:rsidR="00D74C6C">
        <w:t xml:space="preserve"> Однако для остальных типов приложений, особенно </w:t>
      </w:r>
      <w:proofErr w:type="spellStart"/>
      <w:r w:rsidR="00D74C6C">
        <w:t>веб-приложений</w:t>
      </w:r>
      <w:proofErr w:type="spellEnd"/>
      <w:r w:rsidR="00D74C6C">
        <w:t>, рекомендованной стратегией является кратковременное подключение к БД, на время выполнения запроса к БД, и немедленное закрытие соединения.</w:t>
      </w:r>
      <w:r w:rsidR="000577E2">
        <w:t xml:space="preserve"> При использовании такой стратегии A</w:t>
      </w:r>
      <w:r w:rsidR="000577E2">
        <w:rPr>
          <w:lang w:val="en-US"/>
        </w:rPr>
        <w:t>DO</w:t>
      </w:r>
      <w:r w:rsidR="000577E2" w:rsidRPr="00982FCC">
        <w:t>.</w:t>
      </w:r>
      <w:r w:rsidR="000577E2">
        <w:rPr>
          <w:lang w:val="en-US"/>
        </w:rPr>
        <w:t>NET</w:t>
      </w:r>
      <w:r w:rsidR="000577E2">
        <w:t xml:space="preserve"> позволяет сократить время открытия подключения к БД за счет пула подключений</w:t>
      </w:r>
      <w:r w:rsidR="00982FCC">
        <w:t>, т</w:t>
      </w:r>
      <w:proofErr w:type="gramStart"/>
      <w:r w:rsidR="00982FCC">
        <w:t>.е</w:t>
      </w:r>
      <w:proofErr w:type="gramEnd"/>
      <w:r w:rsidR="00982FCC">
        <w:t xml:space="preserve"> повторного использования объектов </w:t>
      </w:r>
      <w:r w:rsidR="00982FCC">
        <w:rPr>
          <w:lang w:val="en-US"/>
        </w:rPr>
        <w:t>Connection</w:t>
      </w:r>
      <w:r w:rsidR="00982FCC">
        <w:t>, связанных с ранее закрытыми подключениями к БД</w:t>
      </w:r>
      <w:r w:rsidR="000577E2">
        <w:t>.</w:t>
      </w:r>
      <w:r w:rsidR="00982FCC">
        <w:t xml:space="preserve"> </w:t>
      </w:r>
    </w:p>
    <w:p w:rsidR="00982FCC" w:rsidRDefault="00982FCC" w:rsidP="00006DC6">
      <w:proofErr w:type="spellStart"/>
      <w:proofErr w:type="gramStart"/>
      <w:r>
        <w:rPr>
          <w:lang w:val="en-US"/>
        </w:rPr>
        <w:t>SQLServer</w:t>
      </w:r>
      <w:proofErr w:type="spellEnd"/>
      <w:r w:rsidRPr="00982FCC">
        <w:t xml:space="preserve"> </w:t>
      </w:r>
      <w:r>
        <w:t>поддерживает отдельные пулы подключений для разных строк подключения.</w:t>
      </w:r>
      <w:proofErr w:type="gramEnd"/>
      <w:r>
        <w:t xml:space="preserve"> Каждый пул подключений может содержать более одного экземпляра активных подключений.</w:t>
      </w:r>
    </w:p>
    <w:p w:rsidR="007664AF" w:rsidRDefault="007664AF" w:rsidP="00006DC6">
      <w:r>
        <w:t xml:space="preserve">Возможно отключение пула подключений для определенной строки подключений с помощью добавления выражения </w:t>
      </w:r>
      <w:r>
        <w:rPr>
          <w:lang w:val="en-US"/>
        </w:rPr>
        <w:t>Pooling</w:t>
      </w:r>
      <w:r w:rsidRPr="007664AF">
        <w:t>=</w:t>
      </w:r>
      <w:r>
        <w:rPr>
          <w:lang w:val="en-US"/>
        </w:rPr>
        <w:t>false</w:t>
      </w:r>
      <w:r w:rsidRPr="007664AF">
        <w:t xml:space="preserve"> </w:t>
      </w:r>
      <w:r>
        <w:t xml:space="preserve">в строку подключений. </w:t>
      </w:r>
    </w:p>
    <w:p w:rsidR="000A4DA6" w:rsidRDefault="000A4DA6" w:rsidP="000A4DA6">
      <w:pPr>
        <w:pStyle w:val="a0"/>
        <w:numPr>
          <w:ilvl w:val="1"/>
          <w:numId w:val="2"/>
        </w:numPr>
      </w:pPr>
      <w:bookmarkStart w:id="8" w:name="_Toc487456812"/>
      <w:r>
        <w:t>Запросы данных</w:t>
      </w:r>
      <w:bookmarkEnd w:id="8"/>
    </w:p>
    <w:p w:rsidR="00250D55" w:rsidRDefault="00250D55" w:rsidP="00250D55">
      <w:r>
        <w:t xml:space="preserve">Язык </w:t>
      </w:r>
      <w:r>
        <w:rPr>
          <w:lang w:val="en-US"/>
        </w:rPr>
        <w:t>SQL</w:t>
      </w:r>
      <w:r w:rsidRPr="00250D55">
        <w:t xml:space="preserve"> является</w:t>
      </w:r>
      <w:r>
        <w:t xml:space="preserve"> универсальным средством взаимодействия с реляционными БД. Хотя большинство СУ</w:t>
      </w:r>
      <w:proofErr w:type="gramStart"/>
      <w:r>
        <w:t>БД вкл</w:t>
      </w:r>
      <w:proofErr w:type="gramEnd"/>
      <w:r>
        <w:t xml:space="preserve">ючают в себя средства управления данными и таблицами, возможности этих средств могут </w:t>
      </w:r>
      <w:r w:rsidR="000F0A86">
        <w:t xml:space="preserve">быть </w:t>
      </w:r>
      <w:r>
        <w:t xml:space="preserve">реализованы с помощью запросов </w:t>
      </w:r>
      <w:r>
        <w:rPr>
          <w:lang w:val="en-US"/>
        </w:rPr>
        <w:t>SQL</w:t>
      </w:r>
      <w:r>
        <w:t xml:space="preserve">. Начиная с создания таблиц и </w:t>
      </w:r>
      <w:r w:rsidR="00B07BAB">
        <w:t>заканчивая</w:t>
      </w:r>
      <w:r>
        <w:t xml:space="preserve"> запросами к множеству таблиц</w:t>
      </w:r>
      <w:r w:rsidR="00B07BAB">
        <w:t xml:space="preserve">, </w:t>
      </w:r>
      <w:r w:rsidR="00B07BAB">
        <w:rPr>
          <w:lang w:val="en-US"/>
        </w:rPr>
        <w:t>SQL</w:t>
      </w:r>
      <w:r w:rsidR="00B07BAB" w:rsidRPr="00B07BAB">
        <w:t xml:space="preserve"> </w:t>
      </w:r>
      <w:r w:rsidR="00B07BAB">
        <w:t xml:space="preserve">включает в себя достаточный набор типов данных и </w:t>
      </w:r>
      <w:r w:rsidR="00E71D83">
        <w:t>операторов</w:t>
      </w:r>
      <w:r w:rsidR="00B07BAB">
        <w:t xml:space="preserve"> для управления БД и ее содержимым.</w:t>
      </w:r>
    </w:p>
    <w:p w:rsidR="001104BE" w:rsidRDefault="00E71D83" w:rsidP="00250D55">
      <w:r>
        <w:t xml:space="preserve">Операторы </w:t>
      </w:r>
      <w:r w:rsidR="001104BE">
        <w:rPr>
          <w:lang w:val="en-US"/>
        </w:rPr>
        <w:t>SQL</w:t>
      </w:r>
      <w:r w:rsidR="001104BE" w:rsidRPr="00E71D83">
        <w:t xml:space="preserve"> </w:t>
      </w:r>
      <w:r w:rsidR="001104BE">
        <w:t>включает в себя:</w:t>
      </w:r>
    </w:p>
    <w:p w:rsidR="001104BE" w:rsidRDefault="001104BE" w:rsidP="001104BE">
      <w:pPr>
        <w:pStyle w:val="a1"/>
      </w:pPr>
      <w:r w:rsidRPr="001104BE">
        <w:t>операторы</w:t>
      </w:r>
      <w:r>
        <w:t xml:space="preserve"> </w:t>
      </w:r>
      <w:r>
        <w:rPr>
          <w:lang w:val="en-US"/>
        </w:rPr>
        <w:t>SQL</w:t>
      </w:r>
      <w:r>
        <w:t xml:space="preserve"> запросов. Запросы для получения данных.</w:t>
      </w:r>
    </w:p>
    <w:p w:rsidR="001104BE" w:rsidRDefault="001104BE" w:rsidP="001104BE">
      <w:pPr>
        <w:pStyle w:val="a1"/>
      </w:pPr>
      <w:r>
        <w:t>операторы управления данными. Операторы для изменения данных БД.</w:t>
      </w:r>
    </w:p>
    <w:p w:rsidR="001104BE" w:rsidRDefault="001104BE" w:rsidP="001104BE">
      <w:pPr>
        <w:pStyle w:val="a1"/>
      </w:pPr>
      <w:r>
        <w:t>операторы определения данных. Команды для изменения таблиц и других структур данных.</w:t>
      </w:r>
    </w:p>
    <w:p w:rsidR="001104BE" w:rsidRPr="001104BE" w:rsidRDefault="001104BE" w:rsidP="00E71D83">
      <w:pPr>
        <w:pStyle w:val="a1"/>
      </w:pPr>
      <w:r>
        <w:t>хранимые процедуры. Имено</w:t>
      </w:r>
      <w:r w:rsidR="00E71D83">
        <w:t>ванные блоки исполняемого кода.</w:t>
      </w:r>
      <w:r w:rsidR="00E71D83" w:rsidRPr="00CF218A">
        <w:br/>
      </w:r>
    </w:p>
    <w:p w:rsidR="00E94A47" w:rsidRDefault="00E71D83" w:rsidP="00E71D83">
      <w:proofErr w:type="gramStart"/>
      <w:r>
        <w:rPr>
          <w:lang w:val="en-US"/>
        </w:rPr>
        <w:t>ADO</w:t>
      </w:r>
      <w:r w:rsidRPr="00E71D83">
        <w:t>.</w:t>
      </w:r>
      <w:r>
        <w:rPr>
          <w:lang w:val="en-US"/>
        </w:rPr>
        <w:t>NET</w:t>
      </w:r>
      <w:r w:rsidRPr="00E71D83">
        <w:t xml:space="preserve"> </w:t>
      </w:r>
      <w:r>
        <w:t xml:space="preserve">позволяет реализовать все перечисленные типы операторов с помощью класса </w:t>
      </w:r>
      <w:proofErr w:type="spellStart"/>
      <w:r>
        <w:t>System.Data.SqlClient.SqlCommand</w:t>
      </w:r>
      <w:proofErr w:type="spellEnd"/>
      <w:r>
        <w:t>.</w:t>
      </w:r>
      <w:proofErr w:type="gramEnd"/>
      <w:r w:rsidR="00CB2317">
        <w:t xml:space="preserve"> Класс реализует один или более </w:t>
      </w:r>
      <w:r w:rsidR="00CB2317">
        <w:rPr>
          <w:lang w:val="en-US"/>
        </w:rPr>
        <w:t>SQL</w:t>
      </w:r>
      <w:r w:rsidR="00CB2317" w:rsidRPr="00CB2317">
        <w:t xml:space="preserve"> оператор</w:t>
      </w:r>
      <w:r w:rsidR="0030703D">
        <w:t>ов</w:t>
      </w:r>
      <w:r w:rsidR="00CB2317">
        <w:t>.</w:t>
      </w:r>
    </w:p>
    <w:p w:rsidR="00E91CDA" w:rsidRDefault="00E91CDA" w:rsidP="00E91CDA">
      <w:pPr>
        <w:pStyle w:val="a0"/>
        <w:numPr>
          <w:ilvl w:val="1"/>
          <w:numId w:val="2"/>
        </w:numPr>
        <w:rPr>
          <w:lang w:val="en-US"/>
        </w:rPr>
      </w:pPr>
      <w:bookmarkStart w:id="9" w:name="_Toc487456813"/>
      <w:proofErr w:type="spellStart"/>
      <w:r>
        <w:rPr>
          <w:lang w:val="en-US"/>
        </w:rPr>
        <w:t>SQLCommand</w:t>
      </w:r>
      <w:bookmarkEnd w:id="9"/>
      <w:proofErr w:type="spellEnd"/>
    </w:p>
    <w:p w:rsidR="00E91CDA" w:rsidRPr="00E91CDA" w:rsidRDefault="00E91CDA" w:rsidP="00E91CDA">
      <w:r>
        <w:t xml:space="preserve">Последовательность операций для вызова </w:t>
      </w:r>
      <w:proofErr w:type="spellStart"/>
      <w:r>
        <w:rPr>
          <w:lang w:val="en-US"/>
        </w:rPr>
        <w:t>SqlCommand</w:t>
      </w:r>
      <w:proofErr w:type="spellEnd"/>
      <w:r w:rsidRPr="00E91CDA">
        <w:t>:</w:t>
      </w:r>
    </w:p>
    <w:p w:rsidR="00E91CDA" w:rsidRPr="00E91CDA" w:rsidRDefault="00E91CDA" w:rsidP="00E91CDA">
      <w:pPr>
        <w:pStyle w:val="a1"/>
      </w:pPr>
      <w:r>
        <w:t xml:space="preserve">Создать объект </w:t>
      </w:r>
      <w:proofErr w:type="spellStart"/>
      <w:r>
        <w:rPr>
          <w:lang w:val="en-US"/>
        </w:rPr>
        <w:t>SqlCommand</w:t>
      </w:r>
      <w:proofErr w:type="spellEnd"/>
    </w:p>
    <w:p w:rsidR="00E91CDA" w:rsidRDefault="00E91CDA" w:rsidP="00E91CDA">
      <w:pPr>
        <w:pStyle w:val="a1"/>
      </w:pPr>
      <w:r>
        <w:lastRenderedPageBreak/>
        <w:t xml:space="preserve">Присвоить текст </w:t>
      </w:r>
      <w:r>
        <w:rPr>
          <w:lang w:val="en-US"/>
        </w:rPr>
        <w:t>SQL</w:t>
      </w:r>
      <w:r w:rsidRPr="00E91CDA">
        <w:t xml:space="preserve"> </w:t>
      </w:r>
      <w:r>
        <w:t xml:space="preserve">оператора свойству </w:t>
      </w:r>
      <w:proofErr w:type="spellStart"/>
      <w:r>
        <w:rPr>
          <w:lang w:val="en-US"/>
        </w:rPr>
        <w:t>CommandText</w:t>
      </w:r>
      <w:proofErr w:type="spellEnd"/>
      <w:r>
        <w:t>.</w:t>
      </w:r>
    </w:p>
    <w:p w:rsidR="00E91CDA" w:rsidRPr="00A7591A" w:rsidRDefault="00E91CDA" w:rsidP="00E71D83">
      <w:pPr>
        <w:pStyle w:val="a1"/>
      </w:pPr>
      <w:r>
        <w:t xml:space="preserve">Присвоить объект </w:t>
      </w:r>
      <w:proofErr w:type="spellStart"/>
      <w:r w:rsidRPr="00E91CDA">
        <w:rPr>
          <w:lang w:val="en-US"/>
        </w:rPr>
        <w:t>SqlConnection</w:t>
      </w:r>
      <w:proofErr w:type="spellEnd"/>
      <w:r>
        <w:t xml:space="preserve">, для уже открытого </w:t>
      </w:r>
      <w:r w:rsidR="00A7591A">
        <w:t>подключения</w:t>
      </w:r>
      <w:r>
        <w:t xml:space="preserve">, свойству </w:t>
      </w:r>
      <w:r>
        <w:rPr>
          <w:lang w:val="en-US"/>
        </w:rPr>
        <w:t>Connection</w:t>
      </w:r>
      <w:r w:rsidRPr="00E91CDA">
        <w:t>.</w:t>
      </w:r>
    </w:p>
    <w:p w:rsidR="00A7591A" w:rsidRDefault="00A7591A" w:rsidP="00E71D83">
      <w:pPr>
        <w:pStyle w:val="a1"/>
      </w:pPr>
      <w:r>
        <w:t>Установить дополнительные  параметры, если необходимо.</w:t>
      </w:r>
    </w:p>
    <w:p w:rsidR="00A7591A" w:rsidRPr="00A7591A" w:rsidRDefault="00A7591A" w:rsidP="00E71D83">
      <w:pPr>
        <w:pStyle w:val="a1"/>
      </w:pPr>
      <w:r>
        <w:t>Вызвать один из синхронных или асинхронных методов «</w:t>
      </w:r>
      <w:proofErr w:type="spellStart"/>
      <w:r w:rsidRPr="00A7591A">
        <w:t>Execute</w:t>
      </w:r>
      <w:proofErr w:type="spellEnd"/>
      <w:r w:rsidRPr="00A7591A">
        <w:t>…</w:t>
      </w:r>
      <w:r>
        <w:t>»</w:t>
      </w:r>
      <w:r w:rsidRPr="00A7591A">
        <w:t>.</w:t>
      </w:r>
    </w:p>
    <w:p w:rsidR="00A7591A" w:rsidRPr="00CF218A" w:rsidRDefault="00A7591A" w:rsidP="00A7591A">
      <w:pPr>
        <w:pStyle w:val="a1"/>
        <w:numPr>
          <w:ilvl w:val="0"/>
          <w:numId w:val="0"/>
        </w:numPr>
        <w:ind w:left="720" w:hanging="360"/>
      </w:pPr>
    </w:p>
    <w:p w:rsidR="00A7591A" w:rsidRDefault="00A7591A" w:rsidP="00A7591A">
      <w:pPr>
        <w:pStyle w:val="a1"/>
        <w:numPr>
          <w:ilvl w:val="0"/>
          <w:numId w:val="0"/>
        </w:numPr>
        <w:ind w:left="720" w:hanging="360"/>
      </w:pPr>
      <w:r>
        <w:t xml:space="preserve">Свойство </w:t>
      </w:r>
      <w:proofErr w:type="spellStart"/>
      <w:r>
        <w:rPr>
          <w:lang w:val="en-US"/>
        </w:rPr>
        <w:t>CommandText</w:t>
      </w:r>
      <w:proofErr w:type="spellEnd"/>
      <w:r w:rsidRPr="00A7591A">
        <w:t xml:space="preserve"> </w:t>
      </w:r>
      <w:r>
        <w:t>может принимать два типа данных:</w:t>
      </w:r>
    </w:p>
    <w:p w:rsidR="00A7591A" w:rsidRPr="00A7591A" w:rsidRDefault="00A7591A" w:rsidP="00A7591A">
      <w:pPr>
        <w:pStyle w:val="a1"/>
      </w:pPr>
      <w:r>
        <w:t xml:space="preserve">Операторы </w:t>
      </w:r>
      <w:r>
        <w:rPr>
          <w:lang w:val="en-US"/>
        </w:rPr>
        <w:t>SQL</w:t>
      </w:r>
      <w:r>
        <w:t>(</w:t>
      </w:r>
      <w:proofErr w:type="spellStart"/>
      <w:r>
        <w:t>CommandType.Text</w:t>
      </w:r>
      <w:proofErr w:type="spellEnd"/>
      <w:r>
        <w:t xml:space="preserve">). Значение по умолчанию. Обычно используется один </w:t>
      </w:r>
      <w:r>
        <w:rPr>
          <w:lang w:val="en-US"/>
        </w:rPr>
        <w:t>SQL</w:t>
      </w:r>
      <w:r w:rsidRPr="00A7591A">
        <w:t xml:space="preserve"> </w:t>
      </w:r>
      <w:r>
        <w:t xml:space="preserve">запрос, но поддерживается и использование нескольких </w:t>
      </w:r>
      <w:r>
        <w:rPr>
          <w:lang w:val="en-US"/>
        </w:rPr>
        <w:t>SQL</w:t>
      </w:r>
      <w:r w:rsidRPr="00A7591A">
        <w:t xml:space="preserve"> </w:t>
      </w:r>
      <w:r>
        <w:t>запросов, разделенных точкой с запятой.</w:t>
      </w:r>
    </w:p>
    <w:p w:rsidR="00A7591A" w:rsidRDefault="00A7591A" w:rsidP="00A7591A">
      <w:pPr>
        <w:pStyle w:val="a1"/>
      </w:pPr>
      <w:r>
        <w:t>Хранимые процедуры(</w:t>
      </w:r>
      <w:proofErr w:type="spellStart"/>
      <w:r w:rsidRPr="00A7591A">
        <w:t>CommandType.StoredProcedure</w:t>
      </w:r>
      <w:proofErr w:type="spellEnd"/>
      <w:r>
        <w:t>). Текст, содержащий название хранимой процедуры.</w:t>
      </w:r>
    </w:p>
    <w:p w:rsidR="00CF218A" w:rsidRPr="00992BF2" w:rsidRDefault="00CF218A" w:rsidP="00344A7C">
      <w:pPr>
        <w:pStyle w:val="a1"/>
        <w:numPr>
          <w:ilvl w:val="0"/>
          <w:numId w:val="0"/>
        </w:numPr>
        <w:ind w:left="720" w:hanging="360"/>
      </w:pPr>
    </w:p>
    <w:p w:rsidR="00CF218A" w:rsidRPr="00CF218A" w:rsidRDefault="00CF218A" w:rsidP="00CF218A">
      <w:pPr>
        <w:pStyle w:val="a0"/>
        <w:numPr>
          <w:ilvl w:val="2"/>
          <w:numId w:val="2"/>
        </w:numPr>
      </w:pPr>
      <w:bookmarkStart w:id="10" w:name="_Toc487456814"/>
      <w:proofErr w:type="spellStart"/>
      <w:r w:rsidRPr="00344A7C">
        <w:t>ExecuteNonQuery</w:t>
      </w:r>
      <w:bookmarkEnd w:id="10"/>
      <w:proofErr w:type="spellEnd"/>
    </w:p>
    <w:p w:rsidR="00777745" w:rsidRPr="00271131" w:rsidRDefault="009039CA" w:rsidP="00777745">
      <w:r>
        <w:t xml:space="preserve">Метод </w:t>
      </w:r>
      <w:proofErr w:type="spellStart"/>
      <w:r w:rsidR="00344A7C" w:rsidRPr="00344A7C">
        <w:t>ExecuteNonQuery</w:t>
      </w:r>
      <w:proofErr w:type="spellEnd"/>
      <w:r>
        <w:t xml:space="preserve"> отправляет значение </w:t>
      </w:r>
      <w:proofErr w:type="spellStart"/>
      <w:r>
        <w:rPr>
          <w:lang w:val="en-US"/>
        </w:rPr>
        <w:t>CommandText</w:t>
      </w:r>
      <w:proofErr w:type="spellEnd"/>
      <w:r w:rsidRPr="009039CA">
        <w:t xml:space="preserve"> </w:t>
      </w:r>
      <w:r>
        <w:t>источнику данных через заранее открытое подключение. Любые ошибки, включая ошибки сформированные источником данных, вызывают исключение.</w:t>
      </w:r>
      <w:r w:rsidR="00271131" w:rsidRPr="00271131">
        <w:t xml:space="preserve"> </w:t>
      </w:r>
      <w:r w:rsidR="00777745">
        <w:t xml:space="preserve">Метод </w:t>
      </w:r>
      <w:proofErr w:type="spellStart"/>
      <w:r w:rsidR="00777745" w:rsidRPr="00344A7C">
        <w:t>ExecuteNonQuery</w:t>
      </w:r>
      <w:proofErr w:type="spellEnd"/>
      <w:r w:rsidR="00777745" w:rsidRPr="00271131">
        <w:t xml:space="preserve"> </w:t>
      </w:r>
      <w:r w:rsidR="00777745">
        <w:t>возвращает число обработанных строк или -1, если ни одна строка не обработана.</w:t>
      </w:r>
    </w:p>
    <w:p w:rsidR="00271131" w:rsidRPr="00271131" w:rsidRDefault="00271131" w:rsidP="00271131">
      <w:r>
        <w:t xml:space="preserve">Подключение, которое используется для выполнения </w:t>
      </w:r>
      <w:r>
        <w:rPr>
          <w:lang w:val="en-US"/>
        </w:rPr>
        <w:t>SQL</w:t>
      </w:r>
      <w:r w:rsidRPr="00354BAD">
        <w:t>-</w:t>
      </w:r>
      <w:r>
        <w:t>запроса должно оставаться открытым в течени</w:t>
      </w:r>
      <w:proofErr w:type="gramStart"/>
      <w:r>
        <w:t>и</w:t>
      </w:r>
      <w:proofErr w:type="gramEnd"/>
      <w:r>
        <w:t xml:space="preserve"> выполнения </w:t>
      </w:r>
      <w:r>
        <w:rPr>
          <w:lang w:val="en-US"/>
        </w:rPr>
        <w:t>SQL</w:t>
      </w:r>
      <w:r w:rsidRPr="00354BAD">
        <w:t>-</w:t>
      </w:r>
      <w:r>
        <w:t>запроса. Для того</w:t>
      </w:r>
      <w:proofErr w:type="gramStart"/>
      <w:r>
        <w:t>,</w:t>
      </w:r>
      <w:proofErr w:type="gramEnd"/>
      <w:r>
        <w:t xml:space="preserve"> чтобы прервать выполнение запроса</w:t>
      </w:r>
      <w:r w:rsidR="00777745">
        <w:t>,</w:t>
      </w:r>
      <w:r>
        <w:t xml:space="preserve"> необходимо вызвать метод </w:t>
      </w:r>
      <w:r>
        <w:rPr>
          <w:lang w:val="en-US"/>
        </w:rPr>
        <w:t>Cancel</w:t>
      </w:r>
      <w:r w:rsidRPr="00B6607B">
        <w:t xml:space="preserve"> </w:t>
      </w:r>
      <w:r>
        <w:t xml:space="preserve">класса </w:t>
      </w:r>
      <w:proofErr w:type="spellStart"/>
      <w:r>
        <w:rPr>
          <w:lang w:val="en-US"/>
        </w:rPr>
        <w:t>SqlCommand</w:t>
      </w:r>
      <w:proofErr w:type="spellEnd"/>
      <w:r w:rsidRPr="00B6607B">
        <w:t>.</w:t>
      </w:r>
    </w:p>
    <w:p w:rsidR="00354BAD" w:rsidRDefault="00354BAD" w:rsidP="009039CA"/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@"CREATE TABLE[</w:t>
      </w:r>
      <w:proofErr w:type="spell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dbo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].[People] (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[Id] INT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IDENTITY(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1, 1) NOT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[FIO]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MAX) COLLATE </w:t>
      </w:r>
      <w:proofErr w:type="spell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Cyrillic_General_CI_AS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NOT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[Birthday]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MAX)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[Email]   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100)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[Phone]   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NVARCHAR(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MAX) NULL,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CONSTRAINT[</w:t>
      </w:r>
      <w:proofErr w:type="spellStart"/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PK_dbo.People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 PRIMARY KEY CLUSTERED([Id] ASC)</w:t>
      </w:r>
    </w:p>
    <w:p w:rsid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);"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36318" w:rsidRPr="00936318" w:rsidRDefault="00936318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363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createStoredProc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@"CREATE PROCEDURE [</w:t>
      </w:r>
      <w:proofErr w:type="spellStart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dbo</w:t>
      </w:r>
      <w:proofErr w:type="spellEnd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].[</w:t>
      </w:r>
      <w:proofErr w:type="spellStart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sp_GetPeople</w:t>
      </w:r>
      <w:proofErr w:type="spellEnd"/>
      <w:r w:rsidRPr="0093631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] AS SELECT * FROM People;"</w:t>
      </w: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@"INSERT INTO People (FIO, </w:t>
      </w:r>
      <w:proofErr w:type="spell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Birthday,Email,Phone</w:t>
      </w:r>
      <w:proofErr w:type="spell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 VALUES ('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Иванов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Иван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Иванович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', '18.10.2001', 'somebody@gmail.com', '89164444444' );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                             INSERT INTO </w:t>
      </w:r>
      <w:proofErr w:type="gramStart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People(</w:t>
      </w:r>
      <w:proofErr w:type="gramEnd"/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FIO, Birthday, Email, Phone) VALUES('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Петров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Петр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Петрович</w:t>
      </w:r>
      <w:r w:rsidRPr="00354BA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', '15.01.2001', 'somebody@mail.com', '8916555555')"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54BAD" w:rsidRPr="00992BF2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 =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36318" w:rsidRPr="00992BF2" w:rsidRDefault="00936318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36318" w:rsidRPr="00936318" w:rsidRDefault="00936318" w:rsidP="009363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363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3631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3631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createStoredProc</w:t>
      </w:r>
      <w:proofErr w:type="spellEnd"/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54BAD" w:rsidRDefault="00936318" w:rsidP="009363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3631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36318" w:rsidRPr="00354BAD" w:rsidRDefault="00936318" w:rsidP="0093631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54BAD" w:rsidRPr="00354BAD" w:rsidRDefault="00354BAD" w:rsidP="0035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number</w:t>
      </w:r>
      <w:proofErr w:type="gram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35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               </w:t>
      </w:r>
    </w:p>
    <w:p w:rsidR="00354BAD" w:rsidRDefault="00354BAD" w:rsidP="00354B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4BAD" w:rsidRDefault="00354BAD" w:rsidP="00354BAD">
      <w:pPr>
        <w:rPr>
          <w:rFonts w:ascii="Consolas" w:hAnsi="Consolas" w:cs="Consolas"/>
          <w:color w:val="000000"/>
          <w:sz w:val="19"/>
          <w:szCs w:val="19"/>
        </w:rPr>
      </w:pPr>
    </w:p>
    <w:p w:rsidR="00CF218A" w:rsidRDefault="00CF218A" w:rsidP="00CF218A">
      <w:pPr>
        <w:pStyle w:val="a0"/>
        <w:numPr>
          <w:ilvl w:val="2"/>
          <w:numId w:val="2"/>
        </w:numPr>
        <w:rPr>
          <w:lang w:val="en-US"/>
        </w:rPr>
      </w:pPr>
      <w:bookmarkStart w:id="11" w:name="_Toc487456815"/>
      <w:proofErr w:type="spellStart"/>
      <w:r w:rsidRPr="00344A7C">
        <w:lastRenderedPageBreak/>
        <w:t>Execute</w:t>
      </w:r>
      <w:r w:rsidRPr="00337C81">
        <w:t>Scalar</w:t>
      </w:r>
      <w:bookmarkEnd w:id="11"/>
      <w:proofErr w:type="spellEnd"/>
    </w:p>
    <w:p w:rsidR="00337C81" w:rsidRPr="00CF218A" w:rsidRDefault="00337C81" w:rsidP="00354BAD">
      <w:r>
        <w:t xml:space="preserve">Метод </w:t>
      </w:r>
      <w:proofErr w:type="spellStart"/>
      <w:r w:rsidRPr="00344A7C">
        <w:t>Execute</w:t>
      </w:r>
      <w:r w:rsidRPr="00337C81">
        <w:t>Scalar</w:t>
      </w:r>
      <w:proofErr w:type="spellEnd"/>
      <w:r>
        <w:t xml:space="preserve"> также отправляет значение </w:t>
      </w:r>
      <w:proofErr w:type="spellStart"/>
      <w:r>
        <w:rPr>
          <w:lang w:val="en-US"/>
        </w:rPr>
        <w:t>CommandText</w:t>
      </w:r>
      <w:proofErr w:type="spellEnd"/>
      <w:r w:rsidRPr="009039CA">
        <w:t xml:space="preserve"> </w:t>
      </w:r>
      <w:r>
        <w:t>источнику, как</w:t>
      </w:r>
      <w:r w:rsidRPr="00337C81">
        <w:t xml:space="preserve"> </w:t>
      </w:r>
      <w:proofErr w:type="spellStart"/>
      <w:r w:rsidRPr="00344A7C">
        <w:t>ExecuteNonQuery</w:t>
      </w:r>
      <w:proofErr w:type="spellEnd"/>
      <w:r>
        <w:t>, но кроме этого метод позволяет вернуть единственное значение, сформированное запросом.</w:t>
      </w:r>
      <w:r w:rsidR="00FF3DF5">
        <w:t xml:space="preserve"> </w:t>
      </w:r>
      <w:proofErr w:type="spellStart"/>
      <w:proofErr w:type="gramStart"/>
      <w:r w:rsidR="00FF3DF5">
        <w:rPr>
          <w:lang w:val="en-US"/>
        </w:rPr>
        <w:t>ExecuteScalar</w:t>
      </w:r>
      <w:proofErr w:type="spellEnd"/>
      <w:r w:rsidR="00FF3DF5" w:rsidRPr="00FF3DF5">
        <w:t xml:space="preserve"> </w:t>
      </w:r>
      <w:r w:rsidR="00FF3DF5">
        <w:t xml:space="preserve">возвращает значение типа </w:t>
      </w:r>
      <w:proofErr w:type="spellStart"/>
      <w:r w:rsidR="00FF3DF5" w:rsidRPr="00FF3DF5">
        <w:t>System.Object</w:t>
      </w:r>
      <w:proofErr w:type="spellEnd"/>
      <w:r w:rsidR="00FF3DF5" w:rsidRPr="00FF3DF5">
        <w:t xml:space="preserve">, </w:t>
      </w:r>
      <w:r w:rsidR="00FF3DF5">
        <w:t>поэтому требуется явное приведение к ожидаемому типу данных.</w:t>
      </w:r>
      <w:proofErr w:type="gramEnd"/>
      <w:r w:rsidR="00FF3DF5">
        <w:t xml:space="preserve"> </w:t>
      </w:r>
    </w:p>
    <w:p w:rsidR="004C669D" w:rsidRPr="00CF218A" w:rsidRDefault="004C669D" w:rsidP="00354BAD"/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F3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COUNT(*) FROM People"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FF3DF5" w:rsidRPr="00FF3DF5" w:rsidRDefault="00FF3DF5" w:rsidP="00FF3D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F3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F3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           </w:t>
      </w:r>
    </w:p>
    <w:p w:rsidR="00FF3DF5" w:rsidRPr="003A6202" w:rsidRDefault="00FF3DF5" w:rsidP="00FF3DF5">
      <w:pPr>
        <w:rPr>
          <w:rFonts w:ascii="Consolas" w:hAnsi="Consolas" w:cs="Consolas"/>
          <w:color w:val="000000"/>
          <w:sz w:val="19"/>
          <w:szCs w:val="19"/>
        </w:rPr>
      </w:pPr>
      <w:r w:rsidRPr="00FF3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C669D" w:rsidRPr="003A6202" w:rsidRDefault="004C669D" w:rsidP="00FF3DF5">
      <w:pPr>
        <w:rPr>
          <w:rFonts w:ascii="Consolas" w:hAnsi="Consolas" w:cs="Consolas"/>
          <w:color w:val="000000"/>
          <w:sz w:val="19"/>
          <w:szCs w:val="19"/>
        </w:rPr>
      </w:pPr>
    </w:p>
    <w:p w:rsidR="004C669D" w:rsidRPr="003A6202" w:rsidRDefault="004C669D" w:rsidP="00FF3DF5">
      <w:pPr>
        <w:rPr>
          <w:rFonts w:ascii="Consolas" w:hAnsi="Consolas" w:cs="Consolas"/>
          <w:color w:val="000000"/>
          <w:sz w:val="19"/>
          <w:szCs w:val="19"/>
        </w:rPr>
      </w:pPr>
    </w:p>
    <w:p w:rsidR="004838C8" w:rsidRPr="003A6202" w:rsidRDefault="004838C8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38C8" w:rsidRPr="004838C8" w:rsidRDefault="004838C8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Метод </w:t>
      </w:r>
      <w:proofErr w:type="spellStart"/>
      <w:r w:rsidRPr="00344A7C">
        <w:t>Execute</w:t>
      </w:r>
      <w:r w:rsidRPr="00337C81">
        <w:t>Scalar</w:t>
      </w:r>
      <w:proofErr w:type="spellEnd"/>
      <w:r w:rsidRPr="004838C8">
        <w:t xml:space="preserve"> </w:t>
      </w:r>
      <w:r>
        <w:t>позволяет возвращать значение определенного поля (обычно первичного ключа) из добавленной записи.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38C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@"INSERT INTO People (FIO, </w:t>
      </w:r>
      <w:proofErr w:type="spellStart"/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Birthday,Email,Phone</w:t>
      </w:r>
      <w:proofErr w:type="spellEnd"/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) output INSERTED.ID VALUES ('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Сидоров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Сидор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Сидорович</w:t>
      </w:r>
      <w:r w:rsidRPr="004C669D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', '16.10.2007', 'somebody@gmail.com', '89164444444' );"</w:t>
      </w: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C66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4C66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C669D" w:rsidRPr="004C669D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4C66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C66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4C669D" w:rsidRPr="003A5696" w:rsidRDefault="004C669D" w:rsidP="004C66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="003A5696"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="003A5696"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="003A5696"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C669D" w:rsidRDefault="004C669D" w:rsidP="004C669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66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6202" w:rsidRDefault="003A6202" w:rsidP="003A6202">
      <w:pPr>
        <w:pStyle w:val="a0"/>
        <w:numPr>
          <w:ilvl w:val="2"/>
          <w:numId w:val="39"/>
        </w:numPr>
        <w:rPr>
          <w:lang w:val="en-US"/>
        </w:rPr>
      </w:pPr>
      <w:bookmarkStart w:id="12" w:name="_Toc487456816"/>
      <w:proofErr w:type="spellStart"/>
      <w:r w:rsidRPr="00344A7C">
        <w:t>Execute</w:t>
      </w:r>
      <w:proofErr w:type="spellEnd"/>
      <w:r>
        <w:rPr>
          <w:lang w:val="en-US"/>
        </w:rPr>
        <w:t>Reader</w:t>
      </w:r>
      <w:bookmarkEnd w:id="12"/>
    </w:p>
    <w:p w:rsidR="00914309" w:rsidRDefault="003A6202" w:rsidP="003A6202">
      <w:r>
        <w:t xml:space="preserve">Для получения результатов </w:t>
      </w:r>
      <w:proofErr w:type="spellStart"/>
      <w:r>
        <w:rPr>
          <w:lang w:val="en-US"/>
        </w:rPr>
        <w:t>sql</w:t>
      </w:r>
      <w:proofErr w:type="spellEnd"/>
      <w:r w:rsidRPr="003A6202">
        <w:t xml:space="preserve"> </w:t>
      </w:r>
      <w:r>
        <w:t xml:space="preserve">запроса или хранимой процедуры, состоящего из одной или более строк необходимо использовать метод </w:t>
      </w:r>
      <w:proofErr w:type="spellStart"/>
      <w:r w:rsidRPr="003A6202">
        <w:t>ExecuteReader</w:t>
      </w:r>
      <w:proofErr w:type="spellEnd"/>
      <w:r w:rsidRPr="003A6202">
        <w:t xml:space="preserve"> </w:t>
      </w:r>
      <w:r>
        <w:t xml:space="preserve">класса </w:t>
      </w:r>
      <w:proofErr w:type="spellStart"/>
      <w:r>
        <w:rPr>
          <w:lang w:val="en-US"/>
        </w:rPr>
        <w:t>SqlCommand</w:t>
      </w:r>
      <w:proofErr w:type="spellEnd"/>
      <w:r w:rsidRPr="003A6202">
        <w:t>.</w:t>
      </w:r>
      <w:r w:rsidR="00724255" w:rsidRPr="00724255">
        <w:t xml:space="preserve"> </w:t>
      </w:r>
      <w:r w:rsidR="00724255">
        <w:t>Этот метод возвращает</w:t>
      </w:r>
      <w:r>
        <w:t xml:space="preserve"> </w:t>
      </w:r>
      <w:r w:rsidR="00724255">
        <w:t>объект типа</w:t>
      </w:r>
      <w:r>
        <w:t xml:space="preserve"> </w:t>
      </w:r>
      <w:proofErr w:type="spellStart"/>
      <w:r w:rsidR="00724255" w:rsidRPr="00724255">
        <w:t>System.Data.SqlClient.SqlDataReader</w:t>
      </w:r>
      <w:proofErr w:type="spellEnd"/>
      <w:r w:rsidR="00724255" w:rsidRPr="00724255">
        <w:t>,</w:t>
      </w:r>
      <w:r w:rsidR="00724255">
        <w:t xml:space="preserve"> который позволяет осуществлять построчное чтение полученного результата.</w:t>
      </w:r>
      <w:r w:rsidR="00914309">
        <w:t xml:space="preserve"> </w:t>
      </w:r>
    </w:p>
    <w:p w:rsidR="003A6202" w:rsidRPr="00992BF2" w:rsidRDefault="00914309" w:rsidP="003A6202">
      <w:r>
        <w:t xml:space="preserve">Для создания </w:t>
      </w:r>
      <w:proofErr w:type="spellStart"/>
      <w:r w:rsidRPr="00724255">
        <w:t>SqlDataReader</w:t>
      </w:r>
      <w:proofErr w:type="spellEnd"/>
      <w:r>
        <w:t xml:space="preserve"> необходимо добавить текст </w:t>
      </w:r>
      <w:r>
        <w:rPr>
          <w:lang w:val="en-US"/>
        </w:rPr>
        <w:t>SQL</w:t>
      </w:r>
      <w:r w:rsidRPr="00914309">
        <w:t xml:space="preserve"> </w:t>
      </w:r>
      <w:r>
        <w:t xml:space="preserve">запроса и подключение в объект </w:t>
      </w:r>
      <w:proofErr w:type="spellStart"/>
      <w:r>
        <w:rPr>
          <w:lang w:val="en-US"/>
        </w:rPr>
        <w:t>SqlCommand</w:t>
      </w:r>
      <w:proofErr w:type="spellEnd"/>
      <w:r w:rsidRPr="00914309">
        <w:t xml:space="preserve">, </w:t>
      </w:r>
      <w:r>
        <w:t xml:space="preserve">а затем вызвать метод </w:t>
      </w:r>
      <w:proofErr w:type="spellStart"/>
      <w:r>
        <w:t>ExecuteReader</w:t>
      </w:r>
      <w:proofErr w:type="spellEnd"/>
      <w:r>
        <w:t>.</w:t>
      </w:r>
    </w:p>
    <w:p w:rsidR="003A5696" w:rsidRDefault="003A5696" w:rsidP="003A6202"/>
    <w:p w:rsidR="009D7489" w:rsidRPr="009D7489" w:rsidRDefault="009D7489" w:rsidP="003A6202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</w:t>
      </w:r>
      <w:proofErr w:type="gramStart"/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9656B8" w:rsidRPr="009656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 w:rsidR="009656B8" w:rsidRP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5696" w:rsidRPr="00992BF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HasRows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есть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:rsid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построчно считываем данные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reader.GetValue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(0));</w:t>
      </w:r>
    </w:p>
    <w:p w:rsidR="003A5696" w:rsidRPr="003A5696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vFIO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3A5696" w:rsidRPr="00992BF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vEmail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reader[</w:t>
      </w:r>
      <w:r w:rsidRPr="003A56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B64132" w:rsidRPr="00B64132" w:rsidRDefault="00B64132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5604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64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vPhone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reader.GetOrdinal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4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3A5696" w:rsidRPr="0056040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A5696" w:rsidRPr="0056040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5696" w:rsidRPr="00560402" w:rsidRDefault="003A5696" w:rsidP="003A569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reader.Close</w:t>
      </w:r>
      <w:proofErr w:type="spellEnd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5696" w:rsidRDefault="003A5696" w:rsidP="003A5696">
      <w:pPr>
        <w:rPr>
          <w:rFonts w:ascii="Consolas" w:hAnsi="Consolas" w:cs="Consolas"/>
          <w:color w:val="000000"/>
          <w:sz w:val="19"/>
          <w:szCs w:val="19"/>
        </w:rPr>
      </w:pP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D7489" w:rsidRPr="009D7489" w:rsidRDefault="009D7489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9D7489" w:rsidRPr="009D7489" w:rsidRDefault="009D7489" w:rsidP="009D748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</w:t>
      </w:r>
      <w:proofErr w:type="gramStart"/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</w:t>
      </w:r>
      <w:proofErr w:type="spellStart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dbo</w:t>
      </w:r>
      <w:proofErr w:type="spellEnd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].[</w:t>
      </w:r>
      <w:proofErr w:type="spellStart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sp_GetPeople</w:t>
      </w:r>
      <w:proofErr w:type="spellEnd"/>
      <w:r w:rsidRPr="009D748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]"</w:t>
      </w:r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sqlExpression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указываем, что команда представляет хранимую процедуру</w:t>
      </w:r>
    </w:p>
    <w:p w:rsidR="009D7489" w:rsidRP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48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command.CommandType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</w:t>
      </w:r>
      <w:r w:rsidRPr="009D748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 w:rsidRPr="009D74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9656B8" w:rsidRPr="009656B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 w:rsidR="009656B8" w:rsidRPr="009656B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HasRows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если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есть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данные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reader.Read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построчно считываем данные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56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reader.GetValue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(0));</w:t>
      </w:r>
    </w:p>
    <w:p w:rsidR="009D7489" w:rsidRPr="003A5696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vFIO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9D7489" w:rsidRPr="009D7489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3A56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vEmail</w:t>
      </w:r>
      <w:proofErr w:type="spellEnd"/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reader[</w:t>
      </w:r>
      <w:r w:rsidRPr="003A569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D7489" w:rsidRPr="00B6413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9D74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56040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B641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vPhone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reader.GetString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reader.GetOrdinal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6413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56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D7489" w:rsidRPr="00992BF2" w:rsidRDefault="009D7489" w:rsidP="009D74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reader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56040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Close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D7489" w:rsidRPr="00992BF2" w:rsidRDefault="009D7489" w:rsidP="009D7489">
      <w:pPr>
        <w:rPr>
          <w:rFonts w:ascii="Consolas" w:hAnsi="Consolas" w:cs="Consolas"/>
          <w:color w:val="000000"/>
          <w:sz w:val="19"/>
          <w:szCs w:val="19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5696" w:rsidRDefault="003A5696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9D7489" w:rsidRPr="009D7489" w:rsidRDefault="009D7489" w:rsidP="003A5696">
      <w:pPr>
        <w:rPr>
          <w:rFonts w:ascii="Consolas" w:hAnsi="Consolas" w:cs="Consolas"/>
          <w:color w:val="000000"/>
          <w:sz w:val="19"/>
          <w:szCs w:val="19"/>
        </w:rPr>
      </w:pPr>
    </w:p>
    <w:p w:rsidR="003A5696" w:rsidRDefault="003A5696" w:rsidP="003A5696">
      <w:proofErr w:type="spellStart"/>
      <w:r w:rsidRPr="00724255">
        <w:t>SqlDataReader</w:t>
      </w:r>
      <w:proofErr w:type="spellEnd"/>
      <w:r>
        <w:t>, при каждом чтении,</w:t>
      </w:r>
      <w:r w:rsidRPr="003A5696">
        <w:t xml:space="preserve"> </w:t>
      </w:r>
      <w:r>
        <w:t>возвращает одну строку в виде коллекции значений колонок.</w:t>
      </w:r>
      <w:r w:rsidR="00712471">
        <w:t xml:space="preserve"> Для получения первой и каждой последующей строки необходимо вызывать метод </w:t>
      </w:r>
      <w:proofErr w:type="spellStart"/>
      <w:r w:rsidR="00712471" w:rsidRPr="00712471">
        <w:t>Read</w:t>
      </w:r>
      <w:proofErr w:type="spellEnd"/>
      <w:r w:rsidR="00712471" w:rsidRPr="00712471">
        <w:t xml:space="preserve">. </w:t>
      </w:r>
      <w:r w:rsidR="00712471">
        <w:t xml:space="preserve">Метод </w:t>
      </w:r>
      <w:proofErr w:type="spellStart"/>
      <w:r w:rsidR="00712471" w:rsidRPr="00712471">
        <w:t>Read</w:t>
      </w:r>
      <w:proofErr w:type="spellEnd"/>
      <w:r w:rsidR="00712471" w:rsidRPr="0098783E">
        <w:t xml:space="preserve"> </w:t>
      </w:r>
      <w:r w:rsidR="00712471">
        <w:t xml:space="preserve">возвращает </w:t>
      </w:r>
      <w:r w:rsidR="00712471">
        <w:rPr>
          <w:lang w:val="en-US"/>
        </w:rPr>
        <w:t>false</w:t>
      </w:r>
      <w:r w:rsidR="00712471">
        <w:t>,</w:t>
      </w:r>
      <w:r w:rsidR="00712471" w:rsidRPr="0098783E">
        <w:t xml:space="preserve"> </w:t>
      </w:r>
      <w:r w:rsidR="00712471">
        <w:t>если все строки результата запроса прочитаны.</w:t>
      </w:r>
    </w:p>
    <w:p w:rsidR="0098783E" w:rsidRDefault="0098783E" w:rsidP="003A5696">
      <w:r>
        <w:t xml:space="preserve">Свойство </w:t>
      </w:r>
      <w:proofErr w:type="spellStart"/>
      <w:r>
        <w:t>HasRows</w:t>
      </w:r>
      <w:proofErr w:type="spellEnd"/>
      <w:r>
        <w:t xml:space="preserve"> показывает</w:t>
      </w:r>
      <w:r w:rsidR="00F3351F">
        <w:t>,</w:t>
      </w:r>
      <w:r>
        <w:t xml:space="preserve"> содержит ли результат запроса хотя бы одну строку.</w:t>
      </w:r>
    </w:p>
    <w:p w:rsidR="005E7C26" w:rsidRPr="00992BF2" w:rsidRDefault="00174F2D" w:rsidP="003A5696">
      <w:r>
        <w:t xml:space="preserve">Для прекращения работы с </w:t>
      </w:r>
      <w:proofErr w:type="spellStart"/>
      <w:r w:rsidRPr="00724255">
        <w:t>SqlDataReader</w:t>
      </w:r>
      <w:proofErr w:type="spellEnd"/>
      <w:r>
        <w:t xml:space="preserve"> необходимо всегда вызывать методы </w:t>
      </w:r>
      <w:proofErr w:type="spellStart"/>
      <w:r>
        <w:t>Close</w:t>
      </w:r>
      <w:proofErr w:type="spellEnd"/>
      <w:r>
        <w:t xml:space="preserve"> </w:t>
      </w:r>
      <w:r w:rsidRPr="00174F2D">
        <w:t>или</w:t>
      </w:r>
      <w:r>
        <w:t xml:space="preserve"> </w:t>
      </w:r>
      <w:r>
        <w:rPr>
          <w:lang w:val="en-US"/>
        </w:rPr>
        <w:t>Dispose</w:t>
      </w:r>
      <w:r w:rsidRPr="00174F2D">
        <w:t xml:space="preserve">. </w:t>
      </w:r>
      <w:proofErr w:type="spellStart"/>
      <w:proofErr w:type="gramStart"/>
      <w:r>
        <w:rPr>
          <w:lang w:val="en-US"/>
        </w:rPr>
        <w:t>S</w:t>
      </w:r>
      <w:r w:rsidRPr="00174F2D">
        <w:rPr>
          <w:lang w:val="en-US"/>
        </w:rPr>
        <w:t>q</w:t>
      </w:r>
      <w:r>
        <w:rPr>
          <w:lang w:val="en-US"/>
        </w:rPr>
        <w:t>lServer</w:t>
      </w:r>
      <w:proofErr w:type="spellEnd"/>
      <w:r w:rsidRPr="00174F2D">
        <w:t xml:space="preserve"> </w:t>
      </w:r>
      <w:r>
        <w:t xml:space="preserve">не позволяет использовать одновременно больше одного </w:t>
      </w:r>
      <w:proofErr w:type="spellStart"/>
      <w:r w:rsidRPr="00174F2D">
        <w:t>SqlDataReader</w:t>
      </w:r>
      <w:proofErr w:type="spellEnd"/>
      <w:r>
        <w:t>.</w:t>
      </w:r>
      <w:proofErr w:type="gramEnd"/>
      <w:r>
        <w:t xml:space="preserve"> </w:t>
      </w:r>
      <w:r w:rsidR="0059224B">
        <w:t xml:space="preserve">Выполнение </w:t>
      </w:r>
      <w:proofErr w:type="spellStart"/>
      <w:r w:rsidR="0059224B" w:rsidRPr="0059224B">
        <w:t>Execute</w:t>
      </w:r>
      <w:r w:rsidR="0059224B">
        <w:rPr>
          <w:lang w:val="en-US"/>
        </w:rPr>
        <w:t>NonQuery</w:t>
      </w:r>
      <w:proofErr w:type="spellEnd"/>
      <w:r w:rsidR="0059224B" w:rsidRPr="00DB791A">
        <w:t xml:space="preserve"> </w:t>
      </w:r>
      <w:r w:rsidR="0059224B">
        <w:t xml:space="preserve">одновременно с </w:t>
      </w:r>
      <w:proofErr w:type="spellStart"/>
      <w:r w:rsidR="0059224B">
        <w:rPr>
          <w:lang w:val="en-US"/>
        </w:rPr>
        <w:t>SqlDataReader</w:t>
      </w:r>
      <w:proofErr w:type="spellEnd"/>
      <w:r w:rsidR="0059224B" w:rsidRPr="00DB791A">
        <w:t xml:space="preserve"> </w:t>
      </w:r>
      <w:r w:rsidR="0059224B">
        <w:t>также невозможно</w:t>
      </w:r>
      <w:r w:rsidR="00DB791A" w:rsidRPr="00DB791A">
        <w:t>.</w:t>
      </w:r>
    </w:p>
    <w:p w:rsidR="005E7C26" w:rsidRDefault="005E7C26" w:rsidP="003A5696">
      <w:r>
        <w:t xml:space="preserve">После закрытия </w:t>
      </w:r>
      <w:proofErr w:type="spellStart"/>
      <w:r>
        <w:rPr>
          <w:lang w:val="en-US"/>
        </w:rPr>
        <w:t>S</w:t>
      </w:r>
      <w:r w:rsidRPr="005E7C26">
        <w:rPr>
          <w:lang w:val="en-US"/>
        </w:rPr>
        <w:t>ql</w:t>
      </w:r>
      <w:r>
        <w:rPr>
          <w:lang w:val="en-US"/>
        </w:rPr>
        <w:t>DataReader</w:t>
      </w:r>
      <w:proofErr w:type="spellEnd"/>
      <w:r w:rsidRPr="005E7C26">
        <w:t>, связанное с ним подключение остается открытым</w:t>
      </w:r>
      <w:r>
        <w:t xml:space="preserve">. Но, если создавать объект </w:t>
      </w:r>
      <w:proofErr w:type="spellStart"/>
      <w:r>
        <w:rPr>
          <w:lang w:val="en-US"/>
        </w:rPr>
        <w:t>SqlDataReader</w:t>
      </w:r>
      <w:proofErr w:type="spellEnd"/>
      <w:r w:rsidRPr="00D0517C">
        <w:t xml:space="preserve"> </w:t>
      </w:r>
      <w:r>
        <w:t xml:space="preserve">с параметром </w:t>
      </w:r>
      <w:proofErr w:type="spellStart"/>
      <w:r w:rsidRPr="005E7C26">
        <w:t>CommandBehavior.CloseConnection</w:t>
      </w:r>
      <w:proofErr w:type="spellEnd"/>
      <w:r w:rsidR="00D0517C">
        <w:t xml:space="preserve">, то подключение будет закрываться автоматически после закрытия </w:t>
      </w:r>
      <w:proofErr w:type="spellStart"/>
      <w:r w:rsidR="00D0517C">
        <w:rPr>
          <w:lang w:val="en-US"/>
        </w:rPr>
        <w:t>SqlDataReader</w:t>
      </w:r>
      <w:proofErr w:type="spellEnd"/>
      <w:r w:rsidR="00D0517C">
        <w:t>.</w:t>
      </w:r>
    </w:p>
    <w:p w:rsidR="00B64132" w:rsidRPr="00992BF2" w:rsidRDefault="00B64132" w:rsidP="003A56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641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SqlDataReader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reader = </w:t>
      </w:r>
      <w:proofErr w:type="spellStart"/>
      <w:proofErr w:type="gramStart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command.ExecuteReader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6413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CommandBehavior</w:t>
      </w:r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.CloseConnection</w:t>
      </w:r>
      <w:proofErr w:type="spellEnd"/>
      <w:r w:rsidRPr="00B641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4132" w:rsidRPr="00992BF2" w:rsidRDefault="00B64132" w:rsidP="003A569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64132" w:rsidRPr="00B64132" w:rsidRDefault="00B64132" w:rsidP="003A5696">
      <w:proofErr w:type="spellStart"/>
      <w:proofErr w:type="gramStart"/>
      <w:r>
        <w:rPr>
          <w:lang w:val="en-US"/>
        </w:rPr>
        <w:t>SqlDataReader</w:t>
      </w:r>
      <w:proofErr w:type="spellEnd"/>
      <w:r>
        <w:t xml:space="preserve"> осуществляет однонаправленное чтение данных.</w:t>
      </w:r>
      <w:proofErr w:type="gramEnd"/>
      <w:r>
        <w:t xml:space="preserve"> После прохода по всем записям с помощью метода </w:t>
      </w:r>
      <w:proofErr w:type="spellStart"/>
      <w:r w:rsidRPr="00B64132">
        <w:t>Read</w:t>
      </w:r>
      <w:proofErr w:type="spellEnd"/>
      <w:r w:rsidRPr="00B64132">
        <w:t xml:space="preserve"> </w:t>
      </w:r>
      <w:r>
        <w:t xml:space="preserve">невозможно вернуться к первой строке результатов </w:t>
      </w:r>
      <w:r>
        <w:rPr>
          <w:lang w:val="en-US"/>
        </w:rPr>
        <w:t>SQL</w:t>
      </w:r>
      <w:r w:rsidRPr="00B64132">
        <w:t xml:space="preserve"> </w:t>
      </w:r>
      <w:r>
        <w:t xml:space="preserve">запроса и повторить проход. Для этого придется создать </w:t>
      </w:r>
      <w:proofErr w:type="gramStart"/>
      <w:r>
        <w:t>новый</w:t>
      </w:r>
      <w:proofErr w:type="gramEnd"/>
      <w:r>
        <w:t xml:space="preserve"> </w:t>
      </w:r>
      <w:proofErr w:type="spellStart"/>
      <w:r w:rsidRPr="00B64132">
        <w:t>SqlDataReader</w:t>
      </w:r>
      <w:proofErr w:type="spellEnd"/>
      <w:r>
        <w:t>.</w:t>
      </w:r>
    </w:p>
    <w:p w:rsidR="006E6948" w:rsidRDefault="0059224B" w:rsidP="003A5696">
      <w:r w:rsidRPr="00B64132">
        <w:t xml:space="preserve"> </w:t>
      </w:r>
      <w:r w:rsidR="00560402">
        <w:t xml:space="preserve">Доступ к отдельным значениям в строках результата </w:t>
      </w:r>
      <w:r w:rsidR="00560402">
        <w:rPr>
          <w:lang w:val="en-US"/>
        </w:rPr>
        <w:t>SQL</w:t>
      </w:r>
      <w:r w:rsidR="00560402" w:rsidRPr="006E6948">
        <w:t xml:space="preserve"> </w:t>
      </w:r>
      <w:r w:rsidR="00560402">
        <w:t>запроса осуществляется по индексу или по названию.</w:t>
      </w:r>
      <w:r w:rsidR="006E6948">
        <w:t xml:space="preserve"> Возвращаемые значения имеют тип </w:t>
      </w:r>
      <w:proofErr w:type="spellStart"/>
      <w:r w:rsidR="006E6948" w:rsidRPr="006E6948">
        <w:t>Object</w:t>
      </w:r>
      <w:proofErr w:type="spellEnd"/>
      <w:r w:rsidR="006E6948" w:rsidRPr="006E6948">
        <w:t xml:space="preserve"> </w:t>
      </w:r>
      <w:r w:rsidR="006E6948">
        <w:t xml:space="preserve">и требуют приведения типов для присвоения переменным в коде. </w:t>
      </w:r>
    </w:p>
    <w:p w:rsidR="00174F2D" w:rsidRPr="00992BF2" w:rsidRDefault="006E6948" w:rsidP="003A5696">
      <w:r>
        <w:t xml:space="preserve">Поля могут содержать значение </w:t>
      </w:r>
      <w:r w:rsidRPr="006E6948">
        <w:t>DBN</w:t>
      </w:r>
      <w:proofErr w:type="spellStart"/>
      <w:r>
        <w:rPr>
          <w:lang w:val="en-US"/>
        </w:rPr>
        <w:t>ull</w:t>
      </w:r>
      <w:proofErr w:type="spellEnd"/>
      <w:r w:rsidRPr="006E6948">
        <w:t>.</w:t>
      </w:r>
      <w:r>
        <w:rPr>
          <w:lang w:val="en-US"/>
        </w:rPr>
        <w:t>Value</w:t>
      </w:r>
      <w:r w:rsidRPr="006E6948">
        <w:t xml:space="preserve">. </w:t>
      </w:r>
      <w:r>
        <w:t xml:space="preserve">Для проверки на наличие в поле такого значения у </w:t>
      </w:r>
      <w:proofErr w:type="spellStart"/>
      <w:r>
        <w:rPr>
          <w:lang w:val="en-US"/>
        </w:rPr>
        <w:t>SqlDataReader</w:t>
      </w:r>
      <w:proofErr w:type="spellEnd"/>
      <w:r w:rsidRPr="006E6948">
        <w:t xml:space="preserve"> существует</w:t>
      </w:r>
      <w:r>
        <w:t xml:space="preserve"> метод </w:t>
      </w:r>
      <w:proofErr w:type="spellStart"/>
      <w:r w:rsidRPr="006E6948">
        <w:t>Is</w:t>
      </w:r>
      <w:r>
        <w:rPr>
          <w:lang w:val="en-US"/>
        </w:rPr>
        <w:t>DBNull</w:t>
      </w:r>
      <w:proofErr w:type="spellEnd"/>
      <w:r w:rsidRPr="001855A4">
        <w:t>.</w:t>
      </w:r>
    </w:p>
    <w:p w:rsidR="001855A4" w:rsidRPr="00B03CDD" w:rsidRDefault="001855A4" w:rsidP="003A5696">
      <w:r>
        <w:t>Для</w:t>
      </w:r>
      <w:r w:rsidRPr="001855A4">
        <w:t xml:space="preserve"> </w:t>
      </w:r>
      <w:r>
        <w:t>строго</w:t>
      </w:r>
      <w:r w:rsidRPr="001855A4">
        <w:t xml:space="preserve"> </w:t>
      </w:r>
      <w:r>
        <w:t>типизированного</w:t>
      </w:r>
      <w:r w:rsidRPr="001855A4">
        <w:t xml:space="preserve"> </w:t>
      </w:r>
      <w:r>
        <w:t>доступа</w:t>
      </w:r>
      <w:r w:rsidRPr="001855A4">
        <w:t xml:space="preserve"> </w:t>
      </w:r>
      <w:r>
        <w:t>к</w:t>
      </w:r>
      <w:r w:rsidRPr="001855A4">
        <w:t xml:space="preserve"> </w:t>
      </w:r>
      <w:r>
        <w:t>значениям</w:t>
      </w:r>
      <w:r w:rsidRPr="001855A4">
        <w:t xml:space="preserve"> </w:t>
      </w:r>
      <w:r>
        <w:t>полей</w:t>
      </w:r>
      <w:r w:rsidRPr="001855A4">
        <w:t xml:space="preserve">, </w:t>
      </w:r>
      <w:proofErr w:type="spellStart"/>
      <w:r>
        <w:rPr>
          <w:lang w:val="en-US"/>
        </w:rPr>
        <w:t>SqlDataReader</w:t>
      </w:r>
      <w:proofErr w:type="spellEnd"/>
      <w:r>
        <w:t xml:space="preserve"> представляет множество методов чтения данных с названиями, соответству</w:t>
      </w:r>
      <w:r w:rsidR="00C458C9">
        <w:t>ющими возвращаемым типам данных:</w:t>
      </w:r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GetBoolean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GetByte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GetBytes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GetChar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GetChars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GetDateTime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GetDateTimeOffset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GetDouble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GetFloat</w:t>
      </w:r>
      <w:proofErr w:type="spellEnd"/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GetGuid</w:t>
      </w:r>
      <w:proofErr w:type="spellEnd"/>
    </w:p>
    <w:p w:rsidR="008C7A54" w:rsidRPr="008C7A54" w:rsidRDefault="008C7A54" w:rsidP="008C7A54">
      <w:pPr>
        <w:pStyle w:val="a1"/>
      </w:pPr>
      <w:r>
        <w:rPr>
          <w:lang w:val="en-US"/>
        </w:rPr>
        <w:t>GetInt16</w:t>
      </w:r>
    </w:p>
    <w:p w:rsidR="008C7A54" w:rsidRPr="008C7A54" w:rsidRDefault="008C7A54" w:rsidP="008C7A54">
      <w:pPr>
        <w:pStyle w:val="a1"/>
      </w:pPr>
      <w:r>
        <w:rPr>
          <w:lang w:val="en-US"/>
        </w:rPr>
        <w:t>GetInt32</w:t>
      </w:r>
    </w:p>
    <w:p w:rsidR="008C7A54" w:rsidRPr="008C7A54" w:rsidRDefault="008C7A54" w:rsidP="008C7A54">
      <w:pPr>
        <w:pStyle w:val="a1"/>
      </w:pPr>
      <w:r>
        <w:rPr>
          <w:lang w:val="en-US"/>
        </w:rPr>
        <w:lastRenderedPageBreak/>
        <w:t>GetInt64</w:t>
      </w:r>
    </w:p>
    <w:p w:rsidR="008C7A54" w:rsidRPr="008C7A54" w:rsidRDefault="008C7A54" w:rsidP="008C7A54">
      <w:pPr>
        <w:pStyle w:val="a1"/>
      </w:pPr>
      <w:proofErr w:type="spellStart"/>
      <w:r>
        <w:rPr>
          <w:lang w:val="en-US"/>
        </w:rPr>
        <w:t>GetString</w:t>
      </w:r>
      <w:proofErr w:type="spellEnd"/>
    </w:p>
    <w:p w:rsidR="008C7A54" w:rsidRPr="001855A4" w:rsidRDefault="008C7A54" w:rsidP="008C7A54">
      <w:pPr>
        <w:pStyle w:val="a1"/>
      </w:pPr>
      <w:proofErr w:type="spellStart"/>
      <w:r>
        <w:rPr>
          <w:lang w:val="en-US"/>
        </w:rPr>
        <w:t>GetTimeSpan</w:t>
      </w:r>
      <w:proofErr w:type="spellEnd"/>
    </w:p>
    <w:p w:rsidR="003A6202" w:rsidRDefault="003A6202" w:rsidP="004C669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03CDD" w:rsidRDefault="00B03CDD" w:rsidP="00B03CDD">
      <w:r>
        <w:t>Метод чтения данных должен соответствовать типу данных поля, из которого извлекаются данные.</w:t>
      </w:r>
    </w:p>
    <w:p w:rsidR="00967F63" w:rsidRDefault="00967F63" w:rsidP="00967F63">
      <w:pPr>
        <w:pStyle w:val="a0"/>
        <w:numPr>
          <w:ilvl w:val="2"/>
          <w:numId w:val="40"/>
        </w:numPr>
      </w:pPr>
      <w:bookmarkStart w:id="13" w:name="_Toc487456817"/>
      <w:proofErr w:type="spellStart"/>
      <w:r>
        <w:rPr>
          <w:lang w:val="en-US"/>
        </w:rPr>
        <w:t>SqlParameter</w:t>
      </w:r>
      <w:bookmarkEnd w:id="13"/>
      <w:proofErr w:type="spellEnd"/>
    </w:p>
    <w:p w:rsidR="004D6534" w:rsidRDefault="004D6534" w:rsidP="004D6534">
      <w:r>
        <w:t xml:space="preserve">Передача параметров в </w:t>
      </w:r>
      <w:r>
        <w:rPr>
          <w:lang w:val="en-US"/>
        </w:rPr>
        <w:t>SQL</w:t>
      </w:r>
      <w:r w:rsidRPr="004D6534">
        <w:t xml:space="preserve"> </w:t>
      </w:r>
      <w:r>
        <w:t xml:space="preserve">запросы и хранимые процедуры реализуется с помощью класса </w:t>
      </w:r>
      <w:proofErr w:type="spellStart"/>
      <w:r w:rsidRPr="004D6534">
        <w:t>System.Data.SqlClient.SqlParameter</w:t>
      </w:r>
      <w:proofErr w:type="spellEnd"/>
      <w:r>
        <w:t>.</w:t>
      </w:r>
      <w:r w:rsidR="00155B50">
        <w:t xml:space="preserve"> </w:t>
      </w:r>
      <w:proofErr w:type="spellStart"/>
      <w:proofErr w:type="gramStart"/>
      <w:r w:rsidR="00155B50">
        <w:rPr>
          <w:lang w:val="en-US"/>
        </w:rPr>
        <w:t>SqlCommand</w:t>
      </w:r>
      <w:proofErr w:type="spellEnd"/>
      <w:r w:rsidR="00155B50" w:rsidRPr="00155B50">
        <w:t xml:space="preserve"> </w:t>
      </w:r>
      <w:r w:rsidR="00155B50">
        <w:t xml:space="preserve">содержит коллекцию объектов </w:t>
      </w:r>
      <w:proofErr w:type="spellStart"/>
      <w:r w:rsidR="00155B50" w:rsidRPr="004D6534">
        <w:t>SqlParameter</w:t>
      </w:r>
      <w:proofErr w:type="spellEnd"/>
      <w:r w:rsidR="00155B50">
        <w:t>.</w:t>
      </w:r>
      <w:proofErr w:type="gramEnd"/>
      <w:r w:rsidR="00155B50">
        <w:t xml:space="preserve"> Каждый параметр </w:t>
      </w:r>
      <w:r w:rsidR="00155B50">
        <w:rPr>
          <w:lang w:val="en-US"/>
        </w:rPr>
        <w:t>SQL</w:t>
      </w:r>
      <w:r w:rsidR="00155B50" w:rsidRPr="00155B50">
        <w:t xml:space="preserve"> </w:t>
      </w:r>
      <w:r w:rsidR="00155B50">
        <w:t xml:space="preserve">запроса должен быть объявлен в виде объекта </w:t>
      </w:r>
      <w:proofErr w:type="spellStart"/>
      <w:r w:rsidR="00155B50" w:rsidRPr="004D6534">
        <w:t>SqlParameter</w:t>
      </w:r>
      <w:proofErr w:type="spellEnd"/>
      <w:r w:rsidR="00155B50">
        <w:t xml:space="preserve"> с указанием необходимых параметров и добавлен в коллекцию </w:t>
      </w:r>
      <w:proofErr w:type="spellStart"/>
      <w:r w:rsidR="00155B50" w:rsidRPr="00155B50">
        <w:t>SqlCommand.Parameters</w:t>
      </w:r>
      <w:proofErr w:type="spellEnd"/>
      <w:r w:rsidR="00155B50">
        <w:t>.</w:t>
      </w:r>
      <w:r w:rsidR="00924FD5">
        <w:t xml:space="preserve"> Во время выполнения запроса </w:t>
      </w:r>
      <w:r w:rsidR="00924FD5">
        <w:rPr>
          <w:lang w:val="en-US"/>
        </w:rPr>
        <w:t>ADO</w:t>
      </w:r>
      <w:r w:rsidR="00924FD5" w:rsidRPr="00924FD5">
        <w:t>.</w:t>
      </w:r>
      <w:r w:rsidR="00924FD5">
        <w:rPr>
          <w:lang w:val="en-US"/>
        </w:rPr>
        <w:t>NET</w:t>
      </w:r>
      <w:r w:rsidR="00924FD5" w:rsidRPr="00924FD5">
        <w:t xml:space="preserve"> </w:t>
      </w:r>
      <w:r w:rsidR="00924FD5">
        <w:t xml:space="preserve">выполняет передачу текста </w:t>
      </w:r>
      <w:r w:rsidR="00924FD5" w:rsidRPr="00924FD5">
        <w:t>SQL</w:t>
      </w:r>
      <w:r w:rsidR="00924FD5">
        <w:t xml:space="preserve"> запр</w:t>
      </w:r>
      <w:r w:rsidR="00483455" w:rsidRPr="00452849">
        <w:t>о</w:t>
      </w:r>
      <w:r w:rsidR="00924FD5">
        <w:t>са и коллекции параметров в БД для обработки.</w:t>
      </w:r>
    </w:p>
    <w:p w:rsidR="00452849" w:rsidRPr="00992BF2" w:rsidRDefault="00452849" w:rsidP="004D6534">
      <w:r>
        <w:t>Каждый параметр включает в себя: название параметр</w:t>
      </w:r>
      <w:proofErr w:type="gramStart"/>
      <w:r>
        <w:t>а(</w:t>
      </w:r>
      <w:proofErr w:type="gramEnd"/>
      <w:r>
        <w:t xml:space="preserve">совпадающее с именем параметра в </w:t>
      </w:r>
      <w:r>
        <w:rPr>
          <w:lang w:val="en-US"/>
        </w:rPr>
        <w:t>SQL</w:t>
      </w:r>
      <w:r w:rsidRPr="00452849">
        <w:t xml:space="preserve"> </w:t>
      </w:r>
      <w:r>
        <w:t>запросе), тип данных параметра(для строковых параметров необходимо указать максимальную длину строки)</w:t>
      </w:r>
      <w:r w:rsidR="0097027F">
        <w:t>, значение параметра.</w:t>
      </w:r>
    </w:p>
    <w:p w:rsidR="00D74049" w:rsidRPr="00791B81" w:rsidRDefault="00D74049" w:rsidP="004D6534">
      <w:r>
        <w:t xml:space="preserve">Чтобы добавить параметр в запрос необходимо создать объект </w:t>
      </w:r>
      <w:proofErr w:type="spellStart"/>
      <w:r>
        <w:rPr>
          <w:lang w:val="en-US"/>
        </w:rPr>
        <w:t>SqlParameter</w:t>
      </w:r>
      <w:proofErr w:type="spellEnd"/>
      <w:r w:rsidRPr="00D74049">
        <w:t xml:space="preserve"> </w:t>
      </w:r>
      <w:r>
        <w:t>и добавить его ссылку в объект S</w:t>
      </w:r>
      <w:proofErr w:type="spellStart"/>
      <w:r>
        <w:rPr>
          <w:lang w:val="en-US"/>
        </w:rPr>
        <w:t>qlCommand</w:t>
      </w:r>
      <w:proofErr w:type="spellEnd"/>
      <w:r w:rsidRPr="00791B81">
        <w:t>.</w:t>
      </w:r>
    </w:p>
    <w:p w:rsidR="006064F2" w:rsidRDefault="006064F2" w:rsidP="004D6534"/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740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sqlWhereExpression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COUNT(*) FROM People where Birthday = @Birthday"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sqlWhereExpression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-1);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param.Value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"18.10.2001"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16157" w:rsidRPr="00992BF2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43B8" w:rsidRPr="00992BF2" w:rsidRDefault="004543B8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543B8" w:rsidRPr="004543B8" w:rsidRDefault="004543B8" w:rsidP="004543B8">
      <w:pPr>
        <w:rPr>
          <w:highlight w:val="white"/>
        </w:rPr>
      </w:pPr>
      <w:r>
        <w:rPr>
          <w:highlight w:val="white"/>
        </w:rPr>
        <w:t xml:space="preserve">Существует упрощенный вариант добавления параметра в коллекцию </w:t>
      </w:r>
      <w:proofErr w:type="spellStart"/>
      <w:r w:rsidRPr="004543B8">
        <w:rPr>
          <w:lang w:val="en-US"/>
        </w:rPr>
        <w:t>SqlCommand</w:t>
      </w:r>
      <w:proofErr w:type="spellEnd"/>
      <w:r w:rsidRPr="004543B8">
        <w:t>.</w:t>
      </w:r>
      <w:r w:rsidRPr="004543B8">
        <w:rPr>
          <w:lang w:val="en-US"/>
        </w:rPr>
        <w:t>Parameters</w:t>
      </w:r>
      <w:r w:rsidRPr="004543B8">
        <w:t xml:space="preserve">. </w:t>
      </w:r>
      <w:r>
        <w:t>Это</w:t>
      </w:r>
      <w:r w:rsidRPr="004543B8">
        <w:t xml:space="preserve"> </w:t>
      </w:r>
      <w:r>
        <w:t>метод</w:t>
      </w:r>
      <w:r w:rsidRPr="004543B8">
        <w:t xml:space="preserve"> </w:t>
      </w:r>
      <w:proofErr w:type="spellStart"/>
      <w:r>
        <w:rPr>
          <w:lang w:val="en-US"/>
        </w:rPr>
        <w:t>AddWithValue</w:t>
      </w:r>
      <w:proofErr w:type="spellEnd"/>
      <w:r>
        <w:t>,</w:t>
      </w:r>
      <w:r w:rsidRPr="004543B8">
        <w:t xml:space="preserve"> </w:t>
      </w:r>
      <w:r>
        <w:t>который принимает в качестве параметров имя параметра и его значение.</w:t>
      </w:r>
    </w:p>
    <w:p w:rsidR="00516157" w:rsidRPr="004543B8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543B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connection.Open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sqlWhereExpression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connection);                               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command.Parameters.AddWithValue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1615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"18.10.2001"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16157" w:rsidRPr="00516157" w:rsidRDefault="00516157" w:rsidP="0051615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16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vId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1615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command.ExecuteScalar</w:t>
      </w:r>
      <w:proofErr w:type="spellEnd"/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064F2" w:rsidRPr="006064F2" w:rsidRDefault="00516157" w:rsidP="00516157">
      <w:pPr>
        <w:autoSpaceDE w:val="0"/>
        <w:autoSpaceDN w:val="0"/>
        <w:adjustRightInd w:val="0"/>
        <w:rPr>
          <w:lang w:val="en-US"/>
        </w:rPr>
      </w:pPr>
      <w:r w:rsidRPr="0051615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67F63" w:rsidRDefault="00967F63" w:rsidP="00967F63">
      <w:pPr>
        <w:pStyle w:val="a0"/>
        <w:numPr>
          <w:ilvl w:val="1"/>
          <w:numId w:val="40"/>
        </w:numPr>
        <w:rPr>
          <w:lang w:val="en-US"/>
        </w:rPr>
      </w:pPr>
      <w:bookmarkStart w:id="14" w:name="_Toc487456818"/>
      <w:proofErr w:type="spellStart"/>
      <w:r>
        <w:rPr>
          <w:lang w:val="en-US"/>
        </w:rPr>
        <w:t>DataAdapter</w:t>
      </w:r>
      <w:bookmarkEnd w:id="14"/>
      <w:proofErr w:type="spellEnd"/>
    </w:p>
    <w:p w:rsidR="002D5C78" w:rsidRDefault="002D5C78" w:rsidP="002D5C78">
      <w:r>
        <w:t xml:space="preserve">Класс </w:t>
      </w:r>
      <w:proofErr w:type="spellStart"/>
      <w:r w:rsidRPr="002D5C78">
        <w:t>DataAdapter</w:t>
      </w:r>
      <w:proofErr w:type="spellEnd"/>
      <w:r>
        <w:t xml:space="preserve"> связывает</w:t>
      </w:r>
      <w:r w:rsidR="005C1492">
        <w:t>,</w:t>
      </w:r>
      <w:r>
        <w:t xml:space="preserve"> </w:t>
      </w:r>
      <w:r w:rsidR="005C1492">
        <w:t xml:space="preserve">с помощью </w:t>
      </w:r>
      <w:r w:rsidR="005C1492">
        <w:rPr>
          <w:lang w:val="en-US"/>
        </w:rPr>
        <w:t>SQL</w:t>
      </w:r>
      <w:r w:rsidR="005C1492" w:rsidRPr="005C1492">
        <w:t xml:space="preserve"> </w:t>
      </w:r>
      <w:r w:rsidR="005C1492">
        <w:t>запросов, таблицы во внешней БД с локальными таблицами</w:t>
      </w:r>
      <w:r w:rsidR="00441FC3">
        <w:t xml:space="preserve"> </w:t>
      </w:r>
      <w:proofErr w:type="spellStart"/>
      <w:r w:rsidR="00441FC3">
        <w:rPr>
          <w:lang w:val="en-US"/>
        </w:rPr>
        <w:t>DataTable</w:t>
      </w:r>
      <w:proofErr w:type="spellEnd"/>
      <w:r w:rsidR="005C1492">
        <w:t xml:space="preserve">, входящими в </w:t>
      </w:r>
      <w:proofErr w:type="spellStart"/>
      <w:r w:rsidR="005C1492">
        <w:rPr>
          <w:lang w:val="en-US"/>
        </w:rPr>
        <w:t>DataSet</w:t>
      </w:r>
      <w:proofErr w:type="spellEnd"/>
      <w:r w:rsidR="00441FC3">
        <w:t xml:space="preserve">. Всякий раз, когда требуется передать данные из БД в </w:t>
      </w:r>
      <w:proofErr w:type="spellStart"/>
      <w:r w:rsidR="00441FC3">
        <w:rPr>
          <w:lang w:val="en-US"/>
        </w:rPr>
        <w:t>DataSet</w:t>
      </w:r>
      <w:proofErr w:type="spellEnd"/>
      <w:r w:rsidR="00441FC3" w:rsidRPr="00441FC3">
        <w:t xml:space="preserve">, </w:t>
      </w:r>
      <w:proofErr w:type="spellStart"/>
      <w:r w:rsidR="00441FC3" w:rsidRPr="002D5C78">
        <w:t>DataAdapter</w:t>
      </w:r>
      <w:proofErr w:type="spellEnd"/>
      <w:r w:rsidR="00441FC3" w:rsidRPr="00441FC3">
        <w:t xml:space="preserve"> </w:t>
      </w:r>
      <w:r w:rsidR="00441FC3">
        <w:t xml:space="preserve">выполняет метод </w:t>
      </w:r>
      <w:proofErr w:type="spellStart"/>
      <w:r w:rsidR="00441FC3" w:rsidRPr="00441FC3">
        <w:t>Fill</w:t>
      </w:r>
      <w:proofErr w:type="spellEnd"/>
      <w:r w:rsidR="00441FC3" w:rsidRPr="00441FC3">
        <w:t xml:space="preserve">, </w:t>
      </w:r>
      <w:r w:rsidR="00441FC3">
        <w:t xml:space="preserve">который отправляет </w:t>
      </w:r>
      <w:r w:rsidR="00441FC3">
        <w:rPr>
          <w:lang w:val="en-US"/>
        </w:rPr>
        <w:t>SQL</w:t>
      </w:r>
      <w:r w:rsidR="00441FC3" w:rsidRPr="00441FC3">
        <w:t xml:space="preserve"> </w:t>
      </w:r>
      <w:r w:rsidR="00441FC3">
        <w:t>запрос в БД и помещает результат запроса</w:t>
      </w:r>
      <w:r w:rsidR="00441FC3" w:rsidRPr="00AC1DE9">
        <w:t xml:space="preserve"> </w:t>
      </w:r>
      <w:r w:rsidR="00441FC3">
        <w:t xml:space="preserve">в </w:t>
      </w:r>
      <w:proofErr w:type="spellStart"/>
      <w:r w:rsidR="00441FC3">
        <w:rPr>
          <w:lang w:val="en-US"/>
        </w:rPr>
        <w:t>DataTable</w:t>
      </w:r>
      <w:proofErr w:type="spellEnd"/>
      <w:r w:rsidR="00441FC3" w:rsidRPr="00AC1DE9">
        <w:t>.</w:t>
      </w:r>
      <w:r w:rsidR="00AC1DE9" w:rsidRPr="00AC1DE9">
        <w:t xml:space="preserve"> </w:t>
      </w:r>
      <w:r w:rsidR="00AC1DE9">
        <w:t xml:space="preserve">После этого можно выполнить изменение данных в </w:t>
      </w:r>
      <w:proofErr w:type="spellStart"/>
      <w:r w:rsidR="00AC1DE9">
        <w:rPr>
          <w:lang w:val="en-US"/>
        </w:rPr>
        <w:t>DataTable</w:t>
      </w:r>
      <w:proofErr w:type="spellEnd"/>
      <w:r w:rsidR="00AC1DE9" w:rsidRPr="00AC1DE9">
        <w:t xml:space="preserve">. </w:t>
      </w:r>
      <w:r w:rsidR="00AC1DE9">
        <w:t xml:space="preserve">Когда же придет время сохранять данные из </w:t>
      </w:r>
      <w:proofErr w:type="spellStart"/>
      <w:r w:rsidR="00AC1DE9">
        <w:rPr>
          <w:lang w:val="en-US"/>
        </w:rPr>
        <w:t>DataSet</w:t>
      </w:r>
      <w:proofErr w:type="spellEnd"/>
      <w:r w:rsidR="00AC1DE9" w:rsidRPr="00AC1DE9">
        <w:t xml:space="preserve"> </w:t>
      </w:r>
      <w:r w:rsidR="00AC1DE9">
        <w:t xml:space="preserve">в БД, </w:t>
      </w:r>
      <w:proofErr w:type="spellStart"/>
      <w:r w:rsidR="00AC1DE9">
        <w:rPr>
          <w:lang w:val="en-US"/>
        </w:rPr>
        <w:t>DataAdapter</w:t>
      </w:r>
      <w:proofErr w:type="spellEnd"/>
      <w:r w:rsidR="00AC1DE9" w:rsidRPr="00AC1DE9">
        <w:t xml:space="preserve"> выполнит</w:t>
      </w:r>
      <w:r w:rsidR="00AC1DE9">
        <w:t xml:space="preserve"> метод </w:t>
      </w:r>
      <w:r w:rsidR="00AC1DE9">
        <w:rPr>
          <w:lang w:val="en-US"/>
        </w:rPr>
        <w:t>Update</w:t>
      </w:r>
      <w:r w:rsidR="00AC1DE9" w:rsidRPr="00AC1DE9">
        <w:t xml:space="preserve">, </w:t>
      </w:r>
      <w:r w:rsidR="00AC1DE9">
        <w:t xml:space="preserve">который отправит подходящий </w:t>
      </w:r>
      <w:r w:rsidR="00B452AC">
        <w:t xml:space="preserve">запрос </w:t>
      </w:r>
      <w:r w:rsidR="00AC1DE9">
        <w:rPr>
          <w:lang w:val="en-US"/>
        </w:rPr>
        <w:t>INSERT</w:t>
      </w:r>
      <w:r w:rsidR="00AC1DE9" w:rsidRPr="00AC1DE9">
        <w:t xml:space="preserve">, </w:t>
      </w:r>
      <w:r w:rsidR="00AC1DE9">
        <w:rPr>
          <w:lang w:val="en-US"/>
        </w:rPr>
        <w:t>UPDATE</w:t>
      </w:r>
      <w:r w:rsidR="00AC1DE9" w:rsidRPr="00AC1DE9">
        <w:t xml:space="preserve">, </w:t>
      </w:r>
      <w:r w:rsidR="00AC1DE9">
        <w:rPr>
          <w:lang w:val="en-US"/>
        </w:rPr>
        <w:t>DELETE</w:t>
      </w:r>
      <w:r w:rsidR="00AC1DE9" w:rsidRPr="00AC1DE9">
        <w:t xml:space="preserve"> </w:t>
      </w:r>
      <w:r w:rsidR="00AC1DE9">
        <w:t>в БД, чтобы привести данные БД в соответствие с их локальной копией.</w:t>
      </w:r>
    </w:p>
    <w:p w:rsidR="00B452AC" w:rsidRPr="00AC1DE9" w:rsidRDefault="00B452AC" w:rsidP="002D5C78"/>
    <w:p w:rsidR="00967F63" w:rsidRDefault="00B452AC" w:rsidP="00B03CDD">
      <w:r>
        <w:rPr>
          <w:noProof/>
        </w:rPr>
        <w:drawing>
          <wp:inline distT="0" distB="0" distL="0" distR="0">
            <wp:extent cx="4495800" cy="1666875"/>
            <wp:effectExtent l="19050" t="0" r="0" b="0"/>
            <wp:docPr id="2" name="Рисунок 1" descr="http://i.imgur.com/pr1U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pr1URO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2AC" w:rsidRDefault="00B452AC" w:rsidP="00B03CDD"/>
    <w:p w:rsidR="00B517C1" w:rsidRDefault="00B517C1" w:rsidP="00B03CDD">
      <w:pPr>
        <w:rPr>
          <w:lang w:val="en-US"/>
        </w:rPr>
      </w:pPr>
      <w:proofErr w:type="spellStart"/>
      <w:r w:rsidRPr="00B517C1">
        <w:t>System.Data.SqlClient.SqlDataAdapter</w:t>
      </w:r>
      <w:proofErr w:type="spellEnd"/>
      <w:r>
        <w:t xml:space="preserve"> представляет собой реализацию </w:t>
      </w:r>
      <w:proofErr w:type="spellStart"/>
      <w:r>
        <w:rPr>
          <w:lang w:val="en-US"/>
        </w:rPr>
        <w:t>DataAdapter</w:t>
      </w:r>
      <w:proofErr w:type="spellEnd"/>
      <w:r>
        <w:rPr>
          <w:lang w:val="en-US"/>
        </w:rPr>
        <w:t xml:space="preserve"> </w:t>
      </w:r>
      <w:proofErr w:type="spellStart"/>
      <w:r w:rsidRPr="00B517C1">
        <w:rPr>
          <w:lang w:val="en-US"/>
        </w:rPr>
        <w:t>для</w:t>
      </w:r>
      <w:proofErr w:type="spellEnd"/>
      <w:r>
        <w:t xml:space="preserve"> 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.</w:t>
      </w:r>
    </w:p>
    <w:p w:rsidR="004A40CA" w:rsidRDefault="004A40CA" w:rsidP="00B03CDD">
      <w:pPr>
        <w:rPr>
          <w:lang w:val="en-US"/>
        </w:rPr>
      </w:pPr>
    </w:p>
    <w:p w:rsidR="004A40CA" w:rsidRDefault="004A40CA" w:rsidP="00B03CDD">
      <w:proofErr w:type="spellStart"/>
      <w:r w:rsidRPr="00B517C1">
        <w:t>SqlDataAdapter</w:t>
      </w:r>
      <w:proofErr w:type="spellEnd"/>
      <w:r w:rsidRPr="004A40CA">
        <w:t xml:space="preserve"> </w:t>
      </w:r>
      <w:r>
        <w:t>поддерживает три основные возможности:</w:t>
      </w:r>
    </w:p>
    <w:p w:rsidR="004A40CA" w:rsidRDefault="004A40CA" w:rsidP="004A40CA">
      <w:pPr>
        <w:pStyle w:val="a1"/>
      </w:pPr>
      <w:r>
        <w:t xml:space="preserve">Получение записей. </w:t>
      </w:r>
      <w:proofErr w:type="spellStart"/>
      <w:r w:rsidRPr="00B517C1">
        <w:t>SqlDataAdapter</w:t>
      </w:r>
      <w:proofErr w:type="spellEnd"/>
      <w:r>
        <w:t>,</w:t>
      </w:r>
      <w:r w:rsidRPr="004A40CA">
        <w:t xml:space="preserve"> </w:t>
      </w:r>
      <w:r>
        <w:t xml:space="preserve">с помощью объекта </w:t>
      </w:r>
      <w:proofErr w:type="spellStart"/>
      <w:r>
        <w:rPr>
          <w:lang w:val="en-US"/>
        </w:rPr>
        <w:t>DataReader</w:t>
      </w:r>
      <w:proofErr w:type="spellEnd"/>
      <w:r>
        <w:t xml:space="preserve"> получает записи из БД. Для этого необходимо указать запрос </w:t>
      </w:r>
      <w:r>
        <w:rPr>
          <w:lang w:val="en-US"/>
        </w:rPr>
        <w:t>SELECT</w:t>
      </w:r>
      <w:r w:rsidRPr="004A40CA">
        <w:t xml:space="preserve"> </w:t>
      </w:r>
      <w:r>
        <w:t>и строку подключения к БД.</w:t>
      </w:r>
    </w:p>
    <w:p w:rsidR="00F942FB" w:rsidRPr="00F942FB" w:rsidRDefault="004A40CA" w:rsidP="004A40CA">
      <w:pPr>
        <w:pStyle w:val="a1"/>
      </w:pPr>
      <w:r>
        <w:t xml:space="preserve">Изменение записей. Для изменения данных в БД требуется указать соответствующие операторы </w:t>
      </w:r>
      <w:r>
        <w:rPr>
          <w:lang w:val="en-US"/>
        </w:rPr>
        <w:t>INSERT</w:t>
      </w:r>
      <w:r w:rsidRPr="004A40CA">
        <w:t>,</w:t>
      </w:r>
      <w:r>
        <w:rPr>
          <w:lang w:val="en-US"/>
        </w:rPr>
        <w:t>UPDATE</w:t>
      </w:r>
      <w:r w:rsidRPr="004A40CA">
        <w:t>,</w:t>
      </w:r>
      <w:r>
        <w:rPr>
          <w:lang w:val="en-US"/>
        </w:rPr>
        <w:t>DELETE</w:t>
      </w:r>
      <w:r>
        <w:t xml:space="preserve">. Операторы могут быть указаны вручную или сформированы автоматически на основе оператора </w:t>
      </w:r>
      <w:r>
        <w:rPr>
          <w:lang w:val="en-US"/>
        </w:rPr>
        <w:t>SELECT</w:t>
      </w:r>
      <w:r w:rsidRPr="004A40CA">
        <w:t>.</w:t>
      </w:r>
    </w:p>
    <w:p w:rsidR="004A40CA" w:rsidRPr="00646361" w:rsidRDefault="00F942FB" w:rsidP="004A40CA">
      <w:pPr>
        <w:pStyle w:val="a1"/>
      </w:pPr>
      <w:r>
        <w:t>Связывание</w:t>
      </w:r>
      <w:r w:rsidR="004A40CA">
        <w:t xml:space="preserve"> </w:t>
      </w:r>
      <w:r>
        <w:t xml:space="preserve">имен таблиц и столбцов. </w:t>
      </w:r>
      <w:proofErr w:type="spellStart"/>
      <w:r w:rsidRPr="00B517C1">
        <w:t>SqlDataAdapter</w:t>
      </w:r>
      <w:proofErr w:type="spellEnd"/>
      <w:r>
        <w:t xml:space="preserve"> содержит информацию о соответствии имен таблиц и столбцов в БД с именами таблиц и колонок </w:t>
      </w:r>
      <w:proofErr w:type="gramStart"/>
      <w:r>
        <w:t>в</w:t>
      </w:r>
      <w:proofErr w:type="gramEnd"/>
      <w:r>
        <w:t xml:space="preserve"> локальном </w:t>
      </w:r>
      <w:proofErr w:type="spellStart"/>
      <w:r>
        <w:rPr>
          <w:lang w:val="en-US"/>
        </w:rPr>
        <w:t>DataSet</w:t>
      </w:r>
      <w:proofErr w:type="spellEnd"/>
      <w:r>
        <w:t xml:space="preserve"> или </w:t>
      </w:r>
      <w:proofErr w:type="spellStart"/>
      <w:r>
        <w:rPr>
          <w:lang w:val="en-US"/>
        </w:rPr>
        <w:t>DataTable</w:t>
      </w:r>
      <w:proofErr w:type="spellEnd"/>
      <w:r w:rsidRPr="00F942FB">
        <w:t>.</w:t>
      </w:r>
    </w:p>
    <w:p w:rsidR="00646361" w:rsidRPr="00992BF2" w:rsidRDefault="00646361" w:rsidP="00646361">
      <w:pPr>
        <w:pStyle w:val="a1"/>
        <w:numPr>
          <w:ilvl w:val="0"/>
          <w:numId w:val="0"/>
        </w:numPr>
        <w:ind w:left="720" w:hanging="360"/>
      </w:pPr>
    </w:p>
    <w:p w:rsidR="00646361" w:rsidRPr="00646361" w:rsidRDefault="00646361" w:rsidP="006463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6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8419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</w:t>
      </w:r>
      <w:proofErr w:type="gramStart"/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                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D066D" w:rsidRPr="004D066D" w:rsidRDefault="004D066D" w:rsidP="004D066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61" w:rsidRPr="00992BF2" w:rsidRDefault="004D066D" w:rsidP="004D066D">
      <w:pPr>
        <w:rPr>
          <w:rFonts w:ascii="Consolas" w:hAnsi="Consolas" w:cs="Consolas"/>
          <w:color w:val="000000"/>
          <w:sz w:val="19"/>
          <w:szCs w:val="19"/>
        </w:rPr>
      </w:pP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2B73" w:rsidRDefault="00F62B73" w:rsidP="00F62B73">
      <w:r>
        <w:t>Если подключение к Б</w:t>
      </w:r>
      <w:r w:rsidRPr="00F62B73">
        <w:t>Д</w:t>
      </w:r>
      <w:r>
        <w:t xml:space="preserve"> еще не открыто,</w:t>
      </w:r>
      <w:r w:rsidRPr="00F62B73">
        <w:t xml:space="preserve"> </w:t>
      </w:r>
      <w:r>
        <w:t xml:space="preserve">метод </w:t>
      </w:r>
      <w:proofErr w:type="spellStart"/>
      <w:r w:rsidRPr="00F62B73">
        <w:t>Fill</w:t>
      </w:r>
      <w:proofErr w:type="spellEnd"/>
      <w:r w:rsidRPr="00F62B73">
        <w:t xml:space="preserve"> </w:t>
      </w:r>
      <w:r>
        <w:t>открывает подключение и закрывает его после получения результата.</w:t>
      </w:r>
    </w:p>
    <w:p w:rsidR="00F62B73" w:rsidRPr="00992BF2" w:rsidRDefault="00F62B73" w:rsidP="00F62B73"/>
    <w:p w:rsidR="00696EE6" w:rsidRPr="00646361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6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6361" w:rsidRPr="00646361" w:rsidRDefault="00646361" w:rsidP="006463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61" w:rsidRPr="00992BF2" w:rsidRDefault="00646361" w:rsidP="0064636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361" w:rsidRDefault="00646361" w:rsidP="0064636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43528" w:rsidRPr="00992BF2" w:rsidRDefault="00943528" w:rsidP="0064636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3528" w:rsidRDefault="00943528" w:rsidP="00943528">
      <w:r>
        <w:t xml:space="preserve">На основании полученных из БД данных, </w:t>
      </w:r>
      <w:proofErr w:type="spellStart"/>
      <w:r w:rsidRPr="00B517C1">
        <w:t>SqlDataAdapter</w:t>
      </w:r>
      <w:proofErr w:type="spellEnd"/>
      <w:r>
        <w:t xml:space="preserve"> создает структуру объекта </w:t>
      </w:r>
      <w:proofErr w:type="spellStart"/>
      <w:r>
        <w:rPr>
          <w:lang w:val="en-US"/>
        </w:rPr>
        <w:t>DataTable</w:t>
      </w:r>
      <w:proofErr w:type="spellEnd"/>
      <w:r>
        <w:t>, в которую помещаются данные.</w:t>
      </w:r>
      <w:r w:rsidR="00053106">
        <w:t xml:space="preserve"> </w:t>
      </w:r>
    </w:p>
    <w:p w:rsidR="008C3E77" w:rsidRPr="00992BF2" w:rsidRDefault="008C3E77" w:rsidP="00943528">
      <w:r>
        <w:t xml:space="preserve">Аналогично, с помощью </w:t>
      </w:r>
      <w:proofErr w:type="spellStart"/>
      <w:r w:rsidRPr="00B517C1">
        <w:t>SqlDataAdapter</w:t>
      </w:r>
      <w:proofErr w:type="spellEnd"/>
      <w:r>
        <w:t xml:space="preserve">, возможно заполнение данными объекта </w:t>
      </w:r>
      <w:proofErr w:type="spellStart"/>
      <w:r>
        <w:rPr>
          <w:lang w:val="en-US"/>
        </w:rPr>
        <w:t>DataSet</w:t>
      </w:r>
      <w:proofErr w:type="spellEnd"/>
      <w:r w:rsidRPr="00696EE6">
        <w:t>.</w:t>
      </w:r>
    </w:p>
    <w:p w:rsidR="00AF26AE" w:rsidRDefault="00AF26AE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6EE6" w:rsidRPr="00AF26AE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463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96EE6" w:rsidRPr="00646361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6463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463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26AE" w:rsidRPr="00992BF2" w:rsidRDefault="00696EE6" w:rsidP="00696EE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63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D066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D066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D06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96EE6" w:rsidRPr="00992BF2" w:rsidRDefault="00696EE6" w:rsidP="00696E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696E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F26AE" w:rsidRPr="00992BF2" w:rsidRDefault="00AF26AE" w:rsidP="00696EE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6D" w:rsidRPr="004D066D" w:rsidRDefault="004D066D" w:rsidP="004D066D">
      <w:r>
        <w:t xml:space="preserve">Метод </w:t>
      </w:r>
      <w:proofErr w:type="spellStart"/>
      <w:r w:rsidRPr="004D066D">
        <w:t>Fil</w:t>
      </w:r>
      <w:proofErr w:type="spellEnd"/>
      <w:r>
        <w:rPr>
          <w:lang w:val="en-US"/>
        </w:rPr>
        <w:t>l</w:t>
      </w:r>
      <w:r w:rsidRPr="004D066D">
        <w:t xml:space="preserve">, </w:t>
      </w:r>
      <w:r>
        <w:t xml:space="preserve">при использовании с </w:t>
      </w:r>
      <w:proofErr w:type="spellStart"/>
      <w:r>
        <w:rPr>
          <w:lang w:val="en-US"/>
        </w:rPr>
        <w:t>DataSet</w:t>
      </w:r>
      <w:proofErr w:type="spellEnd"/>
      <w:r w:rsidRPr="004D066D">
        <w:t xml:space="preserve">, </w:t>
      </w:r>
      <w:r>
        <w:t xml:space="preserve">позволяет загрузить данные из нескольких таблиц одновременно, если запрос в </w:t>
      </w:r>
      <w:proofErr w:type="spellStart"/>
      <w:r>
        <w:rPr>
          <w:lang w:val="en-US"/>
        </w:rPr>
        <w:t>SelectCommand</w:t>
      </w:r>
      <w:proofErr w:type="spellEnd"/>
      <w:r w:rsidRPr="004D066D">
        <w:t xml:space="preserve"> </w:t>
      </w:r>
      <w:r>
        <w:t xml:space="preserve">содержит несколько выражений </w:t>
      </w:r>
      <w:r>
        <w:rPr>
          <w:lang w:val="en-US"/>
        </w:rPr>
        <w:t>SELECT</w:t>
      </w:r>
      <w:r w:rsidRPr="004D066D">
        <w:t xml:space="preserve"> </w:t>
      </w:r>
      <w:r>
        <w:t>или вызов хранимой процедуры, возвращающей несколько наборов данных.</w:t>
      </w:r>
    </w:p>
    <w:p w:rsidR="008C3E77" w:rsidRDefault="008C3E77" w:rsidP="00696EE6"/>
    <w:p w:rsidR="00704483" w:rsidRDefault="00704483" w:rsidP="00696EE6">
      <w:r>
        <w:lastRenderedPageBreak/>
        <w:t xml:space="preserve">После того как данные в </w:t>
      </w:r>
      <w:proofErr w:type="spellStart"/>
      <w:r>
        <w:rPr>
          <w:lang w:val="en-US"/>
        </w:rPr>
        <w:t>DataTable</w:t>
      </w:r>
      <w:proofErr w:type="spellEnd"/>
      <w:r w:rsidRPr="00704483">
        <w:t xml:space="preserve"> </w:t>
      </w:r>
      <w:r>
        <w:t xml:space="preserve">окажутся изменены, тот же самый </w:t>
      </w:r>
      <w:proofErr w:type="spellStart"/>
      <w:r w:rsidRPr="00B517C1">
        <w:t>SqlDataAdapter</w:t>
      </w:r>
      <w:proofErr w:type="spellEnd"/>
      <w:r>
        <w:t>, с помощью которого были получены данные, может отправить их обратно, в БД.</w:t>
      </w:r>
      <w:r w:rsidR="009E19A4">
        <w:t xml:space="preserve"> </w:t>
      </w:r>
    </w:p>
    <w:p w:rsidR="009E19A4" w:rsidRDefault="009E19A4" w:rsidP="003700B6">
      <w:r>
        <w:t xml:space="preserve">Свойство </w:t>
      </w:r>
      <w:proofErr w:type="spellStart"/>
      <w:r w:rsidRPr="009E19A4">
        <w:t>SqlDataAdapter.SelectCommand</w:t>
      </w:r>
      <w:proofErr w:type="spellEnd"/>
      <w:r>
        <w:t xml:space="preserve"> управляет только движением данных из внешнего источника в </w:t>
      </w:r>
      <w:proofErr w:type="spellStart"/>
      <w:r>
        <w:t>DataTable</w:t>
      </w:r>
      <w:proofErr w:type="spellEnd"/>
      <w:r>
        <w:t xml:space="preserve"> </w:t>
      </w:r>
      <w:r w:rsidRPr="009E19A4">
        <w:t>или</w:t>
      </w:r>
      <w:r>
        <w:t xml:space="preserve"> </w:t>
      </w:r>
      <w:proofErr w:type="spellStart"/>
      <w:r w:rsidRPr="009E19A4">
        <w:rPr>
          <w:lang w:val="en-US"/>
        </w:rPr>
        <w:t>Da</w:t>
      </w:r>
      <w:r>
        <w:rPr>
          <w:lang w:val="en-US"/>
        </w:rPr>
        <w:t>taSet</w:t>
      </w:r>
      <w:proofErr w:type="spellEnd"/>
      <w:r w:rsidR="003700B6" w:rsidRPr="003700B6">
        <w:t xml:space="preserve">. </w:t>
      </w:r>
      <w:r w:rsidR="003700B6">
        <w:t>Для движения данных в обратном направлении требуется задать три свойства</w:t>
      </w:r>
      <w:r w:rsidR="00FC06CC">
        <w:t xml:space="preserve"> </w:t>
      </w:r>
      <w:proofErr w:type="spellStart"/>
      <w:r w:rsidR="00FC06CC" w:rsidRPr="009E19A4">
        <w:t>SqlDataAdapter</w:t>
      </w:r>
      <w:proofErr w:type="spellEnd"/>
      <w:r w:rsidR="003700B6">
        <w:t xml:space="preserve">: </w:t>
      </w:r>
      <w:proofErr w:type="spellStart"/>
      <w:r w:rsidR="003700B6">
        <w:t>InsertCommand</w:t>
      </w:r>
      <w:proofErr w:type="spellEnd"/>
      <w:r w:rsidR="003700B6">
        <w:t xml:space="preserve">, </w:t>
      </w:r>
      <w:proofErr w:type="spellStart"/>
      <w:r w:rsidR="003700B6">
        <w:t>UpdateCommand</w:t>
      </w:r>
      <w:proofErr w:type="spellEnd"/>
      <w:r w:rsidR="00FC06CC">
        <w:t xml:space="preserve"> и</w:t>
      </w:r>
      <w:r w:rsidR="003700B6">
        <w:t xml:space="preserve"> </w:t>
      </w:r>
      <w:proofErr w:type="spellStart"/>
      <w:r w:rsidR="003700B6">
        <w:t>DeleteCommand</w:t>
      </w:r>
      <w:proofErr w:type="spellEnd"/>
      <w:r w:rsidR="003700B6">
        <w:t>.</w:t>
      </w:r>
      <w:r w:rsidR="00BE04D7">
        <w:t xml:space="preserve"> Каждое из них содержит </w:t>
      </w:r>
      <w:r w:rsidR="00BE04D7">
        <w:rPr>
          <w:lang w:val="en-US"/>
        </w:rPr>
        <w:t>SQL</w:t>
      </w:r>
      <w:r w:rsidR="00BE04D7" w:rsidRPr="00BE04D7">
        <w:t xml:space="preserve"> </w:t>
      </w:r>
      <w:proofErr w:type="spellStart"/>
      <w:r w:rsidR="00BE04D7">
        <w:t>запрс</w:t>
      </w:r>
      <w:proofErr w:type="spellEnd"/>
      <w:r w:rsidR="00BE04D7">
        <w:t xml:space="preserve"> или вызов хранимой процедуры, ссылку на </w:t>
      </w:r>
      <w:proofErr w:type="spellStart"/>
      <w:r w:rsidR="00BE04D7">
        <w:rPr>
          <w:lang w:val="en-US"/>
        </w:rPr>
        <w:t>SqlConnection</w:t>
      </w:r>
      <w:proofErr w:type="spellEnd"/>
      <w:r w:rsidR="00BE04D7" w:rsidRPr="00BE04D7">
        <w:t xml:space="preserve"> </w:t>
      </w:r>
      <w:r w:rsidR="00BE04D7">
        <w:t xml:space="preserve">и параметры. Если для </w:t>
      </w:r>
      <w:proofErr w:type="spellStart"/>
      <w:r w:rsidR="00BE04D7">
        <w:rPr>
          <w:lang w:val="en-US"/>
        </w:rPr>
        <w:t>SelectCommand</w:t>
      </w:r>
      <w:proofErr w:type="spellEnd"/>
      <w:r w:rsidR="00BE04D7" w:rsidRPr="00BE04D7">
        <w:t xml:space="preserve"> </w:t>
      </w:r>
      <w:r w:rsidR="00BE04D7">
        <w:t xml:space="preserve">параметры являются необязательным, то для  </w:t>
      </w:r>
      <w:proofErr w:type="spellStart"/>
      <w:r w:rsidR="00BE04D7">
        <w:t>InsertCommand</w:t>
      </w:r>
      <w:proofErr w:type="spellEnd"/>
      <w:r w:rsidR="00BE04D7">
        <w:t xml:space="preserve">, </w:t>
      </w:r>
      <w:proofErr w:type="spellStart"/>
      <w:r w:rsidR="00BE04D7">
        <w:t>UpdateCommand</w:t>
      </w:r>
      <w:proofErr w:type="spellEnd"/>
      <w:r w:rsidR="00BE04D7">
        <w:t xml:space="preserve"> и </w:t>
      </w:r>
      <w:proofErr w:type="spellStart"/>
      <w:r w:rsidR="00BE04D7">
        <w:t>DeleteCommand</w:t>
      </w:r>
      <w:proofErr w:type="spellEnd"/>
      <w:r w:rsidR="00BE04D7">
        <w:t xml:space="preserve"> параметры являются неотъемлемой частью.</w:t>
      </w:r>
    </w:p>
    <w:p w:rsidR="009E4F0A" w:rsidRDefault="009E4F0A" w:rsidP="003700B6"/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* FROM People"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4F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insert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command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@"INSERT INTO People (FIO, Birthday, Email, Phone) VALUES (@FIO, @Birthday, @Email, @Phone); SET @ID = @@IDENTITY;"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"@Email"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"@Phone"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param.Direction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ParameterDirection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adapter.InsertCommand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4F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@"UPDATE People SET FIO = @FIO, Birthday = @Birthday WHERE ID = 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param.SourceVersion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DataRowVersion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E4F0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delete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E4F0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People WHERE ID = 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E4F0A" w:rsidRPr="009E4F0A" w:rsidRDefault="009E4F0A" w:rsidP="009E4F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4F0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E4F0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E4F0A" w:rsidRDefault="009E4F0A" w:rsidP="009E4F0A">
      <w:pPr>
        <w:rPr>
          <w:rFonts w:ascii="Consolas" w:hAnsi="Consolas" w:cs="Consolas"/>
          <w:color w:val="000000"/>
          <w:sz w:val="19"/>
          <w:szCs w:val="19"/>
        </w:rPr>
      </w:pPr>
      <w:r w:rsidRPr="009E4F0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param.SourceVersion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DataRowVersion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.Original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4F0A" w:rsidRDefault="009E4F0A" w:rsidP="009E4F0A">
      <w:pPr>
        <w:rPr>
          <w:rFonts w:ascii="Consolas" w:hAnsi="Consolas" w:cs="Consolas"/>
          <w:color w:val="000000"/>
          <w:sz w:val="19"/>
          <w:szCs w:val="19"/>
        </w:rPr>
      </w:pPr>
    </w:p>
    <w:p w:rsidR="009E4F0A" w:rsidRPr="00992BF2" w:rsidRDefault="009E4F0A" w:rsidP="009E4F0A">
      <w:r>
        <w:t xml:space="preserve">После внесения изменений в локальной </w:t>
      </w:r>
      <w:proofErr w:type="spellStart"/>
      <w:r>
        <w:rPr>
          <w:lang w:val="en-US"/>
        </w:rPr>
        <w:t>DataTable</w:t>
      </w:r>
      <w:proofErr w:type="spellEnd"/>
      <w:r w:rsidRPr="009E4F0A">
        <w:t xml:space="preserve">, </w:t>
      </w:r>
      <w:proofErr w:type="gramStart"/>
      <w:r>
        <w:rPr>
          <w:lang w:val="en-US"/>
        </w:rPr>
        <w:t>c</w:t>
      </w:r>
      <w:proofErr w:type="gramEnd"/>
      <w:r>
        <w:t xml:space="preserve">вязанной с </w:t>
      </w:r>
      <w:proofErr w:type="spellStart"/>
      <w:r>
        <w:rPr>
          <w:lang w:val="en-US"/>
        </w:rPr>
        <w:t>SqlDataAdapter</w:t>
      </w:r>
      <w:proofErr w:type="spellEnd"/>
      <w:r w:rsidRPr="009E4F0A">
        <w:t xml:space="preserve">, </w:t>
      </w:r>
      <w:r>
        <w:t xml:space="preserve">достаточно вызвать метод </w:t>
      </w:r>
      <w:r>
        <w:rPr>
          <w:lang w:val="en-US"/>
        </w:rPr>
        <w:t>Update</w:t>
      </w:r>
      <w:r w:rsidRPr="009E4F0A">
        <w:t xml:space="preserve"> </w:t>
      </w:r>
      <w:r>
        <w:t xml:space="preserve">для переноса изменений во внешнюю БД. В качестве параметра метода </w:t>
      </w:r>
      <w:r>
        <w:rPr>
          <w:lang w:val="en-US"/>
        </w:rPr>
        <w:t>Update</w:t>
      </w:r>
      <w:r w:rsidRPr="009E4F0A">
        <w:t xml:space="preserve"> </w:t>
      </w:r>
      <w:r>
        <w:t xml:space="preserve">может быть использована </w:t>
      </w:r>
      <w:proofErr w:type="spellStart"/>
      <w:r>
        <w:rPr>
          <w:lang w:val="en-US"/>
        </w:rPr>
        <w:t>DataTable</w:t>
      </w:r>
      <w:proofErr w:type="spellEnd"/>
      <w:r w:rsidRPr="009E4F0A">
        <w:t>,</w:t>
      </w:r>
      <w:r w:rsidR="002350EA" w:rsidRPr="002350EA">
        <w:t xml:space="preserve"> </w:t>
      </w:r>
      <w:proofErr w:type="spellStart"/>
      <w:r>
        <w:rPr>
          <w:lang w:val="en-US"/>
        </w:rPr>
        <w:t>DataSet</w:t>
      </w:r>
      <w:proofErr w:type="spellEnd"/>
      <w:r w:rsidRPr="009E4F0A">
        <w:t xml:space="preserve"> или</w:t>
      </w:r>
      <w:r>
        <w:t xml:space="preserve"> массив </w:t>
      </w:r>
      <w:proofErr w:type="spellStart"/>
      <w:r>
        <w:rPr>
          <w:lang w:val="en-US"/>
        </w:rPr>
        <w:t>DataRow</w:t>
      </w:r>
      <w:proofErr w:type="spellEnd"/>
      <w:r w:rsidRPr="009E4F0A">
        <w:t>.</w:t>
      </w:r>
    </w:p>
    <w:p w:rsidR="002350EA" w:rsidRDefault="002350EA" w:rsidP="009E4F0A">
      <w:r>
        <w:t xml:space="preserve">Метод </w:t>
      </w:r>
      <w:r>
        <w:rPr>
          <w:lang w:val="en-US"/>
        </w:rPr>
        <w:t>Update</w:t>
      </w:r>
      <w:r w:rsidRPr="002350EA">
        <w:t xml:space="preserve"> </w:t>
      </w:r>
      <w:r>
        <w:t xml:space="preserve">проверяет каждую запись в переданном массиве данных, определяя для каких записей нужно выполнять </w:t>
      </w:r>
      <w:r>
        <w:rPr>
          <w:lang w:val="en-US"/>
        </w:rPr>
        <w:t>INSERT</w:t>
      </w:r>
      <w:r w:rsidRPr="002350EA">
        <w:t xml:space="preserve">, </w:t>
      </w:r>
      <w:r>
        <w:rPr>
          <w:lang w:val="en-US"/>
        </w:rPr>
        <w:t>UPDATE</w:t>
      </w:r>
      <w:r w:rsidR="00350572" w:rsidRPr="00350572">
        <w:t>,</w:t>
      </w:r>
      <w:r>
        <w:t xml:space="preserve"> </w:t>
      </w:r>
      <w:r w:rsidRPr="002350EA">
        <w:t>DELETE</w:t>
      </w:r>
      <w:r w:rsidR="00350572" w:rsidRPr="00350572">
        <w:t xml:space="preserve"> или</w:t>
      </w:r>
      <w:r w:rsidR="00350572">
        <w:t xml:space="preserve"> ничего не нужно делать</w:t>
      </w:r>
      <w:r w:rsidRPr="00350572">
        <w:t>.</w:t>
      </w:r>
      <w:r w:rsidR="00350572">
        <w:t xml:space="preserve"> Для каждой </w:t>
      </w:r>
      <w:proofErr w:type="gramStart"/>
      <w:r w:rsidR="00350572">
        <w:t>записи</w:t>
      </w:r>
      <w:proofErr w:type="gramEnd"/>
      <w:r w:rsidR="00350572">
        <w:t xml:space="preserve"> которая нуждается в изменении </w:t>
      </w:r>
      <w:proofErr w:type="spellStart"/>
      <w:r w:rsidR="00350572">
        <w:rPr>
          <w:lang w:val="en-US"/>
        </w:rPr>
        <w:t>DataAdapter</w:t>
      </w:r>
      <w:proofErr w:type="spellEnd"/>
      <w:r w:rsidR="00350572" w:rsidRPr="00350572">
        <w:t xml:space="preserve"> </w:t>
      </w:r>
      <w:r w:rsidR="00350572">
        <w:t xml:space="preserve">формирует событие </w:t>
      </w:r>
      <w:proofErr w:type="spellStart"/>
      <w:r w:rsidR="00350572">
        <w:rPr>
          <w:lang w:val="en-US"/>
        </w:rPr>
        <w:t>OnRowUpdating</w:t>
      </w:r>
      <w:proofErr w:type="spellEnd"/>
      <w:r w:rsidR="00350572" w:rsidRPr="00350572">
        <w:t xml:space="preserve"> </w:t>
      </w:r>
      <w:r w:rsidR="00350572">
        <w:t xml:space="preserve">перед внесением изменений и </w:t>
      </w:r>
      <w:proofErr w:type="spellStart"/>
      <w:r w:rsidR="00350572">
        <w:rPr>
          <w:lang w:val="en-US"/>
        </w:rPr>
        <w:t>OnRowUpdated</w:t>
      </w:r>
      <w:proofErr w:type="spellEnd"/>
      <w:r w:rsidR="00350572" w:rsidRPr="00350572">
        <w:t xml:space="preserve">  </w:t>
      </w:r>
      <w:r w:rsidR="00350572">
        <w:t>после внесения изменений.</w:t>
      </w:r>
    </w:p>
    <w:p w:rsidR="003B1407" w:rsidRDefault="003B1407" w:rsidP="009E4F0A">
      <w:r>
        <w:t>Ошибки, возникающие в процессе изменения данных, вызывают исключение.</w:t>
      </w:r>
    </w:p>
    <w:p w:rsidR="003B1407" w:rsidRDefault="003B1407" w:rsidP="009E4F0A">
      <w:r>
        <w:t xml:space="preserve">Существует возможность на основе </w:t>
      </w:r>
      <w:r>
        <w:rPr>
          <w:lang w:val="en-US"/>
        </w:rPr>
        <w:t>SELECT</w:t>
      </w:r>
      <w:r w:rsidRPr="003B1407">
        <w:t xml:space="preserve"> </w:t>
      </w:r>
      <w:proofErr w:type="spellStart"/>
      <w:r>
        <w:t>запро</w:t>
      </w:r>
      <w:proofErr w:type="spellEnd"/>
      <w:proofErr w:type="gramStart"/>
      <w:r>
        <w:rPr>
          <w:lang w:val="en-US"/>
        </w:rPr>
        <w:t>c</w:t>
      </w:r>
      <w:proofErr w:type="gramEnd"/>
      <w:r>
        <w:t>а</w:t>
      </w:r>
      <w:r w:rsidRPr="003B1407">
        <w:t xml:space="preserve"> </w:t>
      </w:r>
      <w:r>
        <w:rPr>
          <w:lang w:val="en-US"/>
        </w:rPr>
        <w:t>SQL</w:t>
      </w:r>
      <w:r w:rsidRPr="003B1407">
        <w:t xml:space="preserve"> </w:t>
      </w:r>
      <w:r>
        <w:t xml:space="preserve">автоматически сформировать запросы </w:t>
      </w:r>
      <w:r>
        <w:rPr>
          <w:lang w:val="en-US"/>
        </w:rPr>
        <w:t>INSERT</w:t>
      </w:r>
      <w:r w:rsidRPr="002350EA">
        <w:t xml:space="preserve">, </w:t>
      </w:r>
      <w:r>
        <w:rPr>
          <w:lang w:val="en-US"/>
        </w:rPr>
        <w:t>UPDATE</w:t>
      </w:r>
      <w:r w:rsidRPr="00350572">
        <w:t>,</w:t>
      </w:r>
      <w:r>
        <w:t xml:space="preserve"> </w:t>
      </w:r>
      <w:r w:rsidRPr="002350EA">
        <w:t>DELETE</w:t>
      </w:r>
      <w:r>
        <w:t xml:space="preserve"> для </w:t>
      </w:r>
      <w:proofErr w:type="spellStart"/>
      <w:r>
        <w:rPr>
          <w:lang w:val="en-US"/>
        </w:rPr>
        <w:t>SqlDataAdapter</w:t>
      </w:r>
      <w:proofErr w:type="spellEnd"/>
      <w:r>
        <w:t>.</w:t>
      </w:r>
      <w:r w:rsidR="008312B4">
        <w:t xml:space="preserve"> Эта возможность реализуется с помощью </w:t>
      </w:r>
      <w:proofErr w:type="spellStart"/>
      <w:r w:rsidR="008312B4">
        <w:t>SqlCommandBuilder</w:t>
      </w:r>
      <w:proofErr w:type="spellEnd"/>
      <w:r w:rsidR="008312B4">
        <w:t>.</w:t>
      </w:r>
    </w:p>
    <w:p w:rsidR="008312B4" w:rsidRPr="00992BF2" w:rsidRDefault="008312B4" w:rsidP="009E4F0A">
      <w:r>
        <w:t xml:space="preserve">Для его использования достаточно создать </w:t>
      </w:r>
      <w:proofErr w:type="spellStart"/>
      <w:r>
        <w:rPr>
          <w:lang w:val="en-US"/>
        </w:rPr>
        <w:t>SqlDataAdapter</w:t>
      </w:r>
      <w:proofErr w:type="spellEnd"/>
      <w:r>
        <w:t xml:space="preserve">, указав </w:t>
      </w:r>
      <w:proofErr w:type="spellStart"/>
      <w:r>
        <w:rPr>
          <w:lang w:val="en-US"/>
        </w:rPr>
        <w:t>SelectCommand</w:t>
      </w:r>
      <w:proofErr w:type="spellEnd"/>
      <w:r w:rsidRPr="008312B4">
        <w:t xml:space="preserve">. </w:t>
      </w:r>
      <w:r>
        <w:t xml:space="preserve">Затем необходимо создать </w:t>
      </w:r>
      <w:proofErr w:type="spellStart"/>
      <w:r>
        <w:rPr>
          <w:lang w:val="en-US"/>
        </w:rPr>
        <w:t>SqlCommandBuilder</w:t>
      </w:r>
      <w:proofErr w:type="spellEnd"/>
      <w:r w:rsidRPr="00AD3237">
        <w:t xml:space="preserve"> </w:t>
      </w:r>
      <w:r>
        <w:t xml:space="preserve">и передать в него ссылку на </w:t>
      </w:r>
      <w:proofErr w:type="spellStart"/>
      <w:r>
        <w:rPr>
          <w:lang w:val="en-US"/>
        </w:rPr>
        <w:t>SqlDataAdapter</w:t>
      </w:r>
      <w:proofErr w:type="spellEnd"/>
      <w:r w:rsidRPr="00AD3237">
        <w:t>.</w:t>
      </w:r>
    </w:p>
    <w:p w:rsidR="0099575E" w:rsidRPr="00992BF2" w:rsidRDefault="0099575E" w:rsidP="009E4F0A"/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              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sql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ds.Tables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добавим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новую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</w:p>
    <w:p w:rsid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"Александров Александр Александрович"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B909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B9095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"25.04.2002"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dt.Rows.Add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создаем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SqlCommandBuilder</w:t>
      </w:r>
      <w:proofErr w:type="spellEnd"/>
    </w:p>
    <w:p w:rsidR="00B90952" w:rsidRPr="00B90952" w:rsidRDefault="00B90952" w:rsidP="00B909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SqlCommandBuilder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commandBuilder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B9095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B909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SqlCommandBuilder</w:t>
      </w:r>
      <w:proofErr w:type="spell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adapter);</w:t>
      </w:r>
    </w:p>
    <w:p w:rsidR="00B90952" w:rsidRPr="00992BF2" w:rsidRDefault="00B90952" w:rsidP="00B90952">
      <w:pPr>
        <w:rPr>
          <w:rFonts w:ascii="Consolas" w:hAnsi="Consolas" w:cs="Consolas"/>
          <w:color w:val="000000"/>
          <w:sz w:val="19"/>
          <w:szCs w:val="19"/>
        </w:rPr>
      </w:pPr>
      <w:r w:rsidRPr="00B909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adapter.Update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90952" w:rsidRPr="00992BF2" w:rsidRDefault="00B90952" w:rsidP="00B90952">
      <w:pPr>
        <w:rPr>
          <w:rFonts w:ascii="Consolas" w:hAnsi="Consolas" w:cs="Consolas"/>
          <w:color w:val="000000"/>
          <w:sz w:val="19"/>
          <w:szCs w:val="19"/>
        </w:rPr>
      </w:pPr>
      <w:r w:rsidRPr="00992BF2">
        <w:rPr>
          <w:rFonts w:ascii="Consolas" w:hAnsi="Consolas" w:cs="Consolas"/>
          <w:color w:val="000000"/>
          <w:sz w:val="19"/>
          <w:szCs w:val="19"/>
        </w:rPr>
        <w:t>}</w:t>
      </w:r>
    </w:p>
    <w:p w:rsidR="0099575E" w:rsidRPr="00992BF2" w:rsidRDefault="0099575E" w:rsidP="00B90952">
      <w:pPr>
        <w:rPr>
          <w:rFonts w:ascii="Consolas" w:hAnsi="Consolas" w:cs="Consolas"/>
          <w:color w:val="000000"/>
          <w:sz w:val="19"/>
          <w:szCs w:val="19"/>
        </w:rPr>
      </w:pPr>
    </w:p>
    <w:p w:rsidR="0099575E" w:rsidRDefault="0099575E" w:rsidP="00B90952">
      <w:proofErr w:type="spellStart"/>
      <w:r>
        <w:rPr>
          <w:lang w:val="en-US"/>
        </w:rPr>
        <w:t>SqlCommandBuilder</w:t>
      </w:r>
      <w:proofErr w:type="spellEnd"/>
      <w:r w:rsidRPr="0099575E">
        <w:t xml:space="preserve"> </w:t>
      </w:r>
      <w:r>
        <w:t>автоматически</w:t>
      </w:r>
      <w:r w:rsidRPr="0099575E">
        <w:t xml:space="preserve"> </w:t>
      </w:r>
      <w:r>
        <w:t>формирует</w:t>
      </w:r>
      <w:r w:rsidRPr="0099575E">
        <w:t xml:space="preserve"> </w:t>
      </w:r>
      <w:r>
        <w:t>запросы</w:t>
      </w:r>
      <w:r w:rsidRPr="0099575E">
        <w:t xml:space="preserve"> </w:t>
      </w:r>
      <w:r>
        <w:rPr>
          <w:lang w:val="en-US"/>
        </w:rPr>
        <w:t>INSERT</w:t>
      </w:r>
      <w:r w:rsidRPr="0099575E">
        <w:t xml:space="preserve">, </w:t>
      </w:r>
      <w:r>
        <w:rPr>
          <w:lang w:val="en-US"/>
        </w:rPr>
        <w:t>UPDATE</w:t>
      </w:r>
      <w:r w:rsidRPr="0099575E">
        <w:t xml:space="preserve">, </w:t>
      </w:r>
      <w:r w:rsidRPr="0099575E">
        <w:rPr>
          <w:lang w:val="en-US"/>
        </w:rPr>
        <w:t>DELETE</w:t>
      </w:r>
      <w:r w:rsidRPr="0099575E">
        <w:t xml:space="preserve"> </w:t>
      </w:r>
      <w:r>
        <w:t xml:space="preserve">на основе запроса </w:t>
      </w:r>
      <w:r>
        <w:rPr>
          <w:lang w:val="en-US"/>
        </w:rPr>
        <w:t>SELECT</w:t>
      </w:r>
      <w:r w:rsidRPr="0099575E">
        <w:t xml:space="preserve"> и структуры данных, полученных из БД.</w:t>
      </w:r>
    </w:p>
    <w:p w:rsidR="0099575E" w:rsidRDefault="0099575E" w:rsidP="00B90952">
      <w:r>
        <w:t xml:space="preserve">Есть несколько ограничений на использование </w:t>
      </w:r>
      <w:proofErr w:type="spellStart"/>
      <w:r>
        <w:rPr>
          <w:lang w:val="en-US"/>
        </w:rPr>
        <w:t>SqlCommandBuilder</w:t>
      </w:r>
      <w:proofErr w:type="spellEnd"/>
      <w:r>
        <w:t>:</w:t>
      </w:r>
    </w:p>
    <w:p w:rsidR="0099575E" w:rsidRDefault="0099575E" w:rsidP="0099575E">
      <w:pPr>
        <w:pStyle w:val="a1"/>
      </w:pPr>
      <w:proofErr w:type="spellStart"/>
      <w:r>
        <w:rPr>
          <w:lang w:val="en-US"/>
        </w:rPr>
        <w:t>SqlCommandBuilder</w:t>
      </w:r>
      <w:proofErr w:type="spellEnd"/>
      <w:r>
        <w:t xml:space="preserve"> может быть использован только с запросами к одной таблице;</w:t>
      </w:r>
    </w:p>
    <w:p w:rsidR="0099575E" w:rsidRDefault="0099575E" w:rsidP="0099575E">
      <w:pPr>
        <w:pStyle w:val="a1"/>
      </w:pPr>
      <w:r>
        <w:t>структура запрашиваемых данных должна содержать как минимум один первичный или уникальный ключ;</w:t>
      </w:r>
    </w:p>
    <w:p w:rsidR="0099575E" w:rsidRDefault="0099575E" w:rsidP="0099575E">
      <w:pPr>
        <w:pStyle w:val="a1"/>
      </w:pPr>
      <w:r>
        <w:t xml:space="preserve">если изменяется </w:t>
      </w:r>
      <w:proofErr w:type="spellStart"/>
      <w:r>
        <w:rPr>
          <w:lang w:val="en-US"/>
        </w:rPr>
        <w:t>SelectCommand</w:t>
      </w:r>
      <w:proofErr w:type="spellEnd"/>
      <w:r w:rsidRPr="0099575E">
        <w:t xml:space="preserve">, </w:t>
      </w:r>
      <w:proofErr w:type="gramStart"/>
      <w:r>
        <w:rPr>
          <w:lang w:val="en-US"/>
        </w:rPr>
        <w:t>c</w:t>
      </w:r>
      <w:proofErr w:type="gramEnd"/>
      <w:r>
        <w:t xml:space="preserve">вязанная с </w:t>
      </w:r>
      <w:proofErr w:type="spellStart"/>
      <w:r>
        <w:rPr>
          <w:lang w:val="en-US"/>
        </w:rPr>
        <w:t>SqlDataAdapter</w:t>
      </w:r>
      <w:proofErr w:type="spellEnd"/>
      <w:r w:rsidRPr="0099575E">
        <w:t xml:space="preserve"> </w:t>
      </w:r>
      <w:r>
        <w:t>необходимо вызвать метод</w:t>
      </w:r>
      <w:r w:rsidRPr="0099575E">
        <w:t xml:space="preserve"> </w:t>
      </w:r>
      <w:proofErr w:type="spellStart"/>
      <w:r w:rsidRPr="0099575E">
        <w:t>SqlCommandBuilder.RefreshSchema</w:t>
      </w:r>
      <w:proofErr w:type="spellEnd"/>
      <w:r w:rsidR="00D445D2">
        <w:t>, чтобы повторно сформировать запросы на изменение</w:t>
      </w:r>
      <w:r>
        <w:t>;</w:t>
      </w:r>
    </w:p>
    <w:p w:rsidR="001208A5" w:rsidRPr="00992BF2" w:rsidRDefault="001208A5" w:rsidP="001208A5">
      <w:pPr>
        <w:pStyle w:val="a1"/>
      </w:pPr>
      <w:proofErr w:type="spellStart"/>
      <w:r>
        <w:rPr>
          <w:lang w:val="en-US"/>
        </w:rPr>
        <w:t>SqlCommandBuilder</w:t>
      </w:r>
      <w:proofErr w:type="spellEnd"/>
      <w:r>
        <w:t xml:space="preserve"> формирует только еще не определенные запросы на изменение;</w:t>
      </w:r>
    </w:p>
    <w:p w:rsidR="00992BF2" w:rsidRDefault="00992BF2" w:rsidP="00992BF2">
      <w:pPr>
        <w:pStyle w:val="a0"/>
        <w:numPr>
          <w:ilvl w:val="1"/>
          <w:numId w:val="2"/>
        </w:numPr>
        <w:rPr>
          <w:lang w:val="en-US"/>
        </w:rPr>
      </w:pPr>
      <w:bookmarkStart w:id="15" w:name="_Toc487456819"/>
      <w:proofErr w:type="spellStart"/>
      <w:r>
        <w:rPr>
          <w:lang w:val="en-US"/>
        </w:rPr>
        <w:t>Пример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использования</w:t>
      </w:r>
      <w:proofErr w:type="spellEnd"/>
      <w:r w:rsidR="00991DEF">
        <w:t>, проект ADO.</w:t>
      </w:r>
      <w:bookmarkEnd w:id="15"/>
    </w:p>
    <w:p w:rsidR="00992BF2" w:rsidRDefault="00992BF2" w:rsidP="00992BF2">
      <w:proofErr w:type="spellStart"/>
      <w:r>
        <w:t>MainWindow.xaml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ADO.MainWindow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clr-namespace:System.Data;assembly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MaxWidth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MinHeight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MinWidth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="600"&gt;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="5*"&gt;&lt;/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RowDefinition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="Auto"&gt;&lt;/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peopleDataGrid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Grid.ColumnSpan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EnableRowVirtualization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 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DataGrid.Columns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IsReadOnly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fIOColumn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FIO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birthdayColumn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Birthday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День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рождения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emailColumn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Email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DataGridTextColumn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phoneColumn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Phone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Телефон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DataGrid.Columns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DataGrid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Добавить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updateButton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Изменить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updateButton_Click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Удалить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  <w:proofErr w:type="spellStart"/>
      <w:r>
        <w:rPr>
          <w:lang w:val="en-US"/>
        </w:rPr>
        <w:t>MainWindow.xaml.cs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ADO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MainWindow.xaml</w:t>
      </w:r>
      <w:proofErr w:type="spellEnd"/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adapter;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    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Properties.</w:t>
      </w:r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.Default.Test7ConnectionString;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ID, FIO, Birthday, Email, Phone FROM People"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//insert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command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@"INSERT INTO People (FIO, Birthday, Email, Phone) VALUES (@FIO, @Birthday, @Email, @Phone); SET @ID = @@IDENTITY;"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param.Direction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ParameterDirection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.Output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adapter.InsertCommand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update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@"UPDATE People SET FIO = @FIO, Birthday = @Birthday, Email = @Email, Phone = @Phone WHERE ID = 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100,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.NVarChar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-1,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param.SourceVersion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DataRowVersion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//delete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 FROM People WHERE ID = 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connection);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command.Parameters.Add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0, 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param.SourceVersion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DataRowVersion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.Original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adapter.DeleteCommand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command;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peopleDataGrid.DataContext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dt.DefaultView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добавим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новую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строку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editWindow.ShowDialog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editWindow.DialogResult.HasValue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dt.Rows.Add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peopleDataGrid.SelectedItem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newRow.BeginEdit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editWindow.ShowDialog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editWindow.DialogResult.HasValue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editWindow.DialogResult.Value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newRow.EndEdit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newRow.CancelEdit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DataRowView</w:t>
      </w:r>
      <w:proofErr w:type="spellEnd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peopleDataGrid.SelectedItem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newRow.Row.Delete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adapter.Update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  <w:proofErr w:type="spellStart"/>
      <w:r>
        <w:rPr>
          <w:lang w:val="en-US"/>
        </w:rPr>
        <w:t>EditWindow.xaml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ADO.EditWindow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clr-namespace:ADO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proofErr w:type="gram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Loaded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"*"/&gt;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="4*"/&gt;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editGrid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Grid.ColumnSpan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ColumnDefinition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Grid.ColumnDefinitions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RowDefinition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="Auto"/&gt;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Grid.RowDefinitions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ФИО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fIOTextBox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День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рождения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birthdayTextBox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="Email:"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emailTextBox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Label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Телефон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phoneTextBox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="Left"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saveButton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IsDefault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Сохранить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saveButton_Click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cancelButton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IsCancel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Отменить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Grid.Row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="Bottom"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992BF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cancelButton_Click</w:t>
      </w:r>
      <w:proofErr w:type="spellEnd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</w:p>
    <w:p w:rsidR="00992BF2" w:rsidRDefault="00992BF2" w:rsidP="00992BF2">
      <w:pPr>
        <w:rPr>
          <w:lang w:val="en-US"/>
        </w:rPr>
      </w:pPr>
      <w:proofErr w:type="spellStart"/>
      <w:r>
        <w:rPr>
          <w:lang w:val="en-US"/>
        </w:rPr>
        <w:t>EditWindow.xaml.cs</w:t>
      </w:r>
      <w:proofErr w:type="spellEnd"/>
    </w:p>
    <w:p w:rsidR="00992BF2" w:rsidRDefault="00992BF2" w:rsidP="00992BF2">
      <w:pPr>
        <w:rPr>
          <w:lang w:val="en-US"/>
        </w:rPr>
      </w:pP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ADO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</w:t>
      </w:r>
      <w:proofErr w:type="spellStart"/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EditWindow.xaml</w:t>
      </w:r>
      <w:proofErr w:type="spellEnd"/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992BF2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EditWindow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Window_Loaded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"FIO"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fIOTextBox.Text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"Birthday"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birthdayTextBox.Text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emailTextBox.Text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resultRow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92BF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phoneTextBox.Text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DialogResult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92BF2" w:rsidRP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cancelButton_Click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992BF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92B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2B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92BF2" w:rsidRDefault="00992BF2" w:rsidP="00992BF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92BF2" w:rsidRPr="00992BF2" w:rsidRDefault="00992BF2" w:rsidP="00992BF2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D42D4" w:rsidRDefault="00DD42D4" w:rsidP="007516BA">
      <w:pPr>
        <w:pStyle w:val="a0"/>
      </w:pPr>
      <w:bookmarkStart w:id="16" w:name="_Toc486863034"/>
      <w:bookmarkStart w:id="17" w:name="_Toc487456820"/>
      <w:r>
        <w:t>ДЗ</w:t>
      </w:r>
      <w:bookmarkEnd w:id="16"/>
      <w:bookmarkEnd w:id="17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>,</w:t>
      </w:r>
      <w:r w:rsidR="009C1EFC" w:rsidRPr="009C1EFC">
        <w:rPr>
          <w:b/>
        </w:rPr>
        <w:t xml:space="preserve"> </w:t>
      </w:r>
      <w:proofErr w:type="spellStart"/>
      <w:r w:rsidR="009C1EFC">
        <w:rPr>
          <w:b/>
          <w:lang w:val="en-US"/>
        </w:rPr>
        <w:t>DataGrid</w:t>
      </w:r>
      <w:proofErr w:type="spellEnd"/>
      <w:r w:rsidR="009C1EFC" w:rsidRPr="009C1EFC">
        <w:rPr>
          <w:b/>
        </w:rPr>
        <w:t xml:space="preserve"> и </w:t>
      </w:r>
      <w:r w:rsidR="009C1EFC">
        <w:rPr>
          <w:b/>
          <w:lang w:val="en-US"/>
        </w:rPr>
        <w:t>ADO</w:t>
      </w:r>
      <w:r w:rsidR="009C1EFC" w:rsidRPr="009C1EFC">
        <w:rPr>
          <w:b/>
        </w:rPr>
        <w:t>.</w:t>
      </w:r>
      <w:r w:rsidR="009C1EFC">
        <w:rPr>
          <w:b/>
          <w:lang w:val="en-US"/>
        </w:rPr>
        <w:t>NET</w:t>
      </w:r>
      <w:r>
        <w:t>.</w:t>
      </w:r>
      <w:r>
        <w:br/>
        <w:t xml:space="preserve">1. Создайте </w:t>
      </w:r>
      <w:r w:rsidR="009C1EFC" w:rsidRPr="009C1EFC">
        <w:t>таблицы</w:t>
      </w:r>
      <w:r w:rsidR="009C1EFC">
        <w:t xml:space="preserve">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Department</w:t>
      </w:r>
      <w:proofErr w:type="spellEnd"/>
      <w:r w:rsidR="009C1EFC">
        <w:t xml:space="preserve"> в БД MSSQL </w:t>
      </w:r>
      <w:proofErr w:type="spellStart"/>
      <w:r w:rsidR="009C1EFC">
        <w:t>S</w:t>
      </w:r>
      <w:r w:rsidR="009C1EFC" w:rsidRPr="009C1EFC">
        <w:t>erver</w:t>
      </w:r>
      <w:proofErr w:type="spellEnd"/>
      <w:r>
        <w:t xml:space="preserve"> и заполните списки сущностей начальными данными.</w:t>
      </w:r>
      <w:r>
        <w:br/>
        <w:t xml:space="preserve">2. Для списка сотрудников и списка департаментов предусмотрите визуализацию (отображение). Это можно сделать, например, с использованием </w:t>
      </w:r>
      <w:proofErr w:type="spellStart"/>
      <w:r>
        <w:t>ComboBox</w:t>
      </w:r>
      <w:proofErr w:type="spellEnd"/>
      <w:r>
        <w:t xml:space="preserve"> или </w:t>
      </w:r>
      <w:proofErr w:type="spellStart"/>
      <w:r>
        <w:t>ListView</w:t>
      </w:r>
      <w:proofErr w:type="spellEnd"/>
      <w:r>
        <w:t>.</w:t>
      </w:r>
      <w:r>
        <w:br/>
        <w:t xml:space="preserve"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</w:t>
      </w:r>
      <w:proofErr w:type="spellStart"/>
      <w:r>
        <w:t>ComboBox</w:t>
      </w:r>
      <w:proofErr w:type="spellEnd"/>
      <w:r>
        <w:t>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4A4CCD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characterSpacingControl w:val="doNotCompress"/>
  <w:compat/>
  <w:rsids>
    <w:rsidRoot w:val="00964DBC"/>
    <w:rsid w:val="00001AC7"/>
    <w:rsid w:val="00002009"/>
    <w:rsid w:val="00006DC6"/>
    <w:rsid w:val="000108D3"/>
    <w:rsid w:val="0001500F"/>
    <w:rsid w:val="00015544"/>
    <w:rsid w:val="00021A5C"/>
    <w:rsid w:val="0003717F"/>
    <w:rsid w:val="00040A47"/>
    <w:rsid w:val="000414BB"/>
    <w:rsid w:val="000437E6"/>
    <w:rsid w:val="00044A28"/>
    <w:rsid w:val="00050100"/>
    <w:rsid w:val="00053106"/>
    <w:rsid w:val="00054876"/>
    <w:rsid w:val="00054B92"/>
    <w:rsid w:val="0005631C"/>
    <w:rsid w:val="00056CBF"/>
    <w:rsid w:val="000577E2"/>
    <w:rsid w:val="00063FE1"/>
    <w:rsid w:val="000645C3"/>
    <w:rsid w:val="00070D55"/>
    <w:rsid w:val="00076DD5"/>
    <w:rsid w:val="00077BCD"/>
    <w:rsid w:val="000832FA"/>
    <w:rsid w:val="00087BE5"/>
    <w:rsid w:val="00087ED7"/>
    <w:rsid w:val="000909FC"/>
    <w:rsid w:val="000911BE"/>
    <w:rsid w:val="00094F91"/>
    <w:rsid w:val="00095548"/>
    <w:rsid w:val="000979CB"/>
    <w:rsid w:val="00097D4A"/>
    <w:rsid w:val="000A3595"/>
    <w:rsid w:val="000A4DA6"/>
    <w:rsid w:val="000A7962"/>
    <w:rsid w:val="000B37B7"/>
    <w:rsid w:val="000B3824"/>
    <w:rsid w:val="000B5527"/>
    <w:rsid w:val="000B6205"/>
    <w:rsid w:val="000B7FE6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0A86"/>
    <w:rsid w:val="000F38BA"/>
    <w:rsid w:val="00104429"/>
    <w:rsid w:val="00105F5A"/>
    <w:rsid w:val="001104BE"/>
    <w:rsid w:val="001117C0"/>
    <w:rsid w:val="001208A5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55B50"/>
    <w:rsid w:val="0016083D"/>
    <w:rsid w:val="00161C5B"/>
    <w:rsid w:val="00162FB6"/>
    <w:rsid w:val="00174F2D"/>
    <w:rsid w:val="001855A4"/>
    <w:rsid w:val="00185D10"/>
    <w:rsid w:val="00192641"/>
    <w:rsid w:val="00192BA7"/>
    <w:rsid w:val="0019449C"/>
    <w:rsid w:val="00195E95"/>
    <w:rsid w:val="00196AA4"/>
    <w:rsid w:val="001A4CD8"/>
    <w:rsid w:val="001A569F"/>
    <w:rsid w:val="001A6B6E"/>
    <w:rsid w:val="001B277A"/>
    <w:rsid w:val="001B6A58"/>
    <w:rsid w:val="001B7C83"/>
    <w:rsid w:val="001C2468"/>
    <w:rsid w:val="001C75DB"/>
    <w:rsid w:val="001D2809"/>
    <w:rsid w:val="001D76C9"/>
    <w:rsid w:val="001E2D2E"/>
    <w:rsid w:val="001F01D4"/>
    <w:rsid w:val="001F0B07"/>
    <w:rsid w:val="001F2765"/>
    <w:rsid w:val="001F5ADB"/>
    <w:rsid w:val="0020163B"/>
    <w:rsid w:val="00203EE3"/>
    <w:rsid w:val="002045A0"/>
    <w:rsid w:val="00210984"/>
    <w:rsid w:val="002168D9"/>
    <w:rsid w:val="00216A67"/>
    <w:rsid w:val="00217DF0"/>
    <w:rsid w:val="0022407B"/>
    <w:rsid w:val="002262D6"/>
    <w:rsid w:val="002264CF"/>
    <w:rsid w:val="0023034B"/>
    <w:rsid w:val="00231DFC"/>
    <w:rsid w:val="002350EA"/>
    <w:rsid w:val="0023599D"/>
    <w:rsid w:val="00237772"/>
    <w:rsid w:val="002402CD"/>
    <w:rsid w:val="00240DAD"/>
    <w:rsid w:val="002438B9"/>
    <w:rsid w:val="00245D26"/>
    <w:rsid w:val="002475AE"/>
    <w:rsid w:val="00250D55"/>
    <w:rsid w:val="00253678"/>
    <w:rsid w:val="00256673"/>
    <w:rsid w:val="0025682B"/>
    <w:rsid w:val="00257272"/>
    <w:rsid w:val="0025767F"/>
    <w:rsid w:val="002579EC"/>
    <w:rsid w:val="00266B9D"/>
    <w:rsid w:val="00271131"/>
    <w:rsid w:val="00272039"/>
    <w:rsid w:val="00272595"/>
    <w:rsid w:val="0027261D"/>
    <w:rsid w:val="0027411D"/>
    <w:rsid w:val="002769F6"/>
    <w:rsid w:val="00276A56"/>
    <w:rsid w:val="00281A1F"/>
    <w:rsid w:val="002876C0"/>
    <w:rsid w:val="002902DD"/>
    <w:rsid w:val="002930B2"/>
    <w:rsid w:val="00297DB9"/>
    <w:rsid w:val="002A38F6"/>
    <w:rsid w:val="002A4DA1"/>
    <w:rsid w:val="002A4F7E"/>
    <w:rsid w:val="002A5C7C"/>
    <w:rsid w:val="002A716B"/>
    <w:rsid w:val="002B02E8"/>
    <w:rsid w:val="002B1882"/>
    <w:rsid w:val="002B4409"/>
    <w:rsid w:val="002C51E1"/>
    <w:rsid w:val="002D24E8"/>
    <w:rsid w:val="002D2FAB"/>
    <w:rsid w:val="002D5C78"/>
    <w:rsid w:val="002E33C1"/>
    <w:rsid w:val="002E6F36"/>
    <w:rsid w:val="002F629E"/>
    <w:rsid w:val="002F666B"/>
    <w:rsid w:val="00303094"/>
    <w:rsid w:val="0030703D"/>
    <w:rsid w:val="0030747D"/>
    <w:rsid w:val="00321088"/>
    <w:rsid w:val="00322AC3"/>
    <w:rsid w:val="003367A3"/>
    <w:rsid w:val="00337703"/>
    <w:rsid w:val="00337C81"/>
    <w:rsid w:val="00341D00"/>
    <w:rsid w:val="00342906"/>
    <w:rsid w:val="00342CD4"/>
    <w:rsid w:val="00344521"/>
    <w:rsid w:val="00344A7C"/>
    <w:rsid w:val="0034610A"/>
    <w:rsid w:val="00347477"/>
    <w:rsid w:val="0034798C"/>
    <w:rsid w:val="00350166"/>
    <w:rsid w:val="00350572"/>
    <w:rsid w:val="00354BAD"/>
    <w:rsid w:val="0035725F"/>
    <w:rsid w:val="00361415"/>
    <w:rsid w:val="00361B1F"/>
    <w:rsid w:val="00365B29"/>
    <w:rsid w:val="00365C4C"/>
    <w:rsid w:val="00365DF4"/>
    <w:rsid w:val="0036713C"/>
    <w:rsid w:val="003700B6"/>
    <w:rsid w:val="00370B43"/>
    <w:rsid w:val="003763F5"/>
    <w:rsid w:val="00380A2F"/>
    <w:rsid w:val="00381B0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5696"/>
    <w:rsid w:val="003A6202"/>
    <w:rsid w:val="003A7782"/>
    <w:rsid w:val="003B00FE"/>
    <w:rsid w:val="003B1407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52C7"/>
    <w:rsid w:val="003F6161"/>
    <w:rsid w:val="003F6DA6"/>
    <w:rsid w:val="0040368D"/>
    <w:rsid w:val="004058E0"/>
    <w:rsid w:val="00410D25"/>
    <w:rsid w:val="00411F92"/>
    <w:rsid w:val="0041636F"/>
    <w:rsid w:val="00417BDB"/>
    <w:rsid w:val="00421894"/>
    <w:rsid w:val="004234B4"/>
    <w:rsid w:val="00427B35"/>
    <w:rsid w:val="00427BB8"/>
    <w:rsid w:val="00436717"/>
    <w:rsid w:val="0044036F"/>
    <w:rsid w:val="00441FC3"/>
    <w:rsid w:val="004517E9"/>
    <w:rsid w:val="004519DD"/>
    <w:rsid w:val="00451AC8"/>
    <w:rsid w:val="004520FE"/>
    <w:rsid w:val="00452849"/>
    <w:rsid w:val="00454332"/>
    <w:rsid w:val="004543B8"/>
    <w:rsid w:val="0045543E"/>
    <w:rsid w:val="0047018E"/>
    <w:rsid w:val="00473E70"/>
    <w:rsid w:val="00476ADE"/>
    <w:rsid w:val="00483455"/>
    <w:rsid w:val="004838C8"/>
    <w:rsid w:val="0048694A"/>
    <w:rsid w:val="004906AC"/>
    <w:rsid w:val="00491D26"/>
    <w:rsid w:val="00491FBF"/>
    <w:rsid w:val="004926D4"/>
    <w:rsid w:val="0049413C"/>
    <w:rsid w:val="004973FF"/>
    <w:rsid w:val="004A33D3"/>
    <w:rsid w:val="004A40CA"/>
    <w:rsid w:val="004A42B0"/>
    <w:rsid w:val="004A624E"/>
    <w:rsid w:val="004B5FD4"/>
    <w:rsid w:val="004B612D"/>
    <w:rsid w:val="004C57FD"/>
    <w:rsid w:val="004C669D"/>
    <w:rsid w:val="004D066D"/>
    <w:rsid w:val="004D6534"/>
    <w:rsid w:val="004E2E45"/>
    <w:rsid w:val="004E6415"/>
    <w:rsid w:val="004F00AB"/>
    <w:rsid w:val="004F0611"/>
    <w:rsid w:val="004F11EC"/>
    <w:rsid w:val="004F35E0"/>
    <w:rsid w:val="004F71C5"/>
    <w:rsid w:val="005106B4"/>
    <w:rsid w:val="0051327B"/>
    <w:rsid w:val="00513685"/>
    <w:rsid w:val="005151B2"/>
    <w:rsid w:val="00515C7E"/>
    <w:rsid w:val="00516157"/>
    <w:rsid w:val="00517BDF"/>
    <w:rsid w:val="00526568"/>
    <w:rsid w:val="00527968"/>
    <w:rsid w:val="00532165"/>
    <w:rsid w:val="00533454"/>
    <w:rsid w:val="0053568A"/>
    <w:rsid w:val="00540DA5"/>
    <w:rsid w:val="0054100D"/>
    <w:rsid w:val="00541163"/>
    <w:rsid w:val="00544931"/>
    <w:rsid w:val="0054678C"/>
    <w:rsid w:val="005506A6"/>
    <w:rsid w:val="00550948"/>
    <w:rsid w:val="00555E3B"/>
    <w:rsid w:val="00556CED"/>
    <w:rsid w:val="00560402"/>
    <w:rsid w:val="00562828"/>
    <w:rsid w:val="00565BDC"/>
    <w:rsid w:val="005670AD"/>
    <w:rsid w:val="005704C7"/>
    <w:rsid w:val="00571A7D"/>
    <w:rsid w:val="0057356E"/>
    <w:rsid w:val="00575D1E"/>
    <w:rsid w:val="00580A5C"/>
    <w:rsid w:val="00581B73"/>
    <w:rsid w:val="005912B7"/>
    <w:rsid w:val="0059224B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C1492"/>
    <w:rsid w:val="005D13B0"/>
    <w:rsid w:val="005D3E5E"/>
    <w:rsid w:val="005E1F67"/>
    <w:rsid w:val="005E2957"/>
    <w:rsid w:val="005E5732"/>
    <w:rsid w:val="005E61C0"/>
    <w:rsid w:val="005E7C26"/>
    <w:rsid w:val="005F45B0"/>
    <w:rsid w:val="005F4F88"/>
    <w:rsid w:val="005F6612"/>
    <w:rsid w:val="0060167B"/>
    <w:rsid w:val="006037A0"/>
    <w:rsid w:val="006064F2"/>
    <w:rsid w:val="006076B1"/>
    <w:rsid w:val="0061099A"/>
    <w:rsid w:val="00612217"/>
    <w:rsid w:val="00612516"/>
    <w:rsid w:val="00625625"/>
    <w:rsid w:val="00632C16"/>
    <w:rsid w:val="0063421C"/>
    <w:rsid w:val="006407D8"/>
    <w:rsid w:val="00644435"/>
    <w:rsid w:val="00646361"/>
    <w:rsid w:val="00647BA5"/>
    <w:rsid w:val="00650504"/>
    <w:rsid w:val="006507C5"/>
    <w:rsid w:val="0065745F"/>
    <w:rsid w:val="00663C16"/>
    <w:rsid w:val="006653A8"/>
    <w:rsid w:val="006752E7"/>
    <w:rsid w:val="00677359"/>
    <w:rsid w:val="00677446"/>
    <w:rsid w:val="00681874"/>
    <w:rsid w:val="006848FC"/>
    <w:rsid w:val="00684DE2"/>
    <w:rsid w:val="006953ED"/>
    <w:rsid w:val="00695F6D"/>
    <w:rsid w:val="00696EE6"/>
    <w:rsid w:val="006A78D3"/>
    <w:rsid w:val="006B3632"/>
    <w:rsid w:val="006C1F5D"/>
    <w:rsid w:val="006C7B3A"/>
    <w:rsid w:val="006D394F"/>
    <w:rsid w:val="006D4266"/>
    <w:rsid w:val="006E0503"/>
    <w:rsid w:val="006E1D82"/>
    <w:rsid w:val="006E2451"/>
    <w:rsid w:val="006E52F2"/>
    <w:rsid w:val="006E6948"/>
    <w:rsid w:val="006F19F5"/>
    <w:rsid w:val="00701C71"/>
    <w:rsid w:val="00704483"/>
    <w:rsid w:val="00705D6F"/>
    <w:rsid w:val="00712236"/>
    <w:rsid w:val="00712471"/>
    <w:rsid w:val="007206EC"/>
    <w:rsid w:val="00723A54"/>
    <w:rsid w:val="00724255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3F2C"/>
    <w:rsid w:val="007658AE"/>
    <w:rsid w:val="00765E11"/>
    <w:rsid w:val="007664AF"/>
    <w:rsid w:val="0077198C"/>
    <w:rsid w:val="00771F0E"/>
    <w:rsid w:val="0077256D"/>
    <w:rsid w:val="00777745"/>
    <w:rsid w:val="00780328"/>
    <w:rsid w:val="00786C93"/>
    <w:rsid w:val="007875C4"/>
    <w:rsid w:val="00791B81"/>
    <w:rsid w:val="00791E19"/>
    <w:rsid w:val="00797AA1"/>
    <w:rsid w:val="00797C66"/>
    <w:rsid w:val="007A4FC1"/>
    <w:rsid w:val="007A5227"/>
    <w:rsid w:val="007C262B"/>
    <w:rsid w:val="007C4384"/>
    <w:rsid w:val="007C66CC"/>
    <w:rsid w:val="007C6CC8"/>
    <w:rsid w:val="007C76E9"/>
    <w:rsid w:val="007D09E0"/>
    <w:rsid w:val="007D0D25"/>
    <w:rsid w:val="007D57BA"/>
    <w:rsid w:val="007D7B88"/>
    <w:rsid w:val="007E17A5"/>
    <w:rsid w:val="007E524B"/>
    <w:rsid w:val="007E79BB"/>
    <w:rsid w:val="007F1946"/>
    <w:rsid w:val="007F3798"/>
    <w:rsid w:val="007F3DAB"/>
    <w:rsid w:val="007F475C"/>
    <w:rsid w:val="00802C21"/>
    <w:rsid w:val="00803550"/>
    <w:rsid w:val="008035E7"/>
    <w:rsid w:val="00812102"/>
    <w:rsid w:val="0081281F"/>
    <w:rsid w:val="00812ED4"/>
    <w:rsid w:val="008177E9"/>
    <w:rsid w:val="00817826"/>
    <w:rsid w:val="00824A16"/>
    <w:rsid w:val="008253A0"/>
    <w:rsid w:val="00825BEA"/>
    <w:rsid w:val="0082652B"/>
    <w:rsid w:val="00830348"/>
    <w:rsid w:val="008312B4"/>
    <w:rsid w:val="00831BC3"/>
    <w:rsid w:val="008341FB"/>
    <w:rsid w:val="008351D5"/>
    <w:rsid w:val="00836811"/>
    <w:rsid w:val="00840280"/>
    <w:rsid w:val="00840A1F"/>
    <w:rsid w:val="00841958"/>
    <w:rsid w:val="00843A82"/>
    <w:rsid w:val="008452A3"/>
    <w:rsid w:val="008479F2"/>
    <w:rsid w:val="00853541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182F"/>
    <w:rsid w:val="00895958"/>
    <w:rsid w:val="008A0298"/>
    <w:rsid w:val="008A46F0"/>
    <w:rsid w:val="008A6ACC"/>
    <w:rsid w:val="008A74C3"/>
    <w:rsid w:val="008A7702"/>
    <w:rsid w:val="008B09DA"/>
    <w:rsid w:val="008B220F"/>
    <w:rsid w:val="008B4C9E"/>
    <w:rsid w:val="008C36C0"/>
    <w:rsid w:val="008C3E77"/>
    <w:rsid w:val="008C41A3"/>
    <w:rsid w:val="008C4AB6"/>
    <w:rsid w:val="008C4BB1"/>
    <w:rsid w:val="008C4BCA"/>
    <w:rsid w:val="008C4E2E"/>
    <w:rsid w:val="008C6792"/>
    <w:rsid w:val="008C7A54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39CA"/>
    <w:rsid w:val="00905CC5"/>
    <w:rsid w:val="00907CCE"/>
    <w:rsid w:val="0091227B"/>
    <w:rsid w:val="009130BB"/>
    <w:rsid w:val="00913FFF"/>
    <w:rsid w:val="00914309"/>
    <w:rsid w:val="00924FD5"/>
    <w:rsid w:val="00925A19"/>
    <w:rsid w:val="00936318"/>
    <w:rsid w:val="00943528"/>
    <w:rsid w:val="00951897"/>
    <w:rsid w:val="00964DBC"/>
    <w:rsid w:val="009656B8"/>
    <w:rsid w:val="00967F63"/>
    <w:rsid w:val="0097027F"/>
    <w:rsid w:val="009727BD"/>
    <w:rsid w:val="009737E5"/>
    <w:rsid w:val="00973AC1"/>
    <w:rsid w:val="00980101"/>
    <w:rsid w:val="009801E9"/>
    <w:rsid w:val="00982331"/>
    <w:rsid w:val="00982FCC"/>
    <w:rsid w:val="00985252"/>
    <w:rsid w:val="0098783E"/>
    <w:rsid w:val="00991A5C"/>
    <w:rsid w:val="00991DEF"/>
    <w:rsid w:val="00992BF2"/>
    <w:rsid w:val="0099575E"/>
    <w:rsid w:val="0099742D"/>
    <w:rsid w:val="009A2048"/>
    <w:rsid w:val="009A7890"/>
    <w:rsid w:val="009B2669"/>
    <w:rsid w:val="009B4D61"/>
    <w:rsid w:val="009B6E57"/>
    <w:rsid w:val="009C1EFC"/>
    <w:rsid w:val="009C4516"/>
    <w:rsid w:val="009C62F1"/>
    <w:rsid w:val="009C7B36"/>
    <w:rsid w:val="009D0D3D"/>
    <w:rsid w:val="009D7489"/>
    <w:rsid w:val="009D77C4"/>
    <w:rsid w:val="009E19A4"/>
    <w:rsid w:val="009E30A0"/>
    <w:rsid w:val="009E43D9"/>
    <w:rsid w:val="009E44F1"/>
    <w:rsid w:val="009E4F0A"/>
    <w:rsid w:val="009E76B5"/>
    <w:rsid w:val="009F1661"/>
    <w:rsid w:val="009F16C5"/>
    <w:rsid w:val="009F56A4"/>
    <w:rsid w:val="009F5E9A"/>
    <w:rsid w:val="00A00BF7"/>
    <w:rsid w:val="00A042DF"/>
    <w:rsid w:val="00A061F9"/>
    <w:rsid w:val="00A07DB5"/>
    <w:rsid w:val="00A1045E"/>
    <w:rsid w:val="00A117EF"/>
    <w:rsid w:val="00A15BEB"/>
    <w:rsid w:val="00A1797A"/>
    <w:rsid w:val="00A215C9"/>
    <w:rsid w:val="00A23093"/>
    <w:rsid w:val="00A3610C"/>
    <w:rsid w:val="00A36E3C"/>
    <w:rsid w:val="00A4731B"/>
    <w:rsid w:val="00A47456"/>
    <w:rsid w:val="00A51B70"/>
    <w:rsid w:val="00A52FD9"/>
    <w:rsid w:val="00A55E63"/>
    <w:rsid w:val="00A56F5F"/>
    <w:rsid w:val="00A57756"/>
    <w:rsid w:val="00A600BD"/>
    <w:rsid w:val="00A61A7A"/>
    <w:rsid w:val="00A66D21"/>
    <w:rsid w:val="00A7591A"/>
    <w:rsid w:val="00A777C1"/>
    <w:rsid w:val="00A80456"/>
    <w:rsid w:val="00A85888"/>
    <w:rsid w:val="00A86C9B"/>
    <w:rsid w:val="00A8710B"/>
    <w:rsid w:val="00A94EC2"/>
    <w:rsid w:val="00A97D50"/>
    <w:rsid w:val="00AA2E23"/>
    <w:rsid w:val="00AA4560"/>
    <w:rsid w:val="00AA4EBF"/>
    <w:rsid w:val="00AA6319"/>
    <w:rsid w:val="00AA6337"/>
    <w:rsid w:val="00AA7CAD"/>
    <w:rsid w:val="00AB09AA"/>
    <w:rsid w:val="00AB2065"/>
    <w:rsid w:val="00AB38D8"/>
    <w:rsid w:val="00AB5A12"/>
    <w:rsid w:val="00AB620C"/>
    <w:rsid w:val="00AC1B80"/>
    <w:rsid w:val="00AC1DE9"/>
    <w:rsid w:val="00AC2720"/>
    <w:rsid w:val="00AC49F5"/>
    <w:rsid w:val="00AD03A2"/>
    <w:rsid w:val="00AD3237"/>
    <w:rsid w:val="00AD4DD6"/>
    <w:rsid w:val="00AD7A3E"/>
    <w:rsid w:val="00AE787D"/>
    <w:rsid w:val="00AF1CF2"/>
    <w:rsid w:val="00AF26AE"/>
    <w:rsid w:val="00AF4CF9"/>
    <w:rsid w:val="00B02241"/>
    <w:rsid w:val="00B02EA2"/>
    <w:rsid w:val="00B03CDD"/>
    <w:rsid w:val="00B06771"/>
    <w:rsid w:val="00B07BAB"/>
    <w:rsid w:val="00B10354"/>
    <w:rsid w:val="00B11F89"/>
    <w:rsid w:val="00B17A48"/>
    <w:rsid w:val="00B202F5"/>
    <w:rsid w:val="00B20675"/>
    <w:rsid w:val="00B20C81"/>
    <w:rsid w:val="00B21A74"/>
    <w:rsid w:val="00B21F61"/>
    <w:rsid w:val="00B264D9"/>
    <w:rsid w:val="00B30D4F"/>
    <w:rsid w:val="00B31E17"/>
    <w:rsid w:val="00B3339A"/>
    <w:rsid w:val="00B371E0"/>
    <w:rsid w:val="00B40DD3"/>
    <w:rsid w:val="00B40EF2"/>
    <w:rsid w:val="00B41872"/>
    <w:rsid w:val="00B42F18"/>
    <w:rsid w:val="00B452AC"/>
    <w:rsid w:val="00B46D71"/>
    <w:rsid w:val="00B517C1"/>
    <w:rsid w:val="00B5302A"/>
    <w:rsid w:val="00B53FA4"/>
    <w:rsid w:val="00B64132"/>
    <w:rsid w:val="00B64FF3"/>
    <w:rsid w:val="00B6607B"/>
    <w:rsid w:val="00B72D19"/>
    <w:rsid w:val="00B77B9F"/>
    <w:rsid w:val="00B8346D"/>
    <w:rsid w:val="00B8438B"/>
    <w:rsid w:val="00B861F0"/>
    <w:rsid w:val="00B90952"/>
    <w:rsid w:val="00B9351B"/>
    <w:rsid w:val="00B93560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A755A"/>
    <w:rsid w:val="00BB57DF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04D7"/>
    <w:rsid w:val="00BE207F"/>
    <w:rsid w:val="00BE40F2"/>
    <w:rsid w:val="00BF5F0C"/>
    <w:rsid w:val="00C15108"/>
    <w:rsid w:val="00C2046C"/>
    <w:rsid w:val="00C26FF7"/>
    <w:rsid w:val="00C271C9"/>
    <w:rsid w:val="00C30D57"/>
    <w:rsid w:val="00C30FEB"/>
    <w:rsid w:val="00C37303"/>
    <w:rsid w:val="00C409AD"/>
    <w:rsid w:val="00C42A4C"/>
    <w:rsid w:val="00C458C9"/>
    <w:rsid w:val="00C474A6"/>
    <w:rsid w:val="00C600D4"/>
    <w:rsid w:val="00C62B7F"/>
    <w:rsid w:val="00C657BA"/>
    <w:rsid w:val="00C712B5"/>
    <w:rsid w:val="00C7445C"/>
    <w:rsid w:val="00C74D41"/>
    <w:rsid w:val="00C84DC5"/>
    <w:rsid w:val="00C86907"/>
    <w:rsid w:val="00C924B6"/>
    <w:rsid w:val="00C92D62"/>
    <w:rsid w:val="00C96B7F"/>
    <w:rsid w:val="00CA3190"/>
    <w:rsid w:val="00CB2317"/>
    <w:rsid w:val="00CB65AC"/>
    <w:rsid w:val="00CB74C0"/>
    <w:rsid w:val="00CC1D60"/>
    <w:rsid w:val="00CC5951"/>
    <w:rsid w:val="00CC6EF5"/>
    <w:rsid w:val="00CD5D43"/>
    <w:rsid w:val="00CE1604"/>
    <w:rsid w:val="00CE393F"/>
    <w:rsid w:val="00CE77BA"/>
    <w:rsid w:val="00CF218A"/>
    <w:rsid w:val="00CF2E1E"/>
    <w:rsid w:val="00CF7ABB"/>
    <w:rsid w:val="00D0517C"/>
    <w:rsid w:val="00D05BEF"/>
    <w:rsid w:val="00D1072C"/>
    <w:rsid w:val="00D25921"/>
    <w:rsid w:val="00D273CE"/>
    <w:rsid w:val="00D33CC5"/>
    <w:rsid w:val="00D33F12"/>
    <w:rsid w:val="00D36F8C"/>
    <w:rsid w:val="00D41DD9"/>
    <w:rsid w:val="00D43C58"/>
    <w:rsid w:val="00D445D2"/>
    <w:rsid w:val="00D45D75"/>
    <w:rsid w:val="00D46089"/>
    <w:rsid w:val="00D460ED"/>
    <w:rsid w:val="00D5205F"/>
    <w:rsid w:val="00D53F93"/>
    <w:rsid w:val="00D56C98"/>
    <w:rsid w:val="00D603C6"/>
    <w:rsid w:val="00D63180"/>
    <w:rsid w:val="00D64460"/>
    <w:rsid w:val="00D72B6B"/>
    <w:rsid w:val="00D74049"/>
    <w:rsid w:val="00D74C6C"/>
    <w:rsid w:val="00D76100"/>
    <w:rsid w:val="00D8017F"/>
    <w:rsid w:val="00D81774"/>
    <w:rsid w:val="00D82EEA"/>
    <w:rsid w:val="00D83DEC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B791A"/>
    <w:rsid w:val="00DC05BA"/>
    <w:rsid w:val="00DC40DA"/>
    <w:rsid w:val="00DC6318"/>
    <w:rsid w:val="00DC6EAE"/>
    <w:rsid w:val="00DD42D4"/>
    <w:rsid w:val="00DE2F76"/>
    <w:rsid w:val="00DE388C"/>
    <w:rsid w:val="00DE3D53"/>
    <w:rsid w:val="00DE6CF2"/>
    <w:rsid w:val="00DF078F"/>
    <w:rsid w:val="00DF5EB1"/>
    <w:rsid w:val="00E015AA"/>
    <w:rsid w:val="00E02C62"/>
    <w:rsid w:val="00E16E3F"/>
    <w:rsid w:val="00E17842"/>
    <w:rsid w:val="00E2156B"/>
    <w:rsid w:val="00E258ED"/>
    <w:rsid w:val="00E27D86"/>
    <w:rsid w:val="00E30303"/>
    <w:rsid w:val="00E32900"/>
    <w:rsid w:val="00E3566C"/>
    <w:rsid w:val="00E3624C"/>
    <w:rsid w:val="00E36F4E"/>
    <w:rsid w:val="00E431F4"/>
    <w:rsid w:val="00E516A1"/>
    <w:rsid w:val="00E5590B"/>
    <w:rsid w:val="00E57106"/>
    <w:rsid w:val="00E57790"/>
    <w:rsid w:val="00E60168"/>
    <w:rsid w:val="00E63B34"/>
    <w:rsid w:val="00E67244"/>
    <w:rsid w:val="00E70532"/>
    <w:rsid w:val="00E70DB4"/>
    <w:rsid w:val="00E7147D"/>
    <w:rsid w:val="00E71D83"/>
    <w:rsid w:val="00E73886"/>
    <w:rsid w:val="00E76240"/>
    <w:rsid w:val="00E7674E"/>
    <w:rsid w:val="00E82635"/>
    <w:rsid w:val="00E83AF8"/>
    <w:rsid w:val="00E86C1E"/>
    <w:rsid w:val="00E87346"/>
    <w:rsid w:val="00E90D18"/>
    <w:rsid w:val="00E91CDA"/>
    <w:rsid w:val="00E94188"/>
    <w:rsid w:val="00E94A47"/>
    <w:rsid w:val="00EA6D88"/>
    <w:rsid w:val="00EB2993"/>
    <w:rsid w:val="00EB7B0F"/>
    <w:rsid w:val="00EB7C2E"/>
    <w:rsid w:val="00EC606C"/>
    <w:rsid w:val="00EC60D6"/>
    <w:rsid w:val="00EC7DED"/>
    <w:rsid w:val="00EC7F3B"/>
    <w:rsid w:val="00ED1292"/>
    <w:rsid w:val="00ED12DF"/>
    <w:rsid w:val="00ED4528"/>
    <w:rsid w:val="00ED53FC"/>
    <w:rsid w:val="00F04AA6"/>
    <w:rsid w:val="00F05921"/>
    <w:rsid w:val="00F06CA8"/>
    <w:rsid w:val="00F07FB2"/>
    <w:rsid w:val="00F14781"/>
    <w:rsid w:val="00F16F42"/>
    <w:rsid w:val="00F272A8"/>
    <w:rsid w:val="00F305A1"/>
    <w:rsid w:val="00F30F2F"/>
    <w:rsid w:val="00F3351F"/>
    <w:rsid w:val="00F36478"/>
    <w:rsid w:val="00F365A3"/>
    <w:rsid w:val="00F367DA"/>
    <w:rsid w:val="00F367DC"/>
    <w:rsid w:val="00F41C08"/>
    <w:rsid w:val="00F458B2"/>
    <w:rsid w:val="00F470B6"/>
    <w:rsid w:val="00F50421"/>
    <w:rsid w:val="00F51310"/>
    <w:rsid w:val="00F60C58"/>
    <w:rsid w:val="00F62B73"/>
    <w:rsid w:val="00F64B16"/>
    <w:rsid w:val="00F675ED"/>
    <w:rsid w:val="00F71B03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3808"/>
    <w:rsid w:val="00F942FB"/>
    <w:rsid w:val="00F95319"/>
    <w:rsid w:val="00F961E1"/>
    <w:rsid w:val="00F9743C"/>
    <w:rsid w:val="00F97D47"/>
    <w:rsid w:val="00FA41E3"/>
    <w:rsid w:val="00FA61AD"/>
    <w:rsid w:val="00FB3645"/>
    <w:rsid w:val="00FB3AAC"/>
    <w:rsid w:val="00FC06CC"/>
    <w:rsid w:val="00FE05FF"/>
    <w:rsid w:val="00FE21DF"/>
    <w:rsid w:val="00FE248F"/>
    <w:rsid w:val="00FE2A8E"/>
    <w:rsid w:val="00FF30E1"/>
    <w:rsid w:val="00FF366F"/>
    <w:rsid w:val="00FF3DB5"/>
    <w:rsid w:val="00FF3DF5"/>
    <w:rsid w:val="00FF6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82331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Заголовок документа"/>
    <w:basedOn w:val="a2"/>
    <w:next w:val="a2"/>
    <w:rsid w:val="00F04AA6"/>
    <w:pPr>
      <w:jc w:val="center"/>
    </w:pPr>
    <w:rPr>
      <w:b/>
      <w:sz w:val="28"/>
    </w:rPr>
  </w:style>
  <w:style w:type="paragraph" w:styleId="11">
    <w:name w:val="toc 1"/>
    <w:basedOn w:val="a2"/>
    <w:next w:val="a2"/>
    <w:autoRedefine/>
    <w:uiPriority w:val="39"/>
    <w:rsid w:val="003E0A3C"/>
  </w:style>
  <w:style w:type="character" w:styleId="a8">
    <w:name w:val="Hyperlink"/>
    <w:basedOn w:val="a3"/>
    <w:uiPriority w:val="99"/>
    <w:unhideWhenUsed/>
    <w:rsid w:val="00791E19"/>
    <w:rPr>
      <w:color w:val="0000FF"/>
      <w:u w:val="single"/>
    </w:rPr>
  </w:style>
  <w:style w:type="paragraph" w:styleId="20">
    <w:name w:val="toc 2"/>
    <w:basedOn w:val="a2"/>
    <w:next w:val="a2"/>
    <w:autoRedefine/>
    <w:semiHidden/>
    <w:rsid w:val="003E0A3C"/>
    <w:pPr>
      <w:ind w:left="240"/>
    </w:pPr>
  </w:style>
  <w:style w:type="paragraph" w:customStyle="1" w:styleId="a0">
    <w:name w:val="Заголовок документа нумерованный"/>
    <w:basedOn w:val="1"/>
    <w:next w:val="a2"/>
    <w:link w:val="a9"/>
    <w:rsid w:val="00DC40DA"/>
    <w:pPr>
      <w:numPr>
        <w:numId w:val="2"/>
      </w:numPr>
    </w:pPr>
  </w:style>
  <w:style w:type="character" w:customStyle="1" w:styleId="10">
    <w:name w:val="Заголовок 1 Знак"/>
    <w:basedOn w:val="a3"/>
    <w:link w:val="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9">
    <w:name w:val="Заголовок документа нумерованный Знак"/>
    <w:basedOn w:val="10"/>
    <w:link w:val="a0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a">
    <w:name w:val="List Number"/>
    <w:basedOn w:val="a2"/>
    <w:rsid w:val="00F04AA6"/>
    <w:pPr>
      <w:numPr>
        <w:numId w:val="12"/>
      </w:numPr>
    </w:pPr>
  </w:style>
  <w:style w:type="paragraph" w:styleId="aa">
    <w:name w:val="caption"/>
    <w:basedOn w:val="a2"/>
    <w:next w:val="a2"/>
    <w:qFormat/>
    <w:rsid w:val="00151E0E"/>
    <w:rPr>
      <w:b/>
      <w:bCs/>
      <w:sz w:val="20"/>
      <w:szCs w:val="20"/>
    </w:rPr>
  </w:style>
  <w:style w:type="paragraph" w:customStyle="1" w:styleId="a1">
    <w:name w:val="Список маркированный"/>
    <w:basedOn w:val="a2"/>
    <w:rsid w:val="003901B8"/>
    <w:pPr>
      <w:numPr>
        <w:numId w:val="13"/>
      </w:numPr>
    </w:pPr>
  </w:style>
  <w:style w:type="paragraph" w:styleId="ab">
    <w:name w:val="Balloon Text"/>
    <w:basedOn w:val="a2"/>
    <w:link w:val="ac"/>
    <w:rsid w:val="00365DF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rsid w:val="00365DF4"/>
    <w:rPr>
      <w:rFonts w:ascii="Tahoma" w:hAnsi="Tahoma" w:cs="Tahoma"/>
      <w:sz w:val="16"/>
      <w:szCs w:val="16"/>
    </w:rPr>
  </w:style>
  <w:style w:type="paragraph" w:styleId="ad">
    <w:name w:val="Document Map"/>
    <w:basedOn w:val="a2"/>
    <w:link w:val="ae"/>
    <w:rsid w:val="007D09E0"/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3"/>
    <w:link w:val="ad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a3"/>
    <w:rsid w:val="007D57BA"/>
  </w:style>
  <w:style w:type="character" w:customStyle="1" w:styleId="b0">
    <w:name w:val="b&quot;"/>
    <w:basedOn w:val="a3"/>
    <w:rsid w:val="007D57BA"/>
  </w:style>
  <w:style w:type="character" w:styleId="af">
    <w:name w:val="FollowedHyperlink"/>
    <w:basedOn w:val="a3"/>
    <w:rsid w:val="00FB3AAC"/>
    <w:rPr>
      <w:color w:val="800080" w:themeColor="followedHyperlink"/>
      <w:u w:val="single"/>
    </w:rPr>
  </w:style>
  <w:style w:type="paragraph" w:styleId="af0">
    <w:name w:val="List Paragraph"/>
    <w:basedOn w:val="a2"/>
    <w:uiPriority w:val="34"/>
    <w:qFormat/>
    <w:rsid w:val="001516C8"/>
    <w:pPr>
      <w:ind w:left="720"/>
      <w:contextualSpacing/>
    </w:pPr>
  </w:style>
  <w:style w:type="character" w:styleId="HTML">
    <w:name w:val="HTML Code"/>
    <w:basedOn w:val="a3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2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30">
    <w:name w:val="Заголовок 3 Знак"/>
    <w:basedOn w:val="a3"/>
    <w:link w:val="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a3"/>
    <w:rsid w:val="006E1D82"/>
  </w:style>
  <w:style w:type="character" w:customStyle="1" w:styleId="sentence">
    <w:name w:val="sentence"/>
    <w:basedOn w:val="a3"/>
    <w:rsid w:val="006E1D82"/>
  </w:style>
  <w:style w:type="character" w:styleId="af2">
    <w:name w:val="Emphasis"/>
    <w:basedOn w:val="a3"/>
    <w:uiPriority w:val="20"/>
    <w:qFormat/>
    <w:rsid w:val="006E1D82"/>
    <w:rPr>
      <w:i/>
      <w:iCs/>
    </w:rPr>
  </w:style>
  <w:style w:type="character" w:styleId="af3">
    <w:name w:val="Strong"/>
    <w:basedOn w:val="a3"/>
    <w:uiPriority w:val="22"/>
    <w:qFormat/>
    <w:rsid w:val="00F458B2"/>
    <w:rPr>
      <w:b/>
      <w:bCs/>
    </w:rPr>
  </w:style>
  <w:style w:type="character" w:customStyle="1" w:styleId="selflink">
    <w:name w:val="selflink"/>
    <w:basedOn w:val="a3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www.connectionstring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573DC5-B35B-4423-848B-B2314D1C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6344</TotalTime>
  <Pages>15</Pages>
  <Words>5853</Words>
  <Characters>33365</Characters>
  <Application>Microsoft Office Word</Application>
  <DocSecurity>0</DocSecurity>
  <Lines>278</Lines>
  <Paragraphs>78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39140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494</cp:revision>
  <dcterms:created xsi:type="dcterms:W3CDTF">2017-06-27T15:09:00Z</dcterms:created>
  <dcterms:modified xsi:type="dcterms:W3CDTF">2017-07-10T10:31:00Z</dcterms:modified>
</cp:coreProperties>
</file>