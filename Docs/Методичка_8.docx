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1FB" w:rsidRPr="0057356E" w:rsidRDefault="00C26FF7" w:rsidP="00791E19">
      <w:pPr>
        <w:pStyle w:val="a7"/>
        <w:rPr>
          <w:lang w:val="en-US"/>
        </w:rPr>
      </w:pPr>
      <w:r>
        <w:t xml:space="preserve">Урок </w:t>
      </w:r>
      <w:r w:rsidR="008B186C">
        <w:rPr>
          <w:lang w:val="en-US"/>
        </w:rPr>
        <w:t>8</w:t>
      </w:r>
    </w:p>
    <w:p w:rsidR="003E0A3C" w:rsidRDefault="003E0A3C" w:rsidP="003E0A3C"/>
    <w:p w:rsidR="00A93A77" w:rsidRDefault="0056414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6414D">
        <w:fldChar w:fldCharType="begin"/>
      </w:r>
      <w:r w:rsidR="003E0A3C">
        <w:instrText xml:space="preserve"> TOC \o "1-3" \h \z \u </w:instrText>
      </w:r>
      <w:r w:rsidRPr="0056414D">
        <w:fldChar w:fldCharType="separate"/>
      </w:r>
      <w:hyperlink w:anchor="_Toc487644868" w:history="1">
        <w:r w:rsidR="00A93A77" w:rsidRPr="00583C0D">
          <w:rPr>
            <w:rStyle w:val="a8"/>
            <w:noProof/>
          </w:rPr>
          <w:t>Обзор сервис-ориентированной архитектуры приложений (</w:t>
        </w:r>
        <w:r w:rsidR="00A93A77" w:rsidRPr="00583C0D">
          <w:rPr>
            <w:rStyle w:val="a8"/>
            <w:noProof/>
            <w:lang w:val="en-US"/>
          </w:rPr>
          <w:t>SOA</w:t>
        </w:r>
        <w:r w:rsidR="00A93A77" w:rsidRPr="00583C0D">
          <w:rPr>
            <w:rStyle w:val="a8"/>
            <w:noProof/>
          </w:rPr>
          <w:t xml:space="preserve">). </w:t>
        </w:r>
        <w:r w:rsidR="00A93A77" w:rsidRPr="00583C0D">
          <w:rPr>
            <w:rStyle w:val="a8"/>
            <w:noProof/>
            <w:lang w:val="en-US"/>
          </w:rPr>
          <w:t>Web</w:t>
        </w:r>
        <w:r w:rsidR="00A93A77" w:rsidRPr="00583C0D">
          <w:rPr>
            <w:rStyle w:val="a8"/>
            <w:noProof/>
          </w:rPr>
          <w:t xml:space="preserve">-сервис asmx. </w:t>
        </w:r>
        <w:r w:rsidR="00A93A77" w:rsidRPr="00583C0D">
          <w:rPr>
            <w:rStyle w:val="a8"/>
            <w:noProof/>
            <w:lang w:val="en-US"/>
          </w:rPr>
          <w:t>WCF</w:t>
        </w:r>
        <w:r w:rsidR="00A93A77" w:rsidRPr="00583C0D">
          <w:rPr>
            <w:rStyle w:val="a8"/>
            <w:noProof/>
          </w:rPr>
          <w:t>-сервис. Web-</w:t>
        </w:r>
        <w:r w:rsidR="00A93A77" w:rsidRPr="00583C0D">
          <w:rPr>
            <w:rStyle w:val="a8"/>
            <w:noProof/>
            <w:lang w:val="en-US"/>
          </w:rPr>
          <w:t>api</w:t>
        </w:r>
        <w:r w:rsidR="00A93A77" w:rsidRPr="00583C0D">
          <w:rPr>
            <w:rStyle w:val="a8"/>
            <w:noProof/>
          </w:rPr>
          <w:t xml:space="preserve"> сервис.</w:t>
        </w:r>
        <w:r w:rsidR="00A93A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3A77">
          <w:rPr>
            <w:noProof/>
            <w:webHidden/>
          </w:rPr>
          <w:instrText xml:space="preserve"> PAGEREF _Toc487644868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3A7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93A77" w:rsidRDefault="0056414D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644869" w:history="1">
        <w:r w:rsidR="00A93A77" w:rsidRPr="00583C0D">
          <w:rPr>
            <w:rStyle w:val="a8"/>
            <w:noProof/>
            <w:snapToGrid w:val="0"/>
            <w:w w:val="0"/>
          </w:rPr>
          <w:t>1.</w:t>
        </w:r>
        <w:r w:rsidR="00A93A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A77" w:rsidRPr="00583C0D">
          <w:rPr>
            <w:rStyle w:val="a8"/>
            <w:noProof/>
          </w:rPr>
          <w:t>Обзор сервис-ориентированной архитектуры приложений (</w:t>
        </w:r>
        <w:r w:rsidR="00A93A77" w:rsidRPr="00583C0D">
          <w:rPr>
            <w:rStyle w:val="a8"/>
            <w:noProof/>
            <w:lang w:val="en-US"/>
          </w:rPr>
          <w:t>SOA</w:t>
        </w:r>
        <w:r w:rsidR="00A93A77" w:rsidRPr="00583C0D">
          <w:rPr>
            <w:rStyle w:val="a8"/>
            <w:noProof/>
          </w:rPr>
          <w:t>)</w:t>
        </w:r>
        <w:r w:rsidR="00A93A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3A77">
          <w:rPr>
            <w:noProof/>
            <w:webHidden/>
          </w:rPr>
          <w:instrText xml:space="preserve"> PAGEREF _Toc487644869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3A7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93A77" w:rsidRDefault="0056414D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644870" w:history="1">
        <w:r w:rsidR="00A93A77" w:rsidRPr="00583C0D">
          <w:rPr>
            <w:rStyle w:val="a8"/>
            <w:noProof/>
            <w:snapToGrid w:val="0"/>
            <w:w w:val="0"/>
          </w:rPr>
          <w:t>2.</w:t>
        </w:r>
        <w:r w:rsidR="00A93A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A77" w:rsidRPr="00583C0D">
          <w:rPr>
            <w:rStyle w:val="a8"/>
            <w:noProof/>
            <w:lang w:val="en-US"/>
          </w:rPr>
          <w:t>Web</w:t>
        </w:r>
        <w:r w:rsidR="00A93A77" w:rsidRPr="00583C0D">
          <w:rPr>
            <w:rStyle w:val="a8"/>
            <w:noProof/>
          </w:rPr>
          <w:t>-сервис</w:t>
        </w:r>
        <w:r w:rsidR="00A93A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3A77">
          <w:rPr>
            <w:noProof/>
            <w:webHidden/>
          </w:rPr>
          <w:instrText xml:space="preserve"> PAGEREF _Toc487644870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3A7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93A77" w:rsidRDefault="0056414D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644871" w:history="1">
        <w:r w:rsidR="00A93A77" w:rsidRPr="00583C0D">
          <w:rPr>
            <w:rStyle w:val="a8"/>
            <w:noProof/>
          </w:rPr>
          <w:t>2.1.</w:t>
        </w:r>
        <w:r w:rsidR="00A93A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A77" w:rsidRPr="00583C0D">
          <w:rPr>
            <w:rStyle w:val="a8"/>
            <w:noProof/>
          </w:rPr>
          <w:t>Создание веб-сервиса</w:t>
        </w:r>
        <w:r w:rsidR="00A93A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3A77">
          <w:rPr>
            <w:noProof/>
            <w:webHidden/>
          </w:rPr>
          <w:instrText xml:space="preserve"> PAGEREF _Toc487644871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3A7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93A77" w:rsidRDefault="0056414D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644872" w:history="1">
        <w:r w:rsidR="00A93A77" w:rsidRPr="00583C0D">
          <w:rPr>
            <w:rStyle w:val="a8"/>
            <w:noProof/>
            <w:lang w:val="en-US"/>
          </w:rPr>
          <w:t>2.2.</w:t>
        </w:r>
        <w:r w:rsidR="00A93A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A77" w:rsidRPr="00583C0D">
          <w:rPr>
            <w:rStyle w:val="a8"/>
            <w:noProof/>
          </w:rPr>
          <w:t>Создание WPF</w:t>
        </w:r>
        <w:r w:rsidR="00A93A77" w:rsidRPr="00583C0D">
          <w:rPr>
            <w:rStyle w:val="a8"/>
            <w:noProof/>
            <w:lang w:val="en-US"/>
          </w:rPr>
          <w:t>-приложения, потребителя</w:t>
        </w:r>
        <w:r w:rsidR="00A93A77" w:rsidRPr="00583C0D">
          <w:rPr>
            <w:rStyle w:val="a8"/>
            <w:noProof/>
          </w:rPr>
          <w:t xml:space="preserve"> сервиса</w:t>
        </w:r>
        <w:r w:rsidR="00A93A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3A77">
          <w:rPr>
            <w:noProof/>
            <w:webHidden/>
          </w:rPr>
          <w:instrText xml:space="preserve"> PAGEREF _Toc487644872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3A7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93A77" w:rsidRDefault="0056414D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644873" w:history="1">
        <w:r w:rsidR="00A93A77" w:rsidRPr="00583C0D">
          <w:rPr>
            <w:rStyle w:val="a8"/>
            <w:noProof/>
            <w:snapToGrid w:val="0"/>
            <w:w w:val="0"/>
          </w:rPr>
          <w:t>3.</w:t>
        </w:r>
        <w:r w:rsidR="00A93A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A77" w:rsidRPr="00583C0D">
          <w:rPr>
            <w:rStyle w:val="a8"/>
            <w:noProof/>
            <w:lang w:val="en-US"/>
          </w:rPr>
          <w:t>WCF</w:t>
        </w:r>
        <w:r w:rsidR="00A93A77" w:rsidRPr="00583C0D">
          <w:rPr>
            <w:rStyle w:val="a8"/>
            <w:noProof/>
          </w:rPr>
          <w:t>-сервис</w:t>
        </w:r>
        <w:r w:rsidR="00A93A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3A77">
          <w:rPr>
            <w:noProof/>
            <w:webHidden/>
          </w:rPr>
          <w:instrText xml:space="preserve"> PAGEREF _Toc487644873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3A7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93A77" w:rsidRDefault="0056414D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644874" w:history="1">
        <w:r w:rsidR="00A93A77" w:rsidRPr="00583C0D">
          <w:rPr>
            <w:rStyle w:val="a8"/>
            <w:noProof/>
          </w:rPr>
          <w:t>3.1.</w:t>
        </w:r>
        <w:r w:rsidR="00A93A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A77" w:rsidRPr="00583C0D">
          <w:rPr>
            <w:rStyle w:val="a8"/>
            <w:noProof/>
          </w:rPr>
          <w:t>Создание WCF -сервиса</w:t>
        </w:r>
        <w:r w:rsidR="00A93A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3A77">
          <w:rPr>
            <w:noProof/>
            <w:webHidden/>
          </w:rPr>
          <w:instrText xml:space="preserve"> PAGEREF _Toc487644874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3A7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93A77" w:rsidRDefault="0056414D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644875" w:history="1">
        <w:r w:rsidR="00A93A77" w:rsidRPr="00583C0D">
          <w:rPr>
            <w:rStyle w:val="a8"/>
            <w:noProof/>
          </w:rPr>
          <w:t>3.2.</w:t>
        </w:r>
        <w:r w:rsidR="00A93A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A77" w:rsidRPr="00583C0D">
          <w:rPr>
            <w:rStyle w:val="a8"/>
            <w:noProof/>
          </w:rPr>
          <w:t>Создание WPF-приложения потребителя WCF-сервиса</w:t>
        </w:r>
        <w:r w:rsidR="00A93A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3A77">
          <w:rPr>
            <w:noProof/>
            <w:webHidden/>
          </w:rPr>
          <w:instrText xml:space="preserve"> PAGEREF _Toc487644875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3A7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93A77" w:rsidRDefault="0056414D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644876" w:history="1">
        <w:r w:rsidR="00A93A77" w:rsidRPr="00583C0D">
          <w:rPr>
            <w:rStyle w:val="a8"/>
            <w:noProof/>
            <w:snapToGrid w:val="0"/>
            <w:w w:val="0"/>
          </w:rPr>
          <w:t>4.</w:t>
        </w:r>
        <w:r w:rsidR="00A93A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A77" w:rsidRPr="00583C0D">
          <w:rPr>
            <w:rStyle w:val="a8"/>
            <w:noProof/>
          </w:rPr>
          <w:t>Web</w:t>
        </w:r>
        <w:r w:rsidR="00A93A77" w:rsidRPr="00583C0D">
          <w:rPr>
            <w:rStyle w:val="a8"/>
            <w:noProof/>
            <w:lang w:val="en-US"/>
          </w:rPr>
          <w:t xml:space="preserve">-api </w:t>
        </w:r>
        <w:r w:rsidR="00A93A77" w:rsidRPr="00583C0D">
          <w:rPr>
            <w:rStyle w:val="a8"/>
            <w:noProof/>
          </w:rPr>
          <w:t>сервис</w:t>
        </w:r>
        <w:r w:rsidR="00A93A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3A77">
          <w:rPr>
            <w:noProof/>
            <w:webHidden/>
          </w:rPr>
          <w:instrText xml:space="preserve"> PAGEREF _Toc487644876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3A7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93A77" w:rsidRDefault="0056414D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644877" w:history="1">
        <w:r w:rsidR="00A93A77" w:rsidRPr="00583C0D">
          <w:rPr>
            <w:rStyle w:val="a8"/>
            <w:noProof/>
            <w:snapToGrid w:val="0"/>
            <w:w w:val="0"/>
          </w:rPr>
          <w:t>5.</w:t>
        </w:r>
        <w:r w:rsidR="00A93A7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A77" w:rsidRPr="00583C0D">
          <w:rPr>
            <w:rStyle w:val="a8"/>
            <w:noProof/>
          </w:rPr>
          <w:t>ДЗ</w:t>
        </w:r>
        <w:r w:rsidR="00A93A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3A77">
          <w:rPr>
            <w:noProof/>
            <w:webHidden/>
          </w:rPr>
          <w:instrText xml:space="preserve"> PAGEREF _Toc487644877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3A7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C6CC8" w:rsidRPr="00BD2CC3" w:rsidRDefault="0056414D" w:rsidP="001A4CD8">
      <w:pPr>
        <w:pStyle w:val="1"/>
      </w:pPr>
      <w:r>
        <w:fldChar w:fldCharType="end"/>
      </w:r>
      <w:bookmarkStart w:id="0" w:name="_Toc487644868"/>
      <w:r w:rsidR="00B05FDE">
        <w:t>Обзор с</w:t>
      </w:r>
      <w:r w:rsidR="00B05FDE" w:rsidRPr="007B4710">
        <w:t>ервис-ориентированн</w:t>
      </w:r>
      <w:r w:rsidR="00B05FDE">
        <w:t>ой</w:t>
      </w:r>
      <w:r w:rsidR="00B05FDE" w:rsidRPr="007B4710">
        <w:t xml:space="preserve"> </w:t>
      </w:r>
      <w:r w:rsidR="00B05FDE">
        <w:t>архитектуры приложений (</w:t>
      </w:r>
      <w:r w:rsidR="00B05FDE">
        <w:rPr>
          <w:lang w:val="en-US"/>
        </w:rPr>
        <w:t>SOA</w:t>
      </w:r>
      <w:r w:rsidR="00B05FDE" w:rsidRPr="00B05FDE">
        <w:t xml:space="preserve">). </w:t>
      </w:r>
      <w:proofErr w:type="gramStart"/>
      <w:r w:rsidR="00BD2CC3">
        <w:rPr>
          <w:lang w:val="en-US"/>
        </w:rPr>
        <w:t>Web</w:t>
      </w:r>
      <w:r w:rsidR="00B05FDE">
        <w:t>-сервис asmx.</w:t>
      </w:r>
      <w:proofErr w:type="gramEnd"/>
      <w:r w:rsidR="00B05FDE">
        <w:t xml:space="preserve"> </w:t>
      </w:r>
      <w:proofErr w:type="gramStart"/>
      <w:r w:rsidR="00485E2F">
        <w:rPr>
          <w:lang w:val="en-US"/>
        </w:rPr>
        <w:t>WCF</w:t>
      </w:r>
      <w:r w:rsidR="00B05FDE" w:rsidRPr="00B05FDE">
        <w:t>-сервис</w:t>
      </w:r>
      <w:r w:rsidR="00B05FDE">
        <w:t>.</w:t>
      </w:r>
      <w:proofErr w:type="gramEnd"/>
      <w:r w:rsidR="00B05FDE">
        <w:t xml:space="preserve"> </w:t>
      </w:r>
      <w:proofErr w:type="spellStart"/>
      <w:r w:rsidR="00B05FDE">
        <w:t>Web</w:t>
      </w:r>
      <w:proofErr w:type="spellEnd"/>
      <w:r w:rsidR="00485E2F" w:rsidRPr="00BD2CC3">
        <w:t>-</w:t>
      </w:r>
      <w:proofErr w:type="spellStart"/>
      <w:r w:rsidR="00FD1F3C">
        <w:rPr>
          <w:lang w:val="en-US"/>
        </w:rPr>
        <w:t>api</w:t>
      </w:r>
      <w:proofErr w:type="spellEnd"/>
      <w:r w:rsidR="00FD1F3C" w:rsidRPr="00BD2CC3">
        <w:t xml:space="preserve"> </w:t>
      </w:r>
      <w:r w:rsidR="00B05FDE">
        <w:t>сервис.</w:t>
      </w:r>
      <w:bookmarkEnd w:id="0"/>
    </w:p>
    <w:p w:rsidR="00E672D6" w:rsidRPr="00E672D6" w:rsidRDefault="00485E2F" w:rsidP="00D57178">
      <w:pPr>
        <w:pStyle w:val="a0"/>
      </w:pPr>
      <w:bookmarkStart w:id="1" w:name="_Toc487644869"/>
      <w:r>
        <w:t>Обзор с</w:t>
      </w:r>
      <w:r w:rsidRPr="007B4710">
        <w:t>ервис-ориентированн</w:t>
      </w:r>
      <w:r>
        <w:t>ой</w:t>
      </w:r>
      <w:r w:rsidRPr="007B4710">
        <w:t xml:space="preserve"> </w:t>
      </w:r>
      <w:r>
        <w:t>архитектуры приложений (</w:t>
      </w:r>
      <w:r>
        <w:rPr>
          <w:lang w:val="en-US"/>
        </w:rPr>
        <w:t>SOA</w:t>
      </w:r>
      <w:r w:rsidRPr="00B05FDE">
        <w:t>)</w:t>
      </w:r>
      <w:bookmarkEnd w:id="1"/>
    </w:p>
    <w:p w:rsidR="00D57178" w:rsidRPr="00E672D6" w:rsidRDefault="0056414D" w:rsidP="00D57178">
      <w:hyperlink r:id="rId6" w:history="1">
        <w:r w:rsidR="00E672D6" w:rsidRPr="00A56D86">
          <w:rPr>
            <w:rStyle w:val="a8"/>
            <w:lang w:val="en-US"/>
          </w:rPr>
          <w:t>http</w:t>
        </w:r>
        <w:r w:rsidR="00E672D6" w:rsidRPr="00E672D6">
          <w:rPr>
            <w:rStyle w:val="a8"/>
          </w:rPr>
          <w:t>://</w:t>
        </w:r>
        <w:r w:rsidR="00E672D6" w:rsidRPr="00A56D86">
          <w:rPr>
            <w:rStyle w:val="a8"/>
            <w:lang w:val="en-US"/>
          </w:rPr>
          <w:t>masters</w:t>
        </w:r>
        <w:r w:rsidR="00E672D6" w:rsidRPr="00E672D6">
          <w:rPr>
            <w:rStyle w:val="a8"/>
          </w:rPr>
          <w:t>.</w:t>
        </w:r>
        <w:proofErr w:type="spellStart"/>
        <w:r w:rsidR="00E672D6" w:rsidRPr="00A56D86">
          <w:rPr>
            <w:rStyle w:val="a8"/>
            <w:lang w:val="en-US"/>
          </w:rPr>
          <w:t>donntu</w:t>
        </w:r>
        <w:proofErr w:type="spellEnd"/>
        <w:r w:rsidR="00E672D6" w:rsidRPr="00E672D6">
          <w:rPr>
            <w:rStyle w:val="a8"/>
          </w:rPr>
          <w:t>.</w:t>
        </w:r>
        <w:r w:rsidR="00E672D6" w:rsidRPr="00A56D86">
          <w:rPr>
            <w:rStyle w:val="a8"/>
            <w:lang w:val="en-US"/>
          </w:rPr>
          <w:t>org</w:t>
        </w:r>
        <w:r w:rsidR="00E672D6" w:rsidRPr="00E672D6">
          <w:rPr>
            <w:rStyle w:val="a8"/>
          </w:rPr>
          <w:t>/2014/</w:t>
        </w:r>
        <w:proofErr w:type="spellStart"/>
        <w:r w:rsidR="00E672D6" w:rsidRPr="00A56D86">
          <w:rPr>
            <w:rStyle w:val="a8"/>
            <w:lang w:val="en-US"/>
          </w:rPr>
          <w:t>fknt</w:t>
        </w:r>
        <w:proofErr w:type="spellEnd"/>
        <w:r w:rsidR="00E672D6" w:rsidRPr="00E672D6">
          <w:rPr>
            <w:rStyle w:val="a8"/>
          </w:rPr>
          <w:t>/</w:t>
        </w:r>
        <w:proofErr w:type="spellStart"/>
        <w:r w:rsidR="00E672D6" w:rsidRPr="00A56D86">
          <w:rPr>
            <w:rStyle w:val="a8"/>
            <w:lang w:val="en-US"/>
          </w:rPr>
          <w:t>belyy</w:t>
        </w:r>
        <w:proofErr w:type="spellEnd"/>
        <w:r w:rsidR="00E672D6" w:rsidRPr="00E672D6">
          <w:rPr>
            <w:rStyle w:val="a8"/>
          </w:rPr>
          <w:t>/</w:t>
        </w:r>
        <w:proofErr w:type="spellStart"/>
        <w:r w:rsidR="00E672D6" w:rsidRPr="00A56D86">
          <w:rPr>
            <w:rStyle w:val="a8"/>
            <w:lang w:val="en-US"/>
          </w:rPr>
          <w:t>ind</w:t>
        </w:r>
        <w:proofErr w:type="spellEnd"/>
        <w:r w:rsidR="00E672D6" w:rsidRPr="00E672D6">
          <w:rPr>
            <w:rStyle w:val="a8"/>
          </w:rPr>
          <w:t>/</w:t>
        </w:r>
        <w:r w:rsidR="00E672D6" w:rsidRPr="00A56D86">
          <w:rPr>
            <w:rStyle w:val="a8"/>
            <w:lang w:val="en-US"/>
          </w:rPr>
          <w:t>index</w:t>
        </w:r>
        <w:r w:rsidR="00E672D6" w:rsidRPr="00E672D6">
          <w:rPr>
            <w:rStyle w:val="a8"/>
          </w:rPr>
          <w:t>.</w:t>
        </w:r>
        <w:proofErr w:type="spellStart"/>
        <w:r w:rsidR="00E672D6" w:rsidRPr="00A56D86">
          <w:rPr>
            <w:rStyle w:val="a8"/>
            <w:lang w:val="en-US"/>
          </w:rPr>
          <w:t>htm</w:t>
        </w:r>
        <w:proofErr w:type="spellEnd"/>
      </w:hyperlink>
    </w:p>
    <w:p w:rsidR="00E672D6" w:rsidRPr="00E672D6" w:rsidRDefault="00E672D6" w:rsidP="00D57178">
      <w:r w:rsidRPr="00E672D6">
        <w:t>Сервис –</w:t>
      </w:r>
      <w:r>
        <w:t xml:space="preserve"> это функциональная единица доступная внешнему миру с помощью стандартного механизма обмена сообщениями. С</w:t>
      </w:r>
      <w:r w:rsidRPr="00E672D6">
        <w:t>ервис-ориентированн</w:t>
      </w:r>
      <w:r>
        <w:t>ое</w:t>
      </w:r>
      <w:r w:rsidRPr="00E672D6">
        <w:t xml:space="preserve"> </w:t>
      </w:r>
      <w:r>
        <w:t>приложение представляет собой агрегацию сервисов в логически целостное приложение, также как объектно-ориентированное приложение</w:t>
      </w:r>
      <w:r w:rsidR="007C7BC4">
        <w:t xml:space="preserve"> является агрегацией </w:t>
      </w:r>
      <w:r w:rsidR="00C40018">
        <w:t xml:space="preserve">отдельных </w:t>
      </w:r>
      <w:r w:rsidR="007C7BC4">
        <w:t>объектов.</w:t>
      </w:r>
    </w:p>
    <w:p w:rsidR="00E672D6" w:rsidRDefault="00E672D6" w:rsidP="00D57178"/>
    <w:p w:rsidR="00BF2B6B" w:rsidRDefault="00BF2B6B" w:rsidP="00D57178">
      <w:r>
        <w:rPr>
          <w:noProof/>
        </w:rPr>
        <w:drawing>
          <wp:inline distT="0" distB="0" distL="0" distR="0">
            <wp:extent cx="4123690" cy="3735070"/>
            <wp:effectExtent l="19050" t="0" r="0" b="0"/>
            <wp:docPr id="19" name="Рисунок 19" descr="http://i.imgur.com/rcoaIf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.imgur.com/rcoaIf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373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B6B" w:rsidRDefault="00BF2B6B" w:rsidP="00D57178"/>
    <w:p w:rsidR="00BF2B6B" w:rsidRDefault="00BF2B6B" w:rsidP="00D57178">
      <w:r>
        <w:t>Приложение, также, может выступать как еще один сервис, аналогично тому, как крупный объект может быть композицией более мелких объектов.</w:t>
      </w:r>
    </w:p>
    <w:p w:rsidR="00E4271E" w:rsidRDefault="00E4271E" w:rsidP="00D57178">
      <w:r>
        <w:lastRenderedPageBreak/>
        <w:t>Внутри сервиса, разработчики могут по-прежнему использовать специфические языки программирования, технологии и фреймворки. Однако, между сервисами сохраняются стандартные протоколы и сообщения, контракты и обмен метаданными.</w:t>
      </w:r>
    </w:p>
    <w:p w:rsidR="00A323FC" w:rsidRDefault="00A323FC" w:rsidP="00AD6187">
      <w:r>
        <w:t xml:space="preserve">Сервисы, входящие в состав отдельного </w:t>
      </w:r>
      <w:r w:rsidRPr="00A323FC">
        <w:t>п</w:t>
      </w:r>
      <w:r>
        <w:t>р</w:t>
      </w:r>
      <w:r w:rsidRPr="00A323FC">
        <w:t>и</w:t>
      </w:r>
      <w:r>
        <w:t>ложения, могут располагаться в одном и том же месте</w:t>
      </w:r>
      <w:r w:rsidR="001E5DD6">
        <w:t xml:space="preserve"> или </w:t>
      </w:r>
      <w:r w:rsidR="00283B47">
        <w:t xml:space="preserve">могут быть </w:t>
      </w:r>
      <w:r w:rsidR="001E5DD6">
        <w:t>распределены по разным узлам локальной сети или Интернет. Отдельные сервисы</w:t>
      </w:r>
      <w:r>
        <w:t xml:space="preserve"> </w:t>
      </w:r>
      <w:r w:rsidR="001E5DD6">
        <w:t xml:space="preserve">могут разрабатываться разными компаниями, размещаться на разных технологических платформах и находиться в разных часовых поясах. Все эти аспекты скрыты от </w:t>
      </w:r>
      <w:r w:rsidR="000942C6">
        <w:t xml:space="preserve">клиентских </w:t>
      </w:r>
      <w:r w:rsidR="001E5DD6">
        <w:t>приложений</w:t>
      </w:r>
      <w:r w:rsidR="004E74FA">
        <w:t>,</w:t>
      </w:r>
      <w:r w:rsidR="001E5DD6">
        <w:t xml:space="preserve"> </w:t>
      </w:r>
      <w:r w:rsidR="004E74FA">
        <w:t>взаимодействующих с</w:t>
      </w:r>
      <w:r w:rsidR="001E5DD6">
        <w:t xml:space="preserve"> сервис</w:t>
      </w:r>
      <w:r w:rsidR="004E74FA">
        <w:t>ами</w:t>
      </w:r>
      <w:r w:rsidR="001E5DD6">
        <w:t>.</w:t>
      </w:r>
      <w:r w:rsidR="000942C6">
        <w:t xml:space="preserve"> </w:t>
      </w:r>
      <w:r w:rsidR="001E3327">
        <w:t xml:space="preserve">Клиентские приложения и сервисы могут взаимодействовать друг с другом путем отправки и получения сообщений. </w:t>
      </w:r>
      <w:r w:rsidR="00F4722C">
        <w:t>М</w:t>
      </w:r>
      <w:r w:rsidR="0019237D">
        <w:t>еханизм обмена сообщениями</w:t>
      </w:r>
      <w:r w:rsidR="00F4722C">
        <w:t xml:space="preserve"> между клиентскими приложениями и сервисами</w:t>
      </w:r>
      <w:r w:rsidR="0019237D">
        <w:t xml:space="preserve"> сводит на нет разницу</w:t>
      </w:r>
      <w:r w:rsidR="00BA70EB">
        <w:t xml:space="preserve"> </w:t>
      </w:r>
      <w:bookmarkStart w:id="2" w:name="_GoBack"/>
      <w:bookmarkEnd w:id="2"/>
      <w:r w:rsidR="0019237D">
        <w:t>между клиентскими приложениями и сервисами, преобразуя входящие и исходящие сообщения к стандартным протоколам сетевого обмена.</w:t>
      </w:r>
    </w:p>
    <w:p w:rsidR="00F97D2B" w:rsidRDefault="00F97D2B" w:rsidP="00D57178"/>
    <w:p w:rsidR="005C688A" w:rsidRDefault="005C688A" w:rsidP="00D57178">
      <w:r>
        <w:t>Принципы сервис-ориентированной архитектуры:</w:t>
      </w:r>
    </w:p>
    <w:p w:rsidR="00305F91" w:rsidRDefault="003275F3" w:rsidP="00305F91">
      <w:pPr>
        <w:pStyle w:val="a1"/>
      </w:pPr>
      <w:r>
        <w:t xml:space="preserve">Сервисы должны иметь четкие границы. </w:t>
      </w:r>
      <w:r w:rsidR="00305F91">
        <w:t xml:space="preserve">Любой сервис ограничен возможностями технологии, с помощью которой он реализован, и своим расположением. Эти ограничения не должны проявляться в контрактах сервисов или типах данных, используемых для обмена. </w:t>
      </w:r>
    </w:p>
    <w:p w:rsidR="003275F3" w:rsidRDefault="003275F3" w:rsidP="00305F91">
      <w:pPr>
        <w:pStyle w:val="a1"/>
      </w:pPr>
      <w:r>
        <w:t>Сервисы автономны.</w:t>
      </w:r>
      <w:r w:rsidR="00A84889">
        <w:t xml:space="preserve"> Сервис, для своей работы, не должен нуждаться в своих клиентах или других сервисах.</w:t>
      </w:r>
      <w:r w:rsidR="00E74836">
        <w:t xml:space="preserve"> Он должен функционировать и обновляться независимо от клиентских приложений. Также, сервис должен иметь свой механизм авторизации, не зависящий от уровня доступа пользователя клиентского приложения.</w:t>
      </w:r>
    </w:p>
    <w:p w:rsidR="00CB268B" w:rsidRDefault="00CB268B" w:rsidP="00305F91">
      <w:pPr>
        <w:pStyle w:val="a1"/>
      </w:pPr>
      <w:r>
        <w:t xml:space="preserve">Сервис предоставляет </w:t>
      </w:r>
      <w:r w:rsidR="00D40D59">
        <w:t xml:space="preserve">только </w:t>
      </w:r>
      <w:r>
        <w:t xml:space="preserve">контракты взаимодействия с ним и </w:t>
      </w:r>
      <w:r w:rsidR="00D40D59">
        <w:t>схему данных. Детали реализации и работы веб-сервиса должны быть недоступны извне.</w:t>
      </w:r>
    </w:p>
    <w:p w:rsidR="00B971CE" w:rsidRDefault="00B971CE" w:rsidP="00305F91">
      <w:pPr>
        <w:pStyle w:val="a1"/>
      </w:pPr>
      <w:r>
        <w:t>Совместимость сервисов основана на правилах(policy). Сервисы</w:t>
      </w:r>
      <w:r w:rsidRPr="00B971CE">
        <w:t xml:space="preserve"> должны публиковать правила, описывающие, что они могут делать и как клиентские приложения взаимодействуют с ними</w:t>
      </w:r>
      <w:r>
        <w:t>.</w:t>
      </w:r>
    </w:p>
    <w:p w:rsidR="00AD6187" w:rsidRDefault="00AD6187" w:rsidP="00AD6187"/>
    <w:p w:rsidR="00AD6187" w:rsidRDefault="00AD6187" w:rsidP="00AD6187">
      <w:r>
        <w:t xml:space="preserve">Наиболее распространенные </w:t>
      </w:r>
      <w:r w:rsidR="00E13536" w:rsidRPr="00067353">
        <w:t>технологии</w:t>
      </w:r>
      <w:r>
        <w:t xml:space="preserve"> реализации веб-сервисов:</w:t>
      </w:r>
    </w:p>
    <w:p w:rsidR="00AD6187" w:rsidRPr="00AD6187" w:rsidRDefault="00AD6187" w:rsidP="00AD6187">
      <w:pPr>
        <w:pStyle w:val="a1"/>
      </w:pPr>
      <w:r w:rsidRPr="00E13536">
        <w:rPr>
          <w:bCs/>
          <w:lang w:val="en-US"/>
        </w:rPr>
        <w:t>SOAP</w:t>
      </w:r>
      <w:r w:rsidRPr="00E924F8">
        <w:rPr>
          <w:lang w:val="en-US"/>
        </w:rPr>
        <w:t xml:space="preserve"> </w:t>
      </w:r>
      <w:r w:rsidRPr="00E13536">
        <w:rPr>
          <w:lang w:val="en-US"/>
        </w:rPr>
        <w:t xml:space="preserve">(Simple Object Access Protocol). </w:t>
      </w:r>
      <w:r w:rsidRPr="00AD6187">
        <w:t>П</w:t>
      </w:r>
      <w:r>
        <w:t>о</w:t>
      </w:r>
      <w:r w:rsidRPr="00AD6187">
        <w:t xml:space="preserve"> </w:t>
      </w:r>
      <w:r>
        <w:t>сути</w:t>
      </w:r>
      <w:r w:rsidRPr="00AD6187">
        <w:t xml:space="preserve"> </w:t>
      </w:r>
      <w:r>
        <w:t>это</w:t>
      </w:r>
      <w:r w:rsidRPr="00AD6187">
        <w:t xml:space="preserve"> </w:t>
      </w:r>
      <w:r>
        <w:t>три</w:t>
      </w:r>
      <w:r w:rsidRPr="00AD6187">
        <w:t xml:space="preserve"> </w:t>
      </w:r>
      <w:r>
        <w:t xml:space="preserve">стандарта: </w:t>
      </w:r>
      <w:r w:rsidRPr="00C246DC">
        <w:t>SOAP</w:t>
      </w:r>
      <w:r w:rsidRPr="00AD6187">
        <w:t>/</w:t>
      </w:r>
      <w:r w:rsidRPr="00C246DC">
        <w:t>WSDL</w:t>
      </w:r>
      <w:r w:rsidRPr="00AD6187">
        <w:t>/</w:t>
      </w:r>
      <w:r w:rsidRPr="00C246DC">
        <w:t>UDDI</w:t>
      </w:r>
    </w:p>
    <w:p w:rsidR="00AD6187" w:rsidRDefault="00C246DC" w:rsidP="00AD6187">
      <w:pPr>
        <w:pStyle w:val="a1"/>
      </w:pPr>
      <w:r w:rsidRPr="00C246DC">
        <w:t>REST (Representational State Transfer)</w:t>
      </w:r>
    </w:p>
    <w:p w:rsidR="000962D9" w:rsidRDefault="000962D9" w:rsidP="000962D9"/>
    <w:p w:rsidR="000962D9" w:rsidRDefault="000962D9" w:rsidP="000962D9">
      <w:r>
        <w:t>Стандарты, используемые для построения веб-сервиса</w:t>
      </w:r>
    </w:p>
    <w:p w:rsidR="000962D9" w:rsidRDefault="00B16CC5" w:rsidP="000962D9">
      <w:r>
        <w:rPr>
          <w:noProof/>
        </w:rPr>
        <w:lastRenderedPageBreak/>
        <w:drawing>
          <wp:inline distT="0" distB="0" distL="0" distR="0">
            <wp:extent cx="4148913" cy="3168750"/>
            <wp:effectExtent l="19050" t="0" r="3987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407" cy="3169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2D9" w:rsidRDefault="000962D9" w:rsidP="000962D9"/>
    <w:p w:rsidR="000962D9" w:rsidRDefault="000962D9" w:rsidP="000962D9">
      <w:pPr>
        <w:pStyle w:val="a1"/>
      </w:pPr>
      <w:r>
        <w:rPr>
          <w:lang w:val="en-US"/>
        </w:rPr>
        <w:t>HTTP</w:t>
      </w:r>
      <w:r w:rsidRPr="00D91ECA">
        <w:t xml:space="preserve">, </w:t>
      </w:r>
      <w:r w:rsidRPr="00D91ECA">
        <w:rPr>
          <w:lang w:val="en-US"/>
        </w:rPr>
        <w:t>Hypertext</w:t>
      </w:r>
      <w:r w:rsidRPr="00D91ECA">
        <w:t xml:space="preserve"> </w:t>
      </w:r>
      <w:r w:rsidRPr="00D91ECA">
        <w:rPr>
          <w:lang w:val="en-US"/>
        </w:rPr>
        <w:t>Transfer</w:t>
      </w:r>
      <w:r w:rsidRPr="00D91ECA">
        <w:t xml:space="preserve"> </w:t>
      </w:r>
      <w:r w:rsidRPr="00D91ECA">
        <w:rPr>
          <w:lang w:val="en-US"/>
        </w:rPr>
        <w:t>Protocol</w:t>
      </w:r>
      <w:r w:rsidRPr="00D91ECA">
        <w:t xml:space="preserve">. </w:t>
      </w:r>
      <w:r>
        <w:rPr>
          <w:lang w:val="en-US"/>
        </w:rPr>
        <w:t>HTTP</w:t>
      </w:r>
      <w:r w:rsidRPr="00D91ECA">
        <w:t xml:space="preserve"> – </w:t>
      </w:r>
      <w:r>
        <w:t xml:space="preserve">это протокол, реализующий принцип запрос/ответ.Обычно реализуется поверх </w:t>
      </w:r>
      <w:r w:rsidRPr="00D91ECA">
        <w:t xml:space="preserve">TCP/IP </w:t>
      </w:r>
      <w:r>
        <w:t xml:space="preserve">протокола. </w:t>
      </w:r>
      <w:r>
        <w:rPr>
          <w:lang w:val="en-US"/>
        </w:rPr>
        <w:t>HTTP</w:t>
      </w:r>
      <w:r w:rsidRPr="00831B17">
        <w:t xml:space="preserve"> клиент</w:t>
      </w:r>
      <w:r>
        <w:t xml:space="preserve"> открывет </w:t>
      </w:r>
      <w:r>
        <w:rPr>
          <w:lang w:val="en-US"/>
        </w:rPr>
        <w:t>TCP</w:t>
      </w:r>
      <w:r w:rsidRPr="00831B17">
        <w:t xml:space="preserve"> </w:t>
      </w:r>
      <w:r>
        <w:t xml:space="preserve">подключение к серверу и отправляет </w:t>
      </w:r>
      <w:r>
        <w:rPr>
          <w:lang w:val="en-US"/>
        </w:rPr>
        <w:t>HTTP</w:t>
      </w:r>
      <w:r w:rsidRPr="00831B17">
        <w:t xml:space="preserve"> </w:t>
      </w:r>
      <w:r>
        <w:t xml:space="preserve">запрос. Запрос содержит метод </w:t>
      </w:r>
      <w:r>
        <w:rPr>
          <w:lang w:val="en-US"/>
        </w:rPr>
        <w:t>GET</w:t>
      </w:r>
      <w:r w:rsidRPr="00831B17">
        <w:t xml:space="preserve"> или</w:t>
      </w:r>
      <w:r>
        <w:t xml:space="preserve"> </w:t>
      </w:r>
      <w:r>
        <w:rPr>
          <w:lang w:val="en-US"/>
        </w:rPr>
        <w:t>POST</w:t>
      </w:r>
      <w:r>
        <w:t>.</w:t>
      </w:r>
      <w:r w:rsidRPr="00831B17">
        <w:t xml:space="preserve"> </w:t>
      </w:r>
      <w:r>
        <w:rPr>
          <w:lang w:val="en-US"/>
        </w:rPr>
        <w:t>GET</w:t>
      </w:r>
      <w:r w:rsidRPr="00831B17">
        <w:t xml:space="preserve"> </w:t>
      </w:r>
      <w:r>
        <w:t xml:space="preserve">используется для получения с сервера файла, например </w:t>
      </w:r>
      <w:r>
        <w:rPr>
          <w:lang w:val="en-US"/>
        </w:rPr>
        <w:t>HTML</w:t>
      </w:r>
      <w:r>
        <w:t xml:space="preserve"> страницы. Для передачи данных используется метод </w:t>
      </w:r>
      <w:r>
        <w:rPr>
          <w:lang w:val="en-US"/>
        </w:rPr>
        <w:t>POST</w:t>
      </w:r>
      <w:r w:rsidRPr="00C9532E">
        <w:t>. Отве</w:t>
      </w:r>
      <w:r>
        <w:t xml:space="preserve">т на </w:t>
      </w:r>
      <w:r w:rsidRPr="00C9532E">
        <w:t>H</w:t>
      </w:r>
      <w:r>
        <w:rPr>
          <w:lang w:val="en-US"/>
        </w:rPr>
        <w:t>T</w:t>
      </w:r>
      <w:r w:rsidRPr="00C9532E">
        <w:t xml:space="preserve">TP </w:t>
      </w:r>
      <w:r>
        <w:t>запрос содержит возвращаемые данные.</w:t>
      </w:r>
    </w:p>
    <w:p w:rsidR="000962D9" w:rsidRDefault="000962D9" w:rsidP="000962D9">
      <w:pPr>
        <w:pStyle w:val="a1"/>
      </w:pPr>
      <w:r>
        <w:rPr>
          <w:lang w:val="en-US"/>
        </w:rPr>
        <w:t>XML</w:t>
      </w:r>
      <w:r>
        <w:t xml:space="preserve"> и </w:t>
      </w:r>
      <w:r>
        <w:rPr>
          <w:lang w:val="en-US"/>
        </w:rPr>
        <w:t>XML</w:t>
      </w:r>
      <w:r w:rsidRPr="00041D34">
        <w:t xml:space="preserve"> </w:t>
      </w:r>
      <w:r w:rsidRPr="00257816">
        <w:t>схема</w:t>
      </w:r>
      <w:r w:rsidRPr="00C9532E">
        <w:t xml:space="preserve">. </w:t>
      </w:r>
      <w:r>
        <w:rPr>
          <w:lang w:val="en-US"/>
        </w:rPr>
        <w:t>XML</w:t>
      </w:r>
      <w:r w:rsidRPr="00257816">
        <w:t xml:space="preserve"> - </w:t>
      </w:r>
      <w:r>
        <w:t xml:space="preserve">ключевая технология веб сервисов. </w:t>
      </w:r>
      <w:r>
        <w:rPr>
          <w:lang w:val="en-US"/>
        </w:rPr>
        <w:t>SOAP</w:t>
      </w:r>
      <w:r w:rsidRPr="00257816">
        <w:t xml:space="preserve"> </w:t>
      </w:r>
      <w:r>
        <w:t xml:space="preserve">использует </w:t>
      </w:r>
      <w:r>
        <w:rPr>
          <w:lang w:val="en-US"/>
        </w:rPr>
        <w:t>XML</w:t>
      </w:r>
      <w:r w:rsidRPr="00257816">
        <w:t xml:space="preserve"> </w:t>
      </w:r>
      <w:r>
        <w:t xml:space="preserve">как формат представления данных. </w:t>
      </w:r>
      <w:r>
        <w:rPr>
          <w:lang w:val="en-US"/>
        </w:rPr>
        <w:t>WSDL</w:t>
      </w:r>
      <w:r w:rsidRPr="00273583">
        <w:t xml:space="preserve"> </w:t>
      </w:r>
      <w:r>
        <w:t xml:space="preserve">использует </w:t>
      </w:r>
      <w:r>
        <w:rPr>
          <w:lang w:val="en-US"/>
        </w:rPr>
        <w:t>XML</w:t>
      </w:r>
      <w:r w:rsidRPr="00273583">
        <w:t xml:space="preserve"> схем</w:t>
      </w:r>
      <w:r>
        <w:t xml:space="preserve">у для описания структуры веб сервисов. </w:t>
      </w:r>
      <w:r w:rsidRPr="00273583">
        <w:t xml:space="preserve">UDDI </w:t>
      </w:r>
      <w:r>
        <w:t xml:space="preserve">использует </w:t>
      </w:r>
      <w:r>
        <w:rPr>
          <w:lang w:val="en-US"/>
        </w:rPr>
        <w:t>XML</w:t>
      </w:r>
      <w:r w:rsidRPr="00273583">
        <w:t xml:space="preserve"> схем</w:t>
      </w:r>
      <w:r>
        <w:t>у для описания структуры репозитария веб сервисов и для взаимодействия с репозитарием.</w:t>
      </w:r>
    </w:p>
    <w:p w:rsidR="000962D9" w:rsidRPr="00D91ECA" w:rsidRDefault="000962D9" w:rsidP="000962D9">
      <w:pPr>
        <w:pStyle w:val="a1"/>
      </w:pPr>
      <w:r>
        <w:rPr>
          <w:lang w:val="en-US"/>
        </w:rPr>
        <w:t>SOAP</w:t>
      </w:r>
      <w:r>
        <w:t>. Протокол для обмена информацией в децентрализованной, распределенной среде.</w:t>
      </w:r>
    </w:p>
    <w:p w:rsidR="000962D9" w:rsidRDefault="000962D9" w:rsidP="000962D9">
      <w:pPr>
        <w:pStyle w:val="a1"/>
      </w:pPr>
      <w:r w:rsidRPr="00D91ECA">
        <w:rPr>
          <w:lang w:val="en-US"/>
        </w:rPr>
        <w:t>WSDL</w:t>
      </w:r>
      <w:r>
        <w:t>,</w:t>
      </w:r>
      <w:r w:rsidRPr="00273583">
        <w:t xml:space="preserve"> </w:t>
      </w:r>
      <w:r w:rsidRPr="00D91ECA">
        <w:rPr>
          <w:lang w:val="en-US"/>
        </w:rPr>
        <w:t>Web</w:t>
      </w:r>
      <w:r w:rsidRPr="00273583">
        <w:t xml:space="preserve"> </w:t>
      </w:r>
      <w:r w:rsidRPr="00D91ECA">
        <w:rPr>
          <w:lang w:val="en-US"/>
        </w:rPr>
        <w:t>Service</w:t>
      </w:r>
      <w:r w:rsidRPr="00273583">
        <w:t xml:space="preserve"> </w:t>
      </w:r>
      <w:r w:rsidRPr="00D91ECA">
        <w:rPr>
          <w:lang w:val="en-US"/>
        </w:rPr>
        <w:t>Description</w:t>
      </w:r>
      <w:r w:rsidRPr="00273583">
        <w:t xml:space="preserve"> </w:t>
      </w:r>
      <w:r w:rsidRPr="00D91ECA">
        <w:rPr>
          <w:lang w:val="en-US"/>
        </w:rPr>
        <w:t>Language</w:t>
      </w:r>
      <w:r w:rsidRPr="00273583">
        <w:t xml:space="preserve"> используется для описания интерфейса веб-сервиса.</w:t>
      </w:r>
    </w:p>
    <w:p w:rsidR="000962D9" w:rsidRPr="000962D9" w:rsidRDefault="000962D9" w:rsidP="000962D9">
      <w:pPr>
        <w:pStyle w:val="a1"/>
      </w:pPr>
      <w:r w:rsidRPr="00CF0595">
        <w:rPr>
          <w:lang w:val="en-US"/>
        </w:rPr>
        <w:t>UDDI</w:t>
      </w:r>
      <w:r>
        <w:rPr>
          <w:lang w:val="en-US"/>
        </w:rPr>
        <w:t>,</w:t>
      </w:r>
      <w:r w:rsidRPr="00CF0595">
        <w:rPr>
          <w:lang w:val="en-US"/>
        </w:rPr>
        <w:t xml:space="preserve"> Universal Description, Discovery, and Integration</w:t>
      </w:r>
      <w:r>
        <w:rPr>
          <w:lang w:val="en-US"/>
        </w:rPr>
        <w:t xml:space="preserve">. </w:t>
      </w:r>
      <w:r>
        <w:t>Глобальный репозитарий веб сервисов и технология взаимодействия с репозитарием.</w:t>
      </w:r>
    </w:p>
    <w:p w:rsidR="001A4CD8" w:rsidRDefault="00BD2CC3" w:rsidP="001A4CD8">
      <w:pPr>
        <w:pStyle w:val="a0"/>
      </w:pPr>
      <w:bookmarkStart w:id="3" w:name="_Toc487644870"/>
      <w:r>
        <w:rPr>
          <w:lang w:val="en-US"/>
        </w:rPr>
        <w:t>Web</w:t>
      </w:r>
      <w:r w:rsidR="00485E2F">
        <w:t>-сервис</w:t>
      </w:r>
      <w:bookmarkEnd w:id="3"/>
    </w:p>
    <w:p w:rsidR="00E924F8" w:rsidRPr="00E924F8" w:rsidRDefault="00E924F8" w:rsidP="00E924F8">
      <w:r>
        <w:t>Характерные особенности:</w:t>
      </w:r>
    </w:p>
    <w:p w:rsidR="00E924F8" w:rsidRDefault="00A70F88" w:rsidP="00E924F8">
      <w:pPr>
        <w:pStyle w:val="a1"/>
      </w:pPr>
      <w:r>
        <w:t xml:space="preserve">Основой веб-сервисов является протокол </w:t>
      </w:r>
      <w:r w:rsidRPr="00A70F88">
        <w:t>SOAP</w:t>
      </w:r>
      <w:r w:rsidR="00E924F8">
        <w:t>.</w:t>
      </w:r>
    </w:p>
    <w:p w:rsidR="00E924F8" w:rsidRDefault="00A70F88" w:rsidP="00E924F8">
      <w:pPr>
        <w:pStyle w:val="a1"/>
      </w:pPr>
      <w:r>
        <w:t xml:space="preserve">Формат сериализации данных для веб-сервисов основывается на спецификации </w:t>
      </w:r>
      <w:r>
        <w:rPr>
          <w:lang w:val="en-US"/>
        </w:rPr>
        <w:t>XML</w:t>
      </w:r>
      <w:r>
        <w:t xml:space="preserve">. </w:t>
      </w:r>
      <w:r w:rsidR="00E924F8">
        <w:t xml:space="preserve">Данные, между клиентским приложением и сервисом передаются в </w:t>
      </w:r>
      <w:r w:rsidR="00E924F8">
        <w:rPr>
          <w:lang w:val="en-US"/>
        </w:rPr>
        <w:t>XML</w:t>
      </w:r>
      <w:r w:rsidR="00E924F8" w:rsidRPr="00E924F8">
        <w:t xml:space="preserve"> </w:t>
      </w:r>
      <w:r w:rsidR="00E924F8">
        <w:t>формате.</w:t>
      </w:r>
    </w:p>
    <w:p w:rsidR="00E924F8" w:rsidRDefault="00E924F8" w:rsidP="00E924F8">
      <w:pPr>
        <w:pStyle w:val="a1"/>
      </w:pPr>
      <w:r>
        <w:t xml:space="preserve">В качестве транспортного протокола используется только </w:t>
      </w:r>
      <w:r>
        <w:rPr>
          <w:lang w:val="en-US"/>
        </w:rPr>
        <w:t>HTTP</w:t>
      </w:r>
      <w:r w:rsidRPr="00E924F8">
        <w:t>.</w:t>
      </w:r>
    </w:p>
    <w:p w:rsidR="00FC6AC9" w:rsidRPr="00CA0906" w:rsidRDefault="00FC6AC9" w:rsidP="00FC6AC9">
      <w:pPr>
        <w:pStyle w:val="a1"/>
      </w:pPr>
      <w:r>
        <w:t xml:space="preserve">Не является </w:t>
      </w:r>
      <w:r>
        <w:rPr>
          <w:lang w:val="en-US"/>
        </w:rPr>
        <w:t>open</w:t>
      </w:r>
      <w:r w:rsidRPr="003B4073">
        <w:t xml:space="preserve"> </w:t>
      </w:r>
      <w:r>
        <w:rPr>
          <w:lang w:val="en-US"/>
        </w:rPr>
        <w:t>source</w:t>
      </w:r>
      <w:r w:rsidRPr="003B4073">
        <w:t xml:space="preserve"> </w:t>
      </w:r>
      <w:r>
        <w:t xml:space="preserve">технологией, но с сервисом могут работать клиентские приложения, понимающие </w:t>
      </w:r>
      <w:r>
        <w:rPr>
          <w:lang w:val="en-US"/>
        </w:rPr>
        <w:t>xml</w:t>
      </w:r>
      <w:r>
        <w:t>.</w:t>
      </w:r>
    </w:p>
    <w:p w:rsidR="00CA0906" w:rsidRPr="003B4073" w:rsidRDefault="00CA0906" w:rsidP="003B4073">
      <w:pPr>
        <w:pStyle w:val="a1"/>
      </w:pPr>
      <w:r>
        <w:t>Может</w:t>
      </w:r>
      <w:r w:rsidRPr="003B4073">
        <w:t xml:space="preserve"> </w:t>
      </w:r>
      <w:r>
        <w:t>быть</w:t>
      </w:r>
      <w:r w:rsidRPr="003B4073">
        <w:t xml:space="preserve"> </w:t>
      </w:r>
      <w:r>
        <w:t>развернут</w:t>
      </w:r>
      <w:r w:rsidRPr="003B4073">
        <w:t xml:space="preserve"> </w:t>
      </w:r>
      <w:r>
        <w:t>только</w:t>
      </w:r>
      <w:r w:rsidRPr="003B4073">
        <w:t xml:space="preserve"> </w:t>
      </w:r>
      <w:r>
        <w:t>на</w:t>
      </w:r>
      <w:r w:rsidRPr="003B4073">
        <w:t xml:space="preserve"> </w:t>
      </w:r>
      <w:r w:rsidR="003B4073" w:rsidRPr="003B4073">
        <w:t>веб</w:t>
      </w:r>
      <w:r w:rsidR="003B4073">
        <w:t xml:space="preserve"> сервере </w:t>
      </w:r>
      <w:r w:rsidR="003B4073">
        <w:rPr>
          <w:lang w:val="en-US"/>
        </w:rPr>
        <w:t>Microsoft,</w:t>
      </w:r>
      <w:r w:rsidR="003B4073">
        <w:t xml:space="preserve"> </w:t>
      </w:r>
      <w:r>
        <w:rPr>
          <w:lang w:val="en-US"/>
        </w:rPr>
        <w:t>IIS</w:t>
      </w:r>
      <w:r w:rsidRPr="003B4073">
        <w:t>(</w:t>
      </w:r>
      <w:r>
        <w:rPr>
          <w:lang w:val="en-US"/>
        </w:rPr>
        <w:t>Internet</w:t>
      </w:r>
      <w:r w:rsidRPr="003B4073">
        <w:t xml:space="preserve"> </w:t>
      </w:r>
      <w:r>
        <w:rPr>
          <w:lang w:val="en-US"/>
        </w:rPr>
        <w:t>Information</w:t>
      </w:r>
      <w:r w:rsidRPr="003B4073">
        <w:t xml:space="preserve"> </w:t>
      </w:r>
      <w:r>
        <w:rPr>
          <w:lang w:val="en-US"/>
        </w:rPr>
        <w:t>Servi</w:t>
      </w:r>
      <w:r w:rsidR="003B4073">
        <w:rPr>
          <w:lang w:val="en-US"/>
        </w:rPr>
        <w:t>c</w:t>
      </w:r>
      <w:r>
        <w:rPr>
          <w:lang w:val="en-US"/>
        </w:rPr>
        <w:t>es</w:t>
      </w:r>
      <w:r w:rsidRPr="003B4073">
        <w:t>)</w:t>
      </w:r>
      <w:r w:rsidR="003B4073" w:rsidRPr="003B4073">
        <w:t>.</w:t>
      </w:r>
    </w:p>
    <w:p w:rsidR="00A70F88" w:rsidRDefault="00A70F88" w:rsidP="00E924F8">
      <w:pPr>
        <w:pStyle w:val="a1"/>
      </w:pPr>
      <w:r>
        <w:t xml:space="preserve">Для описания веб-сервисов используется </w:t>
      </w:r>
      <w:r w:rsidRPr="00A70F88">
        <w:t xml:space="preserve">WSDL, </w:t>
      </w:r>
      <w:r w:rsidRPr="00A70F88">
        <w:rPr>
          <w:lang w:val="en-US"/>
        </w:rPr>
        <w:t>Web</w:t>
      </w:r>
      <w:r w:rsidRPr="00A70F88">
        <w:t xml:space="preserve"> </w:t>
      </w:r>
      <w:r>
        <w:rPr>
          <w:lang w:val="en-US"/>
        </w:rPr>
        <w:t>Service</w:t>
      </w:r>
      <w:r w:rsidRPr="00A70F88">
        <w:t xml:space="preserve"> </w:t>
      </w:r>
      <w:r>
        <w:rPr>
          <w:lang w:val="en-US"/>
        </w:rPr>
        <w:t>Description</w:t>
      </w:r>
      <w:r w:rsidRPr="00A70F88">
        <w:t xml:space="preserve"> </w:t>
      </w:r>
      <w:r>
        <w:rPr>
          <w:lang w:val="en-US"/>
        </w:rPr>
        <w:t>Language</w:t>
      </w:r>
      <w:r w:rsidRPr="00A70F88">
        <w:t>.</w:t>
      </w:r>
    </w:p>
    <w:p w:rsidR="00114E29" w:rsidRPr="00E924F8" w:rsidRDefault="00114E29" w:rsidP="00A70F88"/>
    <w:p w:rsidR="00E924F8" w:rsidRPr="00E924F8" w:rsidRDefault="00E924F8" w:rsidP="00A70F88">
      <w:r>
        <w:t>Схема использования веб-сериса клиентским приложением:</w:t>
      </w:r>
    </w:p>
    <w:p w:rsidR="00DE277C" w:rsidRDefault="000E2979" w:rsidP="00DE277C">
      <w:r>
        <w:rPr>
          <w:noProof/>
        </w:rPr>
        <w:lastRenderedPageBreak/>
        <w:drawing>
          <wp:inline distT="0" distB="0" distL="0" distR="0">
            <wp:extent cx="4267200" cy="330318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303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4F8" w:rsidRDefault="00E924F8" w:rsidP="00DE277C"/>
    <w:p w:rsidR="000E2979" w:rsidRDefault="000E2979" w:rsidP="000E2979">
      <w:pPr>
        <w:pStyle w:val="a0"/>
        <w:numPr>
          <w:ilvl w:val="1"/>
          <w:numId w:val="2"/>
        </w:numPr>
      </w:pPr>
      <w:bookmarkStart w:id="4" w:name="_Toc487644871"/>
      <w:r>
        <w:t xml:space="preserve">Создание </w:t>
      </w:r>
      <w:proofErr w:type="spellStart"/>
      <w:r>
        <w:t>в</w:t>
      </w:r>
      <w:r w:rsidR="00FD08FB">
        <w:t>еб</w:t>
      </w:r>
      <w:r>
        <w:t>-сервиса</w:t>
      </w:r>
      <w:bookmarkEnd w:id="4"/>
      <w:proofErr w:type="spellEnd"/>
    </w:p>
    <w:p w:rsidR="000E2979" w:rsidRDefault="000E2979" w:rsidP="000E2979">
      <w:r>
        <w:t xml:space="preserve">Клиентское приложение </w:t>
      </w:r>
      <w:r w:rsidRPr="000E2979">
        <w:t>WPF</w:t>
      </w:r>
      <w:r>
        <w:t xml:space="preserve"> выполняет</w:t>
      </w:r>
      <w:r w:rsidRPr="000E2979">
        <w:t xml:space="preserve"> сложение двух чисел, используя </w:t>
      </w:r>
      <w:proofErr w:type="spellStart"/>
      <w:r w:rsidRPr="000E2979">
        <w:t>веб-сервис</w:t>
      </w:r>
      <w:proofErr w:type="spellEnd"/>
      <w:r w:rsidRPr="000E2979">
        <w:t>.</w:t>
      </w:r>
      <w:r w:rsidR="009F097B">
        <w:t xml:space="preserve"> Клиентское приложение и </w:t>
      </w:r>
      <w:proofErr w:type="spellStart"/>
      <w:r w:rsidR="009F097B">
        <w:t>веб-сервис</w:t>
      </w:r>
      <w:proofErr w:type="spellEnd"/>
      <w:r w:rsidR="009F097B">
        <w:t xml:space="preserve"> </w:t>
      </w:r>
      <w:proofErr w:type="gramStart"/>
      <w:r w:rsidR="009F097B">
        <w:t>развернуты</w:t>
      </w:r>
      <w:proofErr w:type="gramEnd"/>
      <w:r w:rsidR="009F097B">
        <w:t xml:space="preserve"> на одном компьютере.</w:t>
      </w:r>
    </w:p>
    <w:p w:rsidR="009F097B" w:rsidRDefault="009F097B" w:rsidP="000E2979"/>
    <w:p w:rsidR="00B9437A" w:rsidRPr="00EF31D8" w:rsidRDefault="009F097B" w:rsidP="00682909">
      <w:r w:rsidRPr="00682909">
        <w:lastRenderedPageBreak/>
        <w:t xml:space="preserve">Создадим </w:t>
      </w:r>
      <w:proofErr w:type="spellStart"/>
      <w:r w:rsidRPr="00682909">
        <w:t>веб-сервис</w:t>
      </w:r>
      <w:proofErr w:type="spellEnd"/>
      <w:r w:rsidRPr="00682909">
        <w:t xml:space="preserve">, </w:t>
      </w:r>
      <w:proofErr w:type="gramStart"/>
      <w:r w:rsidRPr="00682909">
        <w:t>выполняющий</w:t>
      </w:r>
      <w:proofErr w:type="gramEnd"/>
      <w:r w:rsidRPr="00682909">
        <w:t xml:space="preserve"> сложение двух чисел. Для этого </w:t>
      </w:r>
      <w:r w:rsidR="006B7E1E" w:rsidRPr="00682909">
        <w:t>с</w:t>
      </w:r>
      <w:r w:rsidRPr="00682909">
        <w:t>озда</w:t>
      </w:r>
      <w:r w:rsidR="006B7E1E" w:rsidRPr="00682909">
        <w:t>дим</w:t>
      </w:r>
      <w:r w:rsidRPr="00682909">
        <w:t xml:space="preserve"> пустой (</w:t>
      </w:r>
      <w:proofErr w:type="spellStart"/>
      <w:r w:rsidRPr="00682909">
        <w:t>Empty</w:t>
      </w:r>
      <w:proofErr w:type="spellEnd"/>
      <w:r w:rsidRPr="00682909">
        <w:t xml:space="preserve">) </w:t>
      </w:r>
      <w:proofErr w:type="spellStart"/>
      <w:r w:rsidRPr="00682909">
        <w:t>ASP</w:t>
      </w:r>
      <w:r w:rsidR="00AF6C33" w:rsidRPr="00682909">
        <w:t>.Net</w:t>
      </w:r>
      <w:r w:rsidRPr="00682909">
        <w:t>-проект</w:t>
      </w:r>
      <w:proofErr w:type="spellEnd"/>
      <w:r w:rsidRPr="00682909">
        <w:t>.</w:t>
      </w:r>
      <w:r>
        <w:t xml:space="preserve"> </w:t>
      </w:r>
      <w:r w:rsidR="006B7E1E">
        <w:br/>
      </w:r>
      <w:r w:rsidR="006B7E1E">
        <w:rPr>
          <w:noProof/>
        </w:rPr>
        <w:drawing>
          <wp:inline distT="0" distB="0" distL="0" distR="0">
            <wp:extent cx="5940425" cy="4574228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74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37A" w:rsidRPr="00EF31D8" w:rsidRDefault="00B9437A" w:rsidP="006B7E1E"/>
    <w:p w:rsidR="00B9437A" w:rsidRPr="00EF31D8" w:rsidRDefault="00B9437A">
      <w:r w:rsidRPr="00EF31D8">
        <w:br w:type="page"/>
      </w:r>
    </w:p>
    <w:p w:rsidR="00B9437A" w:rsidRPr="00EF31D8" w:rsidRDefault="009F097B" w:rsidP="00682909">
      <w:r>
        <w:lastRenderedPageBreak/>
        <w:t xml:space="preserve">После этого добавьте в него </w:t>
      </w:r>
      <w:r w:rsidR="00B9437A" w:rsidRPr="00B9437A">
        <w:t>проект</w:t>
      </w:r>
      <w:r>
        <w:t xml:space="preserve"> (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) </w:t>
      </w:r>
      <w:proofErr w:type="spellStart"/>
      <w:r>
        <w:t>Web-</w:t>
      </w:r>
      <w:r w:rsidR="00B9437A">
        <w:t>service</w:t>
      </w:r>
      <w:proofErr w:type="spellEnd"/>
      <w:r w:rsidR="006B7E1E">
        <w:t xml:space="preserve"> </w:t>
      </w:r>
      <w:r>
        <w:t xml:space="preserve">ASMX. </w:t>
      </w:r>
    </w:p>
    <w:p w:rsidR="009F097B" w:rsidRPr="00EF31D8" w:rsidRDefault="006B7E1E" w:rsidP="00040BC2">
      <w:r w:rsidRPr="00AC5E2D">
        <w:br/>
      </w:r>
      <w:r>
        <w:rPr>
          <w:noProof/>
        </w:rPr>
        <w:drawing>
          <wp:inline distT="0" distB="0" distL="0" distR="0">
            <wp:extent cx="5934075" cy="4367438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260" cy="436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2909">
        <w:br/>
      </w:r>
      <w:proofErr w:type="spellStart"/>
      <w:r w:rsidR="00B816C7" w:rsidRPr="00682909">
        <w:t>Visual</w:t>
      </w:r>
      <w:proofErr w:type="spellEnd"/>
      <w:r w:rsidR="00B816C7" w:rsidRPr="00682909">
        <w:t xml:space="preserve"> </w:t>
      </w:r>
      <w:proofErr w:type="spellStart"/>
      <w:r w:rsidR="00B816C7" w:rsidRPr="00682909">
        <w:t>Studio</w:t>
      </w:r>
      <w:proofErr w:type="spellEnd"/>
      <w:r w:rsidR="00B816C7" w:rsidRPr="00682909">
        <w:t xml:space="preserve"> </w:t>
      </w:r>
      <w:proofErr w:type="spellStart"/>
      <w:proofErr w:type="gramStart"/>
      <w:r w:rsidR="00B816C7" w:rsidRPr="00682909">
        <w:t>c</w:t>
      </w:r>
      <w:proofErr w:type="gramEnd"/>
      <w:r w:rsidR="00B816C7" w:rsidRPr="00682909">
        <w:t>формирует</w:t>
      </w:r>
      <w:proofErr w:type="spellEnd"/>
      <w:r w:rsidR="009F097B" w:rsidRPr="00682909">
        <w:t xml:space="preserve"> следующий код</w:t>
      </w:r>
      <w:r w:rsidR="00B816C7" w:rsidRPr="00682909">
        <w:t xml:space="preserve"> </w:t>
      </w:r>
      <w:proofErr w:type="spellStart"/>
      <w:r w:rsidR="00B816C7" w:rsidRPr="00682909">
        <w:t>веб-сервиса</w:t>
      </w:r>
      <w:proofErr w:type="spellEnd"/>
      <w:r w:rsidR="009F097B" w:rsidRPr="00682909">
        <w:t>:</w:t>
      </w:r>
    </w:p>
    <w:p w:rsidR="00AC5E2D" w:rsidRPr="00EF31D8" w:rsidRDefault="00AC5E2D" w:rsidP="006B7E1E"/>
    <w:p w:rsidR="00AC5E2D" w:rsidRDefault="00AC5E2D" w:rsidP="008037A0">
      <w:pPr>
        <w:tabs>
          <w:tab w:val="left" w:pos="5245"/>
        </w:tabs>
        <w:ind w:left="360"/>
        <w:rPr>
          <w:lang w:val="en-US"/>
        </w:rPr>
      </w:pPr>
      <w:proofErr w:type="spellStart"/>
      <w:r w:rsidRPr="00AC5E2D">
        <w:rPr>
          <w:lang w:val="en-US"/>
        </w:rPr>
        <w:t>WebService.asmx.cs</w:t>
      </w:r>
      <w:proofErr w:type="spellEnd"/>
    </w:p>
    <w:p w:rsidR="00AC5E2D" w:rsidRPr="00AC5E2D" w:rsidRDefault="00AC5E2D" w:rsidP="008037A0">
      <w:pPr>
        <w:tabs>
          <w:tab w:val="left" w:pos="5245"/>
        </w:tabs>
        <w:ind w:left="360"/>
        <w:rPr>
          <w:lang w:val="en-US"/>
        </w:rPr>
      </w:pP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C5E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System.Web.Services</w:t>
      </w:r>
      <w:proofErr w:type="spell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C5E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ASMXWebSevice</w:t>
      </w:r>
      <w:proofErr w:type="spellEnd"/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5E2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C5E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C5E2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5E2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C5E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Summary description for </w:t>
      </w:r>
      <w:proofErr w:type="spellStart"/>
      <w:r w:rsidRPr="00AC5E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WebService</w:t>
      </w:r>
      <w:proofErr w:type="spellEnd"/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5E2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C5E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C5E2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proofErr w:type="gramStart"/>
      <w:r w:rsidRPr="00AC5E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WebService</w:t>
      </w:r>
      <w:proofErr w:type="spell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Namespace = </w:t>
      </w:r>
      <w:r w:rsidRPr="00AC5E2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"http://tempuri.org/"</w:t>
      </w: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proofErr w:type="gramStart"/>
      <w:r w:rsidRPr="00AC5E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WebServiceBinding</w:t>
      </w:r>
      <w:proofErr w:type="spell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ConformsTo</w:t>
      </w:r>
      <w:proofErr w:type="spell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C5E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WsiProfiles</w:t>
      </w: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.BasicProfile1_1)]</w:t>
      </w: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proofErr w:type="gramStart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System.ComponentModel.</w:t>
      </w:r>
      <w:r w:rsidRPr="00AC5E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ToolboxItem</w:t>
      </w:r>
      <w:proofErr w:type="spell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C5E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5E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AC5E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To</w:t>
      </w:r>
      <w:proofErr w:type="gramEnd"/>
      <w:r w:rsidRPr="00AC5E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allow this Web Service to be called from script, using ASP.NET AJAX, uncomment the following line. </w:t>
      </w: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5E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[</w:t>
      </w:r>
      <w:proofErr w:type="spellStart"/>
      <w:r w:rsidRPr="00AC5E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System.Web.Script.Services.ScriptService</w:t>
      </w:r>
      <w:proofErr w:type="spellEnd"/>
      <w:r w:rsidRPr="00AC5E2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</w:t>
      </w: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5E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5E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5E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WebService</w:t>
      </w:r>
      <w:proofErr w:type="spell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System.Web.Services.</w:t>
      </w:r>
      <w:r w:rsidRPr="00AC5E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WebService</w:t>
      </w:r>
      <w:proofErr w:type="spellEnd"/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AC5E2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WebMethod</w:t>
      </w:r>
      <w:proofErr w:type="spell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C5E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5E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HelloWorld</w:t>
      </w:r>
      <w:proofErr w:type="spell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C5E2D" w:rsidRP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C5E2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5E2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World"</w:t>
      </w: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C5E2D" w:rsidRPr="00EF31D8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E2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F31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F31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5E2D" w:rsidRDefault="00AC5E2D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6A41" w:rsidRDefault="00276A41" w:rsidP="008037A0">
      <w:pPr>
        <w:tabs>
          <w:tab w:val="left" w:pos="5245"/>
        </w:tabs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6A41" w:rsidRDefault="00276A41" w:rsidP="00AC5E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6A41" w:rsidRDefault="00276A41" w:rsidP="00682909">
      <w:r w:rsidRPr="00276A41">
        <w:lastRenderedPageBreak/>
        <w:t xml:space="preserve">В коде </w:t>
      </w:r>
      <w:proofErr w:type="spellStart"/>
      <w:r>
        <w:t>веб-сервиса</w:t>
      </w:r>
      <w:proofErr w:type="spellEnd"/>
      <w:r>
        <w:t xml:space="preserve"> уже реализован метод «</w:t>
      </w:r>
      <w:proofErr w:type="spellStart"/>
      <w:r>
        <w:t>HelloWorld</w:t>
      </w:r>
      <w:proofErr w:type="spellEnd"/>
      <w:r>
        <w:t>»</w:t>
      </w:r>
      <w:r w:rsidRPr="00276A41">
        <w:t xml:space="preserve">. Дополним код </w:t>
      </w:r>
      <w:proofErr w:type="spellStart"/>
      <w:r w:rsidRPr="00276A41">
        <w:t>веб-сервиса</w:t>
      </w:r>
      <w:proofErr w:type="spellEnd"/>
      <w:r w:rsidRPr="00276A41">
        <w:t xml:space="preserve"> методом для ра</w:t>
      </w:r>
      <w:r>
        <w:t>с</w:t>
      </w:r>
      <w:r w:rsidRPr="00276A41">
        <w:t>чета суммы чисел.</w:t>
      </w:r>
    </w:p>
    <w:p w:rsidR="00276A41" w:rsidRDefault="00276A41" w:rsidP="00DE277C"/>
    <w:p w:rsidR="00276A41" w:rsidRDefault="00276A41" w:rsidP="008037A0">
      <w:pPr>
        <w:ind w:left="360"/>
        <w:rPr>
          <w:lang w:val="en-US"/>
        </w:rPr>
      </w:pPr>
      <w:proofErr w:type="spellStart"/>
      <w:r w:rsidRPr="00AC5E2D">
        <w:rPr>
          <w:lang w:val="en-US"/>
        </w:rPr>
        <w:t>WebService.asmx.cs</w:t>
      </w:r>
      <w:proofErr w:type="spellEnd"/>
    </w:p>
    <w:p w:rsidR="00276A41" w:rsidRDefault="00276A41" w:rsidP="008037A0">
      <w:pPr>
        <w:ind w:left="360"/>
      </w:pP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System.Web.Services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ASMXWebSevice</w:t>
      </w:r>
      <w:proofErr w:type="spellEnd"/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6A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76A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76A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6A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76A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Summary description for </w:t>
      </w:r>
      <w:proofErr w:type="spellStart"/>
      <w:r w:rsidRPr="00276A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WebService</w:t>
      </w:r>
      <w:proofErr w:type="spellEnd"/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6A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276A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276A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proofErr w:type="gramStart"/>
      <w:r w:rsidRPr="00276A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WebService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Namespace = </w:t>
      </w:r>
      <w:r w:rsidRPr="00276A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"http://tempuri.org/"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proofErr w:type="gramStart"/>
      <w:r w:rsidRPr="00276A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WebServiceBinding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ConformsTo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76A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WsiProfiles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.BasicProfile1_1)]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proofErr w:type="gramStart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System.ComponentModel.</w:t>
      </w:r>
      <w:r w:rsidRPr="00276A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ToolboxItem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6A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276A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To</w:t>
      </w:r>
      <w:proofErr w:type="gramEnd"/>
      <w:r w:rsidRPr="00276A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allow this Web Service to be called from script, using ASP.NET AJAX, uncomment the following line. 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6A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[</w:t>
      </w:r>
      <w:proofErr w:type="spellStart"/>
      <w:r w:rsidRPr="00276A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System.Web.Script.Services.ScriptService</w:t>
      </w:r>
      <w:proofErr w:type="spellEnd"/>
      <w:r w:rsidRPr="00276A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6A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WebService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System.Web.Services.</w:t>
      </w:r>
      <w:r w:rsidRPr="00276A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WebService</w:t>
      </w:r>
      <w:proofErr w:type="spellEnd"/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C0492" w:rsidRPr="00EF31D8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4C0492" w:rsidRPr="00EF31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="004C0492" w:rsidRPr="00EF31D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WebMethod</w:t>
      </w:r>
      <w:proofErr w:type="spellEnd"/>
      <w:r w:rsidR="004C0492" w:rsidRPr="00EF31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76A41" w:rsidRPr="00276A41" w:rsidRDefault="004C0492" w:rsidP="004C0492">
      <w:pPr>
        <w:autoSpaceDE w:val="0"/>
        <w:autoSpaceDN w:val="0"/>
        <w:adjustRightInd w:val="0"/>
        <w:ind w:firstLine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31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proofErr w:type="gramStart"/>
      <w:r w:rsidR="00276A41"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="00276A41"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76A41"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276A41"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276A41"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HelloWorld</w:t>
      </w:r>
      <w:proofErr w:type="spellEnd"/>
      <w:r w:rsidR="00276A41"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6A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World"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276A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WebMethod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Summ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number1, </w:t>
      </w:r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number2)</w:t>
      </w:r>
    </w:p>
    <w:p w:rsid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Входные параметры объявляем типа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чтобы принимать от пользователя любые символы,</w:t>
      </w:r>
    </w:p>
    <w:p w:rsid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их анализировать, и при "плохом вводе" сообщать по-русски.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b;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 = </w:t>
      </w:r>
      <w:proofErr w:type="spellStart"/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(number1, </w:t>
      </w:r>
      <w:proofErr w:type="spellStart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System.Globalization.</w:t>
      </w:r>
      <w:r w:rsidRPr="00276A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NumberStyles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.Number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System.Globalization.</w:t>
      </w:r>
      <w:r w:rsidRPr="00276A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NumberFormatInfo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.CurrentInfo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a);</w:t>
      </w:r>
    </w:p>
    <w:p w:rsid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первом поле должно быть число"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flag</w:t>
      </w:r>
      <w:proofErr w:type="gram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(number2, </w:t>
      </w:r>
      <w:proofErr w:type="spellStart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System.Globalization.</w:t>
      </w:r>
      <w:r w:rsidRPr="00276A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NumberStyles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.Number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System.Globalization.</w:t>
      </w:r>
      <w:r w:rsidRPr="00276A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NumberFormatInfo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.CurrentInfo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первом поле должно быть число"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A41" w:rsidRP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276A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6A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Сумма</w:t>
      </w:r>
      <w:r w:rsidRPr="00276A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(a + b).</w:t>
      </w:r>
      <w:proofErr w:type="spellStart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6A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6A41" w:rsidRDefault="00276A41" w:rsidP="008037A0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76A41" w:rsidRDefault="00276A41" w:rsidP="008037A0">
      <w:pPr>
        <w:ind w:left="36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6A41" w:rsidRDefault="00276A41" w:rsidP="00DE277C"/>
    <w:p w:rsidR="00276A41" w:rsidRDefault="004C0492" w:rsidP="00040BC2">
      <w:r w:rsidRPr="00040BC2">
        <w:t>Выберите в обозревателе решений файл с расширением .</w:t>
      </w:r>
      <w:proofErr w:type="spellStart"/>
      <w:r w:rsidRPr="00040BC2">
        <w:t>asmx</w:t>
      </w:r>
      <w:proofErr w:type="spellEnd"/>
      <w:r w:rsidRPr="00040BC2">
        <w:t xml:space="preserve"> и выполните для него команду «Отобразить»,</w:t>
      </w:r>
      <w:proofErr w:type="spellStart"/>
      <w:r w:rsidRPr="00040BC2">
        <w:t>View</w:t>
      </w:r>
      <w:proofErr w:type="spellEnd"/>
      <w:r w:rsidRPr="00040BC2">
        <w:t xml:space="preserve"> </w:t>
      </w:r>
      <w:proofErr w:type="spellStart"/>
      <w:r w:rsidRPr="00040BC2">
        <w:t>In</w:t>
      </w:r>
      <w:proofErr w:type="spellEnd"/>
      <w:r w:rsidRPr="00040BC2">
        <w:t xml:space="preserve"> </w:t>
      </w:r>
      <w:proofErr w:type="spellStart"/>
      <w:r w:rsidRPr="00040BC2">
        <w:t>Browser</w:t>
      </w:r>
      <w:proofErr w:type="spellEnd"/>
      <w:r w:rsidRPr="00040BC2">
        <w:t xml:space="preserve"> . У вас должен будет запуститься</w:t>
      </w:r>
      <w:r>
        <w:t xml:space="preserve"> браузер и, если </w:t>
      </w:r>
      <w:r>
        <w:lastRenderedPageBreak/>
        <w:t xml:space="preserve">всё </w:t>
      </w:r>
      <w:r w:rsidR="00E04B21">
        <w:t xml:space="preserve">сделано </w:t>
      </w:r>
      <w:r>
        <w:t>правильно, появится следующее окно:</w:t>
      </w:r>
      <w:r>
        <w:br/>
      </w:r>
      <w:r>
        <w:rPr>
          <w:noProof/>
        </w:rPr>
        <w:drawing>
          <wp:inline distT="0" distB="0" distL="0" distR="0">
            <wp:extent cx="4845050" cy="3946371"/>
            <wp:effectExtent l="19050" t="0" r="0" b="0"/>
            <wp:docPr id="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3946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330" w:rsidRDefault="00192330" w:rsidP="00040BC2"/>
    <w:p w:rsidR="00192330" w:rsidRPr="00351F04" w:rsidRDefault="00192330" w:rsidP="00040BC2">
      <w:r>
        <w:t xml:space="preserve">Как можно заметить, нам не потребовалось писать никакой дополнительной логики для реализации </w:t>
      </w:r>
      <w:proofErr w:type="spellStart"/>
      <w:r>
        <w:t>веб-сервиса</w:t>
      </w:r>
      <w:proofErr w:type="spellEnd"/>
      <w:r>
        <w:t>, за исключением</w:t>
      </w:r>
      <w:r w:rsidR="00351F04">
        <w:t xml:space="preserve"> указания атрибута </w:t>
      </w:r>
      <w:r w:rsidR="00351F04" w:rsidRPr="00351F04">
        <w:t>[</w:t>
      </w:r>
      <w:proofErr w:type="spellStart"/>
      <w:r w:rsidR="00351F04">
        <w:rPr>
          <w:lang w:val="en-US"/>
        </w:rPr>
        <w:t>WebMethod</w:t>
      </w:r>
      <w:proofErr w:type="spellEnd"/>
      <w:r w:rsidR="00351F04" w:rsidRPr="00351F04">
        <w:t>].</w:t>
      </w:r>
    </w:p>
    <w:p w:rsidR="00351F04" w:rsidRDefault="00351F04" w:rsidP="00040BC2">
      <w:r w:rsidRPr="00351F04">
        <w:t>Атрибут [</w:t>
      </w:r>
      <w:proofErr w:type="spellStart"/>
      <w:r>
        <w:rPr>
          <w:lang w:val="en-US"/>
        </w:rPr>
        <w:t>WebService</w:t>
      </w:r>
      <w:proofErr w:type="spellEnd"/>
      <w:r w:rsidRPr="00351F04">
        <w:t xml:space="preserve">] </w:t>
      </w:r>
      <w:proofErr w:type="spellStart"/>
      <w:r w:rsidRPr="00351F04">
        <w:t>обзначает</w:t>
      </w:r>
      <w:proofErr w:type="spellEnd"/>
      <w:r w:rsidRPr="00351F04">
        <w:t xml:space="preserve"> класс, который будет представлен как </w:t>
      </w:r>
      <w:proofErr w:type="spellStart"/>
      <w:r w:rsidRPr="00351F04">
        <w:t>веб-сервис</w:t>
      </w:r>
      <w:proofErr w:type="spellEnd"/>
      <w:r w:rsidRPr="00351F04">
        <w:t>.</w:t>
      </w:r>
      <w:r>
        <w:t xml:space="preserve"> Файл </w:t>
      </w:r>
      <w:proofErr w:type="spellStart"/>
      <w:r>
        <w:t>asmx</w:t>
      </w:r>
      <w:proofErr w:type="spellEnd"/>
      <w:r>
        <w:t xml:space="preserve"> может содержать несколько классов, но только один их них может быть представлен как </w:t>
      </w:r>
      <w:proofErr w:type="spellStart"/>
      <w:r>
        <w:t>веб-сервис</w:t>
      </w:r>
      <w:proofErr w:type="spellEnd"/>
      <w:r>
        <w:t>.</w:t>
      </w:r>
    </w:p>
    <w:p w:rsidR="00F70314" w:rsidRPr="00C069F5" w:rsidRDefault="00F70314" w:rsidP="00040BC2">
      <w:r w:rsidRPr="00F70314">
        <w:t xml:space="preserve">Класс </w:t>
      </w:r>
      <w:proofErr w:type="spellStart"/>
      <w:r w:rsidRPr="00F70314">
        <w:t>веб-сервиса</w:t>
      </w:r>
      <w:proofErr w:type="spellEnd"/>
      <w:r w:rsidRPr="00F70314">
        <w:t xml:space="preserve"> и все </w:t>
      </w:r>
      <w:r>
        <w:t xml:space="preserve">его </w:t>
      </w:r>
      <w:r w:rsidRPr="00F70314">
        <w:t>методы</w:t>
      </w:r>
      <w:r>
        <w:t xml:space="preserve">, доступные в </w:t>
      </w:r>
      <w:proofErr w:type="spellStart"/>
      <w:r>
        <w:t>веб-сервисе</w:t>
      </w:r>
      <w:proofErr w:type="spellEnd"/>
      <w:r>
        <w:t xml:space="preserve"> должны быть объявлены </w:t>
      </w:r>
      <w:proofErr w:type="gramStart"/>
      <w:r>
        <w:t>с</w:t>
      </w:r>
      <w:proofErr w:type="gramEnd"/>
      <w:r>
        <w:t xml:space="preserve"> </w:t>
      </w:r>
      <w:proofErr w:type="gramStart"/>
      <w:r w:rsidR="00C23A07">
        <w:t>модификаторам</w:t>
      </w:r>
      <w:proofErr w:type="gramEnd"/>
      <w:r>
        <w:t xml:space="preserve"> доступа </w:t>
      </w:r>
      <w:proofErr w:type="spellStart"/>
      <w:r>
        <w:t>public</w:t>
      </w:r>
      <w:proofErr w:type="spellEnd"/>
      <w:r>
        <w:t>.</w:t>
      </w:r>
      <w:r w:rsidR="00690053" w:rsidRPr="00690053">
        <w:t xml:space="preserve"> </w:t>
      </w:r>
      <w:r w:rsidR="00690053" w:rsidRPr="00C069F5">
        <w:t xml:space="preserve">Если добавить атрибут </w:t>
      </w:r>
      <w:r w:rsidR="00690053">
        <w:t>[</w:t>
      </w:r>
      <w:proofErr w:type="spellStart"/>
      <w:r w:rsidR="00690053">
        <w:rPr>
          <w:lang w:val="en-US"/>
        </w:rPr>
        <w:t>WebMethod</w:t>
      </w:r>
      <w:proofErr w:type="spellEnd"/>
      <w:r w:rsidR="00690053" w:rsidRPr="00C069F5">
        <w:t>] к приватному методу</w:t>
      </w:r>
      <w:r w:rsidR="00C069F5" w:rsidRPr="00C069F5">
        <w:t xml:space="preserve">, то мы не получим сообщения об ошибке. </w:t>
      </w:r>
      <w:r w:rsidR="00C069F5">
        <w:t xml:space="preserve">Данный метод просто будет недоступен в </w:t>
      </w:r>
      <w:proofErr w:type="spellStart"/>
      <w:r w:rsidR="00C069F5">
        <w:t>веб-сервисе</w:t>
      </w:r>
      <w:proofErr w:type="spellEnd"/>
      <w:r w:rsidR="00622CE0">
        <w:t xml:space="preserve"> и его будет невозможно вызвать.</w:t>
      </w:r>
    </w:p>
    <w:p w:rsidR="00F669B5" w:rsidRPr="00FB3FF2" w:rsidRDefault="00F669B5" w:rsidP="00F669B5">
      <w:pPr>
        <w:pStyle w:val="a0"/>
        <w:numPr>
          <w:ilvl w:val="1"/>
          <w:numId w:val="2"/>
        </w:numPr>
      </w:pPr>
      <w:bookmarkStart w:id="5" w:name="_Toc487644872"/>
      <w:r>
        <w:t xml:space="preserve">Создание </w:t>
      </w:r>
      <w:r w:rsidRPr="00F669B5">
        <w:t>WPF</w:t>
      </w:r>
      <w:r w:rsidRPr="00FB3FF2">
        <w:t>-приложения, потребителя</w:t>
      </w:r>
      <w:r>
        <w:t xml:space="preserve"> </w:t>
      </w:r>
      <w:proofErr w:type="spellStart"/>
      <w:r w:rsidR="00FB3FF2">
        <w:t>веб</w:t>
      </w:r>
      <w:r w:rsidR="00FB3FF2" w:rsidRPr="00FB3FF2">
        <w:t>-</w:t>
      </w:r>
      <w:r>
        <w:t>сервиса</w:t>
      </w:r>
      <w:bookmarkEnd w:id="5"/>
      <w:proofErr w:type="spellEnd"/>
    </w:p>
    <w:p w:rsidR="00682909" w:rsidRPr="00FB3FF2" w:rsidRDefault="00682909" w:rsidP="00682909"/>
    <w:p w:rsidR="00682909" w:rsidRDefault="00904B25" w:rsidP="00682909">
      <w:pPr>
        <w:rPr>
          <w:lang w:val="en-US"/>
        </w:rPr>
      </w:pPr>
      <w:proofErr w:type="spellStart"/>
      <w:r>
        <w:t>Созадим</w:t>
      </w:r>
      <w:proofErr w:type="spellEnd"/>
      <w:r>
        <w:t xml:space="preserve"> </w:t>
      </w:r>
      <w:r w:rsidRPr="00904B25">
        <w:t>WPF-приложени</w:t>
      </w:r>
      <w:r>
        <w:t>е</w:t>
      </w:r>
      <w:r w:rsidRPr="00904B25">
        <w:t>, потребителя сервиса</w:t>
      </w:r>
      <w:r w:rsidR="00682909">
        <w:t>,</w:t>
      </w:r>
      <w:r w:rsidR="00682909" w:rsidRPr="00682909">
        <w:t xml:space="preserve"> </w:t>
      </w:r>
      <w:proofErr w:type="spellStart"/>
      <w:r w:rsidR="00682909" w:rsidRPr="00682909">
        <w:t>ASMXClient</w:t>
      </w:r>
      <w:proofErr w:type="spellEnd"/>
      <w:r>
        <w:t>.</w:t>
      </w:r>
      <w:r w:rsidR="00682909" w:rsidRPr="00682909">
        <w:br/>
      </w:r>
      <w:proofErr w:type="spellStart"/>
      <w:r w:rsidR="00682909">
        <w:rPr>
          <w:lang w:val="en-US"/>
        </w:rPr>
        <w:t>MainWindow</w:t>
      </w:r>
      <w:proofErr w:type="spellEnd"/>
      <w:r w:rsidR="00682909" w:rsidRPr="00682909">
        <w:t>.</w:t>
      </w:r>
      <w:proofErr w:type="spellStart"/>
      <w:r w:rsidR="00682909">
        <w:rPr>
          <w:lang w:val="en-US"/>
        </w:rPr>
        <w:t>xaml</w:t>
      </w:r>
      <w:proofErr w:type="spellEnd"/>
      <w:r w:rsidR="00682909" w:rsidRPr="00682909">
        <w:br/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829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ASMXClient.MainWindow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clr-namespace:ASMXClient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829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829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829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829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829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829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829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829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829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829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="textBox1"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="10"/&gt;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829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="textBox2"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="10"/&gt;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829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Вычислить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button_Click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"/&gt;</w:t>
      </w:r>
    </w:p>
    <w:p w:rsidR="00682909" w:rsidRPr="00682909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829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textBlock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68290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6829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="10"/&gt;</w:t>
      </w:r>
    </w:p>
    <w:p w:rsidR="00682909" w:rsidRPr="00EF31D8" w:rsidRDefault="00682909" w:rsidP="006829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9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F31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F31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EF31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82909" w:rsidRDefault="00682909" w:rsidP="00682909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31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F31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EF31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03474" w:rsidRDefault="00503474" w:rsidP="00682909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03474" w:rsidRDefault="00503474" w:rsidP="00503474">
      <w:pPr>
        <w:rPr>
          <w:lang w:val="en-US"/>
        </w:rPr>
      </w:pPr>
      <w:proofErr w:type="spellStart"/>
      <w:r>
        <w:rPr>
          <w:lang w:val="en-US"/>
        </w:rPr>
        <w:t>MainWindow.xaml.cs</w:t>
      </w:r>
      <w:proofErr w:type="spellEnd"/>
    </w:p>
    <w:p w:rsidR="00503474" w:rsidRDefault="00503474" w:rsidP="00503474">
      <w:pPr>
        <w:rPr>
          <w:lang w:val="en-US"/>
        </w:rPr>
      </w:pP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03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03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ASMXClient</w:t>
      </w:r>
      <w:proofErr w:type="spellEnd"/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03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034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3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03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034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5034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03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034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03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03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3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3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3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03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03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03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03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button_Click</w:t>
      </w:r>
      <w:proofErr w:type="spell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03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03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ServiceReference.</w:t>
      </w:r>
      <w:r w:rsidRPr="00503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WebServiceSoapClient</w:t>
      </w:r>
      <w:proofErr w:type="spell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serviceClient</w:t>
      </w:r>
      <w:proofErr w:type="spell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03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ServiceReference.</w:t>
      </w:r>
      <w:r w:rsidRPr="00503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WebServiceSoapClient</w:t>
      </w:r>
      <w:proofErr w:type="spell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03474" w:rsidRP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03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 = </w:t>
      </w:r>
      <w:proofErr w:type="spellStart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serviceClient.Summ</w:t>
      </w:r>
      <w:proofErr w:type="spellEnd"/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(textBox1.Text, textBox2.Text);</w:t>
      </w:r>
    </w:p>
    <w:p w:rsid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3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textBlock.Text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03474" w:rsidRDefault="00503474" w:rsidP="005034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03474" w:rsidRPr="00EF31D8" w:rsidRDefault="00503474" w:rsidP="00503474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82909" w:rsidRPr="00EF31D8" w:rsidRDefault="00682909" w:rsidP="00682909"/>
    <w:p w:rsidR="007A2285" w:rsidRDefault="007A2285" w:rsidP="00682909">
      <w:r w:rsidRPr="007A2285">
        <w:t xml:space="preserve">Добавим ссылку </w:t>
      </w:r>
      <w:r w:rsidR="00605F1C">
        <w:t xml:space="preserve">на </w:t>
      </w:r>
      <w:proofErr w:type="spellStart"/>
      <w:r w:rsidRPr="007A2285">
        <w:t>веб-сервис</w:t>
      </w:r>
      <w:proofErr w:type="spellEnd"/>
      <w:r w:rsidRPr="007A2285">
        <w:t xml:space="preserve"> в</w:t>
      </w:r>
      <w:r>
        <w:t xml:space="preserve"> проект.</w:t>
      </w:r>
    </w:p>
    <w:p w:rsidR="007A2285" w:rsidRPr="007A2285" w:rsidRDefault="007A2285" w:rsidP="00682909">
      <w:r>
        <w:rPr>
          <w:noProof/>
        </w:rPr>
        <w:lastRenderedPageBreak/>
        <w:drawing>
          <wp:inline distT="0" distB="0" distL="0" distR="0">
            <wp:extent cx="5520314" cy="4286250"/>
            <wp:effectExtent l="19050" t="0" r="4186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123" cy="4288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909" w:rsidRPr="00682909" w:rsidRDefault="00682909" w:rsidP="00682909"/>
    <w:p w:rsidR="00485E2F" w:rsidRPr="00831B17" w:rsidRDefault="000016BC" w:rsidP="00485E2F">
      <w:pPr>
        <w:pStyle w:val="a0"/>
      </w:pPr>
      <w:bookmarkStart w:id="6" w:name="_Toc487644873"/>
      <w:r>
        <w:rPr>
          <w:lang w:val="en-US"/>
        </w:rPr>
        <w:t>WCF</w:t>
      </w:r>
      <w:r w:rsidRPr="00B05FDE">
        <w:t>-сервис</w:t>
      </w:r>
      <w:bookmarkEnd w:id="6"/>
    </w:p>
    <w:p w:rsidR="00CA0906" w:rsidRPr="00831B17" w:rsidRDefault="00CA0906" w:rsidP="00CA0906">
      <w:r w:rsidRPr="00831B17">
        <w:t>Характерные особенности:</w:t>
      </w:r>
    </w:p>
    <w:p w:rsidR="00CA0906" w:rsidRPr="00CA0906" w:rsidRDefault="00CA0906" w:rsidP="00CA0906">
      <w:pPr>
        <w:pStyle w:val="a1"/>
      </w:pPr>
      <w:r>
        <w:t xml:space="preserve">Основывается на протоколе </w:t>
      </w:r>
      <w:r>
        <w:rPr>
          <w:lang w:val="en-US"/>
        </w:rPr>
        <w:t>SOAP</w:t>
      </w:r>
      <w:r w:rsidRPr="00273583">
        <w:t>.</w:t>
      </w:r>
    </w:p>
    <w:p w:rsidR="00CA0906" w:rsidRPr="00CA0906" w:rsidRDefault="00CA0906" w:rsidP="00CA0906">
      <w:pPr>
        <w:pStyle w:val="a1"/>
      </w:pPr>
      <w:r>
        <w:t xml:space="preserve">Передача данных осуществляется в формате </w:t>
      </w:r>
      <w:r>
        <w:rPr>
          <w:lang w:val="en-US"/>
        </w:rPr>
        <w:t>XML</w:t>
      </w:r>
      <w:r w:rsidRPr="00CA0906">
        <w:t>.</w:t>
      </w:r>
    </w:p>
    <w:p w:rsidR="00CA0906" w:rsidRPr="003B4073" w:rsidRDefault="00CA0906" w:rsidP="00CA0906">
      <w:pPr>
        <w:pStyle w:val="a1"/>
      </w:pPr>
      <w:r>
        <w:t>Поддерживает различные траспортные протоколы (</w:t>
      </w:r>
      <w:r w:rsidRPr="00CA0906">
        <w:t xml:space="preserve">TCP,HTTP,HTTPS,Named </w:t>
      </w:r>
      <w:r>
        <w:rPr>
          <w:lang w:val="en-US"/>
        </w:rPr>
        <w:t>Pipes</w:t>
      </w:r>
      <w:r w:rsidRPr="00CA0906">
        <w:t>,</w:t>
      </w:r>
      <w:r>
        <w:rPr>
          <w:lang w:val="en-US"/>
        </w:rPr>
        <w:t>MSMQ</w:t>
      </w:r>
      <w:r>
        <w:t>)</w:t>
      </w:r>
      <w:r w:rsidRPr="00CA0906">
        <w:t>.</w:t>
      </w:r>
    </w:p>
    <w:p w:rsidR="003B4073" w:rsidRPr="003B4073" w:rsidRDefault="003B4073" w:rsidP="00CA0906">
      <w:pPr>
        <w:pStyle w:val="a1"/>
      </w:pPr>
      <w:r>
        <w:t xml:space="preserve">Не является </w:t>
      </w:r>
      <w:r>
        <w:rPr>
          <w:lang w:val="en-US"/>
        </w:rPr>
        <w:t>open</w:t>
      </w:r>
      <w:r w:rsidRPr="003B4073">
        <w:t xml:space="preserve"> </w:t>
      </w:r>
      <w:r>
        <w:rPr>
          <w:lang w:val="en-US"/>
        </w:rPr>
        <w:t>source</w:t>
      </w:r>
      <w:r w:rsidRPr="003B4073">
        <w:t xml:space="preserve"> </w:t>
      </w:r>
      <w:r>
        <w:t xml:space="preserve">технологией, но с сервисом могут работать клиентские приложения, понимающие </w:t>
      </w:r>
      <w:r>
        <w:rPr>
          <w:lang w:val="en-US"/>
        </w:rPr>
        <w:t>xml</w:t>
      </w:r>
      <w:r w:rsidRPr="003B4073">
        <w:t>.</w:t>
      </w:r>
    </w:p>
    <w:p w:rsidR="00576668" w:rsidRPr="00114E29" w:rsidRDefault="00576668" w:rsidP="00576668">
      <w:pPr>
        <w:pStyle w:val="a1"/>
      </w:pPr>
      <w:r>
        <w:t>Может</w:t>
      </w:r>
      <w:r w:rsidRPr="00576668">
        <w:t xml:space="preserve"> </w:t>
      </w:r>
      <w:r>
        <w:t>быть</w:t>
      </w:r>
      <w:r w:rsidRPr="00576668">
        <w:t xml:space="preserve"> </w:t>
      </w:r>
      <w:r>
        <w:t>развернут</w:t>
      </w:r>
      <w:r w:rsidRPr="00576668">
        <w:t xml:space="preserve"> </w:t>
      </w:r>
      <w:r>
        <w:t>на</w:t>
      </w:r>
      <w:r w:rsidRPr="00576668">
        <w:t xml:space="preserve"> </w:t>
      </w:r>
      <w:r w:rsidRPr="003B4073">
        <w:t>веб</w:t>
      </w:r>
      <w:r w:rsidRPr="00576668">
        <w:t xml:space="preserve"> </w:t>
      </w:r>
      <w:r>
        <w:t>сервере</w:t>
      </w:r>
      <w:r w:rsidRPr="00576668">
        <w:t xml:space="preserve"> </w:t>
      </w:r>
      <w:r>
        <w:rPr>
          <w:lang w:val="en-US"/>
        </w:rPr>
        <w:t>IIS</w:t>
      </w:r>
      <w:r w:rsidRPr="00576668">
        <w:t>, внутри</w:t>
      </w:r>
      <w:r>
        <w:t xml:space="preserve"> произвольного приложения или </w:t>
      </w:r>
      <w:r>
        <w:rPr>
          <w:lang w:val="en-US"/>
        </w:rPr>
        <w:t>Windows</w:t>
      </w:r>
      <w:r w:rsidRPr="008B097C">
        <w:t xml:space="preserve"> </w:t>
      </w:r>
      <w:r>
        <w:t>сервиса</w:t>
      </w:r>
      <w:r w:rsidRPr="00576668">
        <w:t>.</w:t>
      </w:r>
    </w:p>
    <w:p w:rsidR="00114E29" w:rsidRPr="00EF31D8" w:rsidRDefault="00114E29" w:rsidP="00D91ECA"/>
    <w:p w:rsidR="00EF31D8" w:rsidRPr="00FC4025" w:rsidRDefault="00EF31D8" w:rsidP="00EF31D8">
      <w:pPr>
        <w:rPr>
          <w:color w:val="FF0000"/>
          <w:lang w:val="en-US"/>
        </w:rPr>
      </w:pPr>
      <w:r w:rsidRPr="00FC4025">
        <w:rPr>
          <w:color w:val="FF0000"/>
          <w:lang w:val="en-US"/>
        </w:rPr>
        <w:t>Endpoints</w:t>
      </w:r>
    </w:p>
    <w:p w:rsidR="00EF31D8" w:rsidRPr="00FC4025" w:rsidRDefault="00EF31D8" w:rsidP="00EF31D8">
      <w:pPr>
        <w:rPr>
          <w:color w:val="FF0000"/>
          <w:lang w:val="en-US"/>
        </w:rPr>
      </w:pPr>
      <w:r w:rsidRPr="00FC4025">
        <w:rPr>
          <w:color w:val="FF0000"/>
          <w:lang w:val="en-US"/>
        </w:rPr>
        <w:t>Every service is associated with an address that defines where the service is, a binding</w:t>
      </w:r>
    </w:p>
    <w:p w:rsidR="00EF31D8" w:rsidRPr="00FC4025" w:rsidRDefault="00EF31D8" w:rsidP="00EF31D8">
      <w:pPr>
        <w:rPr>
          <w:color w:val="FF0000"/>
          <w:lang w:val="en-US"/>
        </w:rPr>
      </w:pPr>
      <w:proofErr w:type="gramStart"/>
      <w:r w:rsidRPr="00FC4025">
        <w:rPr>
          <w:color w:val="FF0000"/>
          <w:lang w:val="en-US"/>
        </w:rPr>
        <w:t>that</w:t>
      </w:r>
      <w:proofErr w:type="gramEnd"/>
      <w:r w:rsidRPr="00FC4025">
        <w:rPr>
          <w:color w:val="FF0000"/>
          <w:lang w:val="en-US"/>
        </w:rPr>
        <w:t xml:space="preserve"> defines how to communicate with the service, and a contract that defines what</w:t>
      </w:r>
    </w:p>
    <w:p w:rsidR="00EF31D8" w:rsidRPr="00FC4025" w:rsidRDefault="00EF31D8" w:rsidP="00EF31D8">
      <w:pPr>
        <w:rPr>
          <w:color w:val="FF0000"/>
          <w:lang w:val="en-US"/>
        </w:rPr>
      </w:pPr>
      <w:proofErr w:type="gramStart"/>
      <w:r w:rsidRPr="00FC4025">
        <w:rPr>
          <w:color w:val="FF0000"/>
          <w:lang w:val="en-US"/>
        </w:rPr>
        <w:t>the</w:t>
      </w:r>
      <w:proofErr w:type="gramEnd"/>
      <w:r w:rsidRPr="00FC4025">
        <w:rPr>
          <w:color w:val="FF0000"/>
          <w:lang w:val="en-US"/>
        </w:rPr>
        <w:t xml:space="preserve"> service does. This triumvirate governing the service is easy to remember as the</w:t>
      </w:r>
    </w:p>
    <w:p w:rsidR="00EF31D8" w:rsidRPr="00FC4025" w:rsidRDefault="00EF31D8" w:rsidP="00EF31D8">
      <w:pPr>
        <w:rPr>
          <w:color w:val="FF0000"/>
        </w:rPr>
      </w:pPr>
      <w:proofErr w:type="gramStart"/>
      <w:r w:rsidRPr="00FC4025">
        <w:rPr>
          <w:color w:val="FF0000"/>
          <w:lang w:val="en-US"/>
        </w:rPr>
        <w:t>ABC of the service.</w:t>
      </w:r>
      <w:proofErr w:type="gramEnd"/>
      <w:r w:rsidRPr="00FC4025">
        <w:rPr>
          <w:color w:val="FF0000"/>
          <w:lang w:val="en-US"/>
        </w:rPr>
        <w:t xml:space="preserve"> WCF formalizes this relationship in the form of an endpoint. </w:t>
      </w:r>
      <w:proofErr w:type="spellStart"/>
      <w:r w:rsidRPr="00FC4025">
        <w:rPr>
          <w:color w:val="FF0000"/>
        </w:rPr>
        <w:t>The</w:t>
      </w:r>
      <w:proofErr w:type="spellEnd"/>
    </w:p>
    <w:p w:rsidR="00EF31D8" w:rsidRPr="00FC4025" w:rsidRDefault="00EF31D8" w:rsidP="00EF31D8">
      <w:pPr>
        <w:rPr>
          <w:color w:val="FF0000"/>
          <w:lang w:val="en-US"/>
        </w:rPr>
      </w:pPr>
      <w:proofErr w:type="gramStart"/>
      <w:r w:rsidRPr="00FC4025">
        <w:rPr>
          <w:color w:val="FF0000"/>
          <w:lang w:val="en-US"/>
        </w:rPr>
        <w:t>endpoint</w:t>
      </w:r>
      <w:proofErr w:type="gramEnd"/>
      <w:r w:rsidRPr="00FC4025">
        <w:rPr>
          <w:color w:val="FF0000"/>
          <w:lang w:val="en-US"/>
        </w:rPr>
        <w:t xml:space="preserve"> is the fusion of the address, contract, and binding</w:t>
      </w:r>
    </w:p>
    <w:p w:rsidR="00EF31D8" w:rsidRPr="00FC4025" w:rsidRDefault="00EF31D8" w:rsidP="00EF31D8">
      <w:pPr>
        <w:rPr>
          <w:color w:val="FF0000"/>
          <w:lang w:val="en-US"/>
        </w:rPr>
      </w:pPr>
    </w:p>
    <w:p w:rsidR="00EF31D8" w:rsidRPr="00EF31D8" w:rsidRDefault="00EF31D8" w:rsidP="00EF31D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164723" cy="1724025"/>
            <wp:effectExtent l="19050" t="0" r="722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507" cy="1725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1D8" w:rsidRPr="00EF31D8" w:rsidRDefault="00EF31D8" w:rsidP="00D91ECA">
      <w:pPr>
        <w:rPr>
          <w:lang w:val="en-US"/>
        </w:rPr>
      </w:pPr>
    </w:p>
    <w:p w:rsidR="001342A5" w:rsidRDefault="001342A5" w:rsidP="00D91ECA">
      <w:r>
        <w:t>В</w:t>
      </w:r>
      <w:r w:rsidRPr="001342A5">
        <w:t>се WCF сервисы</w:t>
      </w:r>
      <w:r>
        <w:t xml:space="preserve"> предоставляют контракты.</w:t>
      </w:r>
      <w:r w:rsidR="00434A89">
        <w:t xml:space="preserve"> Контракт – это </w:t>
      </w:r>
      <w:proofErr w:type="spellStart"/>
      <w:r w:rsidR="00434A89">
        <w:t>платформонезависимый</w:t>
      </w:r>
      <w:proofErr w:type="spellEnd"/>
      <w:r w:rsidR="00434A89">
        <w:t xml:space="preserve"> и </w:t>
      </w:r>
      <w:proofErr w:type="spellStart"/>
      <w:r w:rsidR="00434A89">
        <w:t>стандартый</w:t>
      </w:r>
      <w:proofErr w:type="spellEnd"/>
      <w:r w:rsidR="00434A89">
        <w:t xml:space="preserve"> способ описания сервисов. Для </w:t>
      </w:r>
      <w:r w:rsidR="00434A89" w:rsidRPr="00434A89">
        <w:t>WCF</w:t>
      </w:r>
      <w:r w:rsidR="00434A89">
        <w:rPr>
          <w:lang w:val="en-US"/>
        </w:rPr>
        <w:t xml:space="preserve"> </w:t>
      </w:r>
      <w:proofErr w:type="spellStart"/>
      <w:proofErr w:type="gramStart"/>
      <w:r w:rsidR="00434A89">
        <w:rPr>
          <w:lang w:val="en-US"/>
        </w:rPr>
        <w:t>определены</w:t>
      </w:r>
      <w:proofErr w:type="spellEnd"/>
      <w:proofErr w:type="gramEnd"/>
      <w:r w:rsidR="00434A89">
        <w:rPr>
          <w:lang w:val="en-US"/>
        </w:rPr>
        <w:t xml:space="preserve"> 4 </w:t>
      </w:r>
      <w:proofErr w:type="spellStart"/>
      <w:r w:rsidR="00434A89">
        <w:rPr>
          <w:lang w:val="en-US"/>
        </w:rPr>
        <w:t>типа</w:t>
      </w:r>
      <w:proofErr w:type="spellEnd"/>
      <w:r w:rsidR="00434A89">
        <w:rPr>
          <w:lang w:val="en-US"/>
        </w:rPr>
        <w:t xml:space="preserve"> </w:t>
      </w:r>
      <w:proofErr w:type="spellStart"/>
      <w:r w:rsidR="00434A89">
        <w:rPr>
          <w:lang w:val="en-US"/>
        </w:rPr>
        <w:t>контрактов</w:t>
      </w:r>
      <w:proofErr w:type="spellEnd"/>
      <w:r w:rsidR="00434A89">
        <w:rPr>
          <w:lang w:val="en-US"/>
        </w:rPr>
        <w:t>:</w:t>
      </w:r>
    </w:p>
    <w:p w:rsidR="00A84F72" w:rsidRDefault="00A84F72" w:rsidP="00A84F72">
      <w:pPr>
        <w:pStyle w:val="a1"/>
      </w:pPr>
      <w:r>
        <w:t>Контракт</w:t>
      </w:r>
      <w:r w:rsidR="006F64D2">
        <w:t>ы</w:t>
      </w:r>
      <w:r>
        <w:t xml:space="preserve"> сервиса</w:t>
      </w:r>
      <w:r w:rsidR="00E76FB9">
        <w:t xml:space="preserve"> </w:t>
      </w:r>
      <w:r w:rsidR="00E76FB9" w:rsidRPr="00E76FB9">
        <w:t>[</w:t>
      </w:r>
      <w:proofErr w:type="spellStart"/>
      <w:r w:rsidR="00E76FB9" w:rsidRPr="00E76FB9">
        <w:t>ServiceContract</w:t>
      </w:r>
      <w:proofErr w:type="spellEnd"/>
      <w:r w:rsidR="00E76FB9" w:rsidRPr="00E76FB9">
        <w:t>]</w:t>
      </w:r>
      <w:r>
        <w:t xml:space="preserve">. </w:t>
      </w:r>
      <w:proofErr w:type="gramStart"/>
      <w:r>
        <w:t>Определя</w:t>
      </w:r>
      <w:r w:rsidR="006F64D2">
        <w:t>ю</w:t>
      </w:r>
      <w:r>
        <w:t>т</w:t>
      </w:r>
      <w:proofErr w:type="gramEnd"/>
      <w:r>
        <w:t xml:space="preserve"> какие операции клиент может запрашивать у сервиса.</w:t>
      </w:r>
    </w:p>
    <w:p w:rsidR="00A84F72" w:rsidRDefault="00A84F72" w:rsidP="00A84F72">
      <w:pPr>
        <w:pStyle w:val="a1"/>
      </w:pPr>
      <w:r>
        <w:t>Контракт</w:t>
      </w:r>
      <w:r w:rsidR="006F64D2">
        <w:t>ы</w:t>
      </w:r>
      <w:r>
        <w:t xml:space="preserve"> данных</w:t>
      </w:r>
      <w:r w:rsidR="00E76FB9">
        <w:t xml:space="preserve"> </w:t>
      </w:r>
      <w:r w:rsidR="00E76FB9" w:rsidRPr="00E76FB9">
        <w:t>[</w:t>
      </w:r>
      <w:proofErr w:type="spellStart"/>
      <w:r w:rsidR="00E76FB9" w:rsidRPr="00E76FB9">
        <w:t>DataContract</w:t>
      </w:r>
      <w:proofErr w:type="spellEnd"/>
      <w:r w:rsidR="00E76FB9" w:rsidRPr="00E76FB9">
        <w:t>]</w:t>
      </w:r>
      <w:r>
        <w:t xml:space="preserve">. </w:t>
      </w:r>
      <w:proofErr w:type="gramStart"/>
      <w:r>
        <w:t>Определя</w:t>
      </w:r>
      <w:r w:rsidR="006F64D2">
        <w:t>ю</w:t>
      </w:r>
      <w:r>
        <w:t>т</w:t>
      </w:r>
      <w:proofErr w:type="gramEnd"/>
      <w:r>
        <w:t xml:space="preserve"> какие типы данных передаются от клиента к сервису и обратно.</w:t>
      </w:r>
      <w:r w:rsidR="00C872AC">
        <w:t xml:space="preserve"> </w:t>
      </w:r>
      <w:r w:rsidR="00C872AC" w:rsidRPr="00C872AC">
        <w:t>WCF определяет неявные контракты</w:t>
      </w:r>
      <w:r w:rsidR="00C872AC">
        <w:t xml:space="preserve"> для встроенных типов (</w:t>
      </w:r>
      <w:proofErr w:type="spellStart"/>
      <w:r w:rsidR="00C872AC" w:rsidRPr="00C872AC">
        <w:t>int</w:t>
      </w:r>
      <w:proofErr w:type="spellEnd"/>
      <w:r w:rsidR="00C872AC" w:rsidRPr="00C872AC">
        <w:t xml:space="preserve">, </w:t>
      </w:r>
      <w:r w:rsidR="00C872AC">
        <w:rPr>
          <w:lang w:val="en-US"/>
        </w:rPr>
        <w:t>string</w:t>
      </w:r>
      <w:r w:rsidR="00C872AC" w:rsidRPr="00C872AC">
        <w:t xml:space="preserve"> и т.п.</w:t>
      </w:r>
      <w:r w:rsidR="00C872AC">
        <w:t xml:space="preserve">), но для пользовательских типов нужно указывать явные </w:t>
      </w:r>
      <w:proofErr w:type="spellStart"/>
      <w:r w:rsidR="00C872AC">
        <w:t>котракты</w:t>
      </w:r>
      <w:proofErr w:type="spellEnd"/>
      <w:r w:rsidR="00C872AC">
        <w:t>.</w:t>
      </w:r>
    </w:p>
    <w:p w:rsidR="00E10497" w:rsidRDefault="00E10497" w:rsidP="00A84F72">
      <w:pPr>
        <w:pStyle w:val="a1"/>
      </w:pPr>
      <w:r>
        <w:t>Контракт</w:t>
      </w:r>
      <w:r w:rsidR="006F64D2">
        <w:t>ы</w:t>
      </w:r>
      <w:r>
        <w:t xml:space="preserve"> ошибок</w:t>
      </w:r>
      <w:r w:rsidR="007E0004">
        <w:t xml:space="preserve"> [</w:t>
      </w:r>
      <w:proofErr w:type="spellStart"/>
      <w:r w:rsidR="007E0004" w:rsidRPr="007E0004">
        <w:t>FaultContract</w:t>
      </w:r>
      <w:proofErr w:type="spellEnd"/>
      <w:r w:rsidR="007E0004">
        <w:t>]</w:t>
      </w:r>
      <w:r>
        <w:t xml:space="preserve">. </w:t>
      </w:r>
      <w:proofErr w:type="gramStart"/>
      <w:r>
        <w:t>Определя</w:t>
      </w:r>
      <w:r w:rsidR="006F64D2">
        <w:t>ю</w:t>
      </w:r>
      <w:r>
        <w:t>т</w:t>
      </w:r>
      <w:proofErr w:type="gramEnd"/>
      <w:r w:rsidR="006F64D2">
        <w:t xml:space="preserve"> какие ошибки генерируются сервисом и как эти ошибки обрабатываются и передаются клиенту.</w:t>
      </w:r>
    </w:p>
    <w:p w:rsidR="00E10CFC" w:rsidRPr="00434A89" w:rsidRDefault="00E10CFC" w:rsidP="00A84F72">
      <w:pPr>
        <w:pStyle w:val="a1"/>
      </w:pPr>
      <w:r>
        <w:t>Контракты сообщений</w:t>
      </w:r>
      <w:r w:rsidR="00E76FB9">
        <w:t xml:space="preserve"> </w:t>
      </w:r>
      <w:r w:rsidR="00E76FB9" w:rsidRPr="00E76FB9">
        <w:t>[</w:t>
      </w:r>
      <w:proofErr w:type="spellStart"/>
      <w:r w:rsidR="00E76FB9" w:rsidRPr="00E76FB9">
        <w:t>MessageContract</w:t>
      </w:r>
      <w:proofErr w:type="spellEnd"/>
      <w:r w:rsidR="00E76FB9" w:rsidRPr="00E76FB9">
        <w:t>]</w:t>
      </w:r>
      <w:r>
        <w:t>.</w:t>
      </w:r>
      <w:r w:rsidR="00413FD9">
        <w:t xml:space="preserve"> </w:t>
      </w:r>
      <w:r w:rsidR="00413FD9" w:rsidRPr="00413FD9">
        <w:t>Определ</w:t>
      </w:r>
      <w:r w:rsidR="00413FD9">
        <w:t>я</w:t>
      </w:r>
      <w:r w:rsidR="004A4EE7" w:rsidRPr="00EC6010">
        <w:t>ю</w:t>
      </w:r>
      <w:r w:rsidR="00413FD9">
        <w:t>т</w:t>
      </w:r>
      <w:r w:rsidR="00413FD9" w:rsidRPr="00413FD9">
        <w:t xml:space="preserve"> контракт сообщения для типа</w:t>
      </w:r>
      <w:r w:rsidR="00413FD9">
        <w:t>,</w:t>
      </w:r>
      <w:r w:rsidR="00413FD9" w:rsidRPr="00413FD9">
        <w:t xml:space="preserve"> т. е. определ</w:t>
      </w:r>
      <w:r w:rsidR="00413FD9">
        <w:t>яе</w:t>
      </w:r>
      <w:r w:rsidR="00413FD9" w:rsidRPr="00413FD9">
        <w:t>т сопоставление между типом и конвертом SOAP</w:t>
      </w:r>
      <w:r w:rsidR="00413FD9">
        <w:t>.</w:t>
      </w:r>
    </w:p>
    <w:p w:rsidR="001A2B5A" w:rsidRDefault="001A2B5A" w:rsidP="00DF4F63">
      <w:pPr>
        <w:pStyle w:val="a0"/>
        <w:numPr>
          <w:ilvl w:val="1"/>
          <w:numId w:val="43"/>
        </w:numPr>
      </w:pPr>
      <w:bookmarkStart w:id="7" w:name="_Toc487644874"/>
      <w:r>
        <w:t xml:space="preserve">Создание </w:t>
      </w:r>
      <w:r w:rsidRPr="001A2B5A">
        <w:t xml:space="preserve">WCF </w:t>
      </w:r>
      <w:r>
        <w:t>-сервиса</w:t>
      </w:r>
      <w:bookmarkEnd w:id="7"/>
    </w:p>
    <w:p w:rsidR="001A2B5A" w:rsidRDefault="001A2B5A" w:rsidP="001A2B5A">
      <w:r>
        <w:t xml:space="preserve">Клиентское приложение </w:t>
      </w:r>
      <w:r w:rsidRPr="000E2979">
        <w:t>WPF</w:t>
      </w:r>
      <w:r w:rsidR="00DF4F63" w:rsidRPr="00682909">
        <w:t>, выполня</w:t>
      </w:r>
      <w:r w:rsidR="00DF4F63" w:rsidRPr="00192330">
        <w:t>ет</w:t>
      </w:r>
      <w:r w:rsidR="00DF4F63" w:rsidRPr="00682909">
        <w:t xml:space="preserve"> </w:t>
      </w:r>
      <w:r w:rsidR="00DF4F63">
        <w:t>расчет числа дней от указанной даты</w:t>
      </w:r>
      <w:r w:rsidRPr="000E2979">
        <w:t xml:space="preserve">, используя </w:t>
      </w:r>
      <w:proofErr w:type="spellStart"/>
      <w:r w:rsidRPr="000E2979">
        <w:t>веб-сервис</w:t>
      </w:r>
      <w:proofErr w:type="spellEnd"/>
      <w:r w:rsidRPr="000E2979">
        <w:t>.</w:t>
      </w:r>
      <w:r>
        <w:t xml:space="preserve"> Клиентское приложение и </w:t>
      </w:r>
      <w:proofErr w:type="spellStart"/>
      <w:r>
        <w:t>веб-сервис</w:t>
      </w:r>
      <w:proofErr w:type="spellEnd"/>
      <w:r>
        <w:t xml:space="preserve"> </w:t>
      </w:r>
      <w:proofErr w:type="gramStart"/>
      <w:r>
        <w:t>развернуты</w:t>
      </w:r>
      <w:proofErr w:type="gramEnd"/>
      <w:r>
        <w:t xml:space="preserve"> на одном компьютере.</w:t>
      </w:r>
    </w:p>
    <w:p w:rsidR="001A2B5A" w:rsidRDefault="001A2B5A" w:rsidP="001A2B5A"/>
    <w:p w:rsidR="003B4073" w:rsidRDefault="001A2B5A" w:rsidP="001A2B5A">
      <w:pPr>
        <w:rPr>
          <w:lang w:val="en-US"/>
        </w:rPr>
      </w:pPr>
      <w:r w:rsidRPr="00682909">
        <w:t xml:space="preserve">Создадим </w:t>
      </w:r>
      <w:r w:rsidR="00DF4F63">
        <w:rPr>
          <w:lang w:val="en-US"/>
        </w:rPr>
        <w:t>WCF</w:t>
      </w:r>
      <w:r w:rsidRPr="00682909">
        <w:t xml:space="preserve">-сервис, выполняющий </w:t>
      </w:r>
      <w:r>
        <w:t>расчет числа дней от указанной даты</w:t>
      </w:r>
      <w:r w:rsidRPr="00682909">
        <w:t xml:space="preserve">. Для этого </w:t>
      </w:r>
      <w:proofErr w:type="spellStart"/>
      <w:r w:rsidR="00DF4F63" w:rsidRPr="00DF4F63">
        <w:rPr>
          <w:lang w:val="en-US"/>
        </w:rPr>
        <w:t>выберем</w:t>
      </w:r>
      <w:proofErr w:type="spellEnd"/>
      <w:r w:rsidR="00DF4F63">
        <w:t xml:space="preserve">  шаблон проекта</w:t>
      </w:r>
      <w:r w:rsidRPr="00682909">
        <w:t xml:space="preserve"> </w:t>
      </w:r>
      <w:proofErr w:type="spellStart"/>
      <w:r w:rsidR="00DF4F63" w:rsidRPr="00DF4F63">
        <w:t>WCF</w:t>
      </w:r>
      <w:r w:rsidRPr="00682909">
        <w:t>-</w:t>
      </w:r>
      <w:r w:rsidR="00DF4F63">
        <w:t>service</w:t>
      </w:r>
      <w:proofErr w:type="spellEnd"/>
      <w:r w:rsidR="00DF4F63">
        <w:t xml:space="preserve"> </w:t>
      </w:r>
      <w:proofErr w:type="spellStart"/>
      <w:r w:rsidR="00DF4F63">
        <w:t>application</w:t>
      </w:r>
      <w:proofErr w:type="spellEnd"/>
      <w:r w:rsidRPr="00682909">
        <w:t>.</w:t>
      </w:r>
    </w:p>
    <w:p w:rsidR="00DF4F63" w:rsidRDefault="00DF4F63" w:rsidP="001A2B5A">
      <w:pPr>
        <w:rPr>
          <w:lang w:val="en-US"/>
        </w:rPr>
      </w:pPr>
    </w:p>
    <w:p w:rsidR="00DF4F63" w:rsidRDefault="00DF4F63" w:rsidP="001A2B5A">
      <w:r>
        <w:rPr>
          <w:noProof/>
        </w:rPr>
        <w:lastRenderedPageBreak/>
        <w:drawing>
          <wp:inline distT="0" distB="0" distL="0" distR="0">
            <wp:extent cx="5704164" cy="42672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164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010" w:rsidRDefault="00EC6010" w:rsidP="001A2B5A"/>
    <w:p w:rsidR="00EC6010" w:rsidRPr="00CE7111" w:rsidRDefault="006B65E8" w:rsidP="001A2B5A">
      <w:proofErr w:type="spellStart"/>
      <w:r w:rsidRPr="006B65E8">
        <w:t>IService</w:t>
      </w:r>
      <w:proofErr w:type="spellEnd"/>
      <w:r w:rsidRPr="00CE7111">
        <w:t>.</w:t>
      </w:r>
      <w:proofErr w:type="spellStart"/>
      <w:r>
        <w:rPr>
          <w:lang w:val="en-US"/>
        </w:rPr>
        <w:t>cs</w:t>
      </w:r>
      <w:proofErr w:type="spellEnd"/>
      <w:r w:rsidRPr="00CE7111">
        <w:t xml:space="preserve"> содержит</w:t>
      </w:r>
      <w:r w:rsidR="00CE7111">
        <w:t xml:space="preserve"> </w:t>
      </w:r>
      <w:r w:rsidR="00CE7111" w:rsidRPr="00CE7111">
        <w:t xml:space="preserve">пример </w:t>
      </w:r>
      <w:r w:rsidR="00CE7111">
        <w:t>описания</w:t>
      </w:r>
      <w:r w:rsidR="009D6EE6">
        <w:t xml:space="preserve"> </w:t>
      </w:r>
      <w:r w:rsidR="00CE7111">
        <w:t xml:space="preserve"> </w:t>
      </w:r>
      <w:r w:rsidR="009D6EE6">
        <w:t>3</w:t>
      </w:r>
      <w:r w:rsidR="00CE7111">
        <w:t xml:space="preserve"> типов контрактов </w:t>
      </w:r>
      <w:r w:rsidR="00CE7111" w:rsidRPr="00CE7111">
        <w:t>WCF.</w:t>
      </w:r>
    </w:p>
    <w:p w:rsidR="006B65E8" w:rsidRDefault="006B65E8" w:rsidP="001A2B5A"/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B65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65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IService1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6B65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GetData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value);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6B65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B65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CompositeType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GetDataUsingDataContract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B65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CompositeType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composite);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B65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TODO: Add your service operations here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B65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Use a data contract as illustrated in the sample below to add composite types to service operations.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r w:rsidRPr="006B65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DataContract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5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CompositeType</w:t>
      </w:r>
      <w:proofErr w:type="spellEnd"/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boolValue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stringValue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B65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"</w:t>
      </w: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6B65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DataMember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BoolValue</w:t>
      </w:r>
      <w:proofErr w:type="spellEnd"/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boolValue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boolValue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6B65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DataMember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StringValue</w:t>
      </w:r>
      <w:proofErr w:type="spellEnd"/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6B65E8" w:rsidRPr="006B65E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6B65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stringValue</w:t>
      </w:r>
      <w:proofErr w:type="spellEnd"/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B65E8" w:rsidRPr="00EF31D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5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F31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 w:rsidRPr="00EF31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 w:rsidRPr="00EF31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stringValue</w:t>
      </w:r>
      <w:proofErr w:type="spellEnd"/>
      <w:r w:rsidRPr="00EF31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F31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EF31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B65E8" w:rsidRPr="00EF31D8" w:rsidRDefault="006B65E8" w:rsidP="006B65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31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B65E8" w:rsidRPr="00EF31D8" w:rsidRDefault="006B65E8" w:rsidP="006B65E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1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D6EE6" w:rsidRPr="00EF31D8" w:rsidRDefault="009D6EE6" w:rsidP="006B65E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6EE6" w:rsidRPr="00EF31D8" w:rsidRDefault="009D6EE6" w:rsidP="006B65E8">
      <w:pPr>
        <w:rPr>
          <w:lang w:val="en-US"/>
        </w:rPr>
      </w:pPr>
      <w:proofErr w:type="gramStart"/>
      <w:r w:rsidRPr="00EF31D8">
        <w:rPr>
          <w:lang w:val="en-US"/>
        </w:rPr>
        <w:t xml:space="preserve">Service1.svc.cs </w:t>
      </w:r>
      <w:r>
        <w:t>содержит</w:t>
      </w:r>
      <w:r w:rsidRPr="00EF31D8">
        <w:rPr>
          <w:lang w:val="en-US"/>
        </w:rPr>
        <w:t xml:space="preserve"> </w:t>
      </w:r>
      <w:r>
        <w:t>реализация</w:t>
      </w:r>
      <w:r w:rsidRPr="00EF31D8">
        <w:rPr>
          <w:lang w:val="en-US"/>
        </w:rPr>
        <w:t xml:space="preserve"> </w:t>
      </w:r>
      <w:r>
        <w:t>интерфейса</w:t>
      </w:r>
      <w:r w:rsidRPr="00EF31D8">
        <w:rPr>
          <w:lang w:val="en-US"/>
        </w:rPr>
        <w:t xml:space="preserve"> </w:t>
      </w:r>
      <w:proofErr w:type="spellStart"/>
      <w:r w:rsidRPr="00EF31D8">
        <w:rPr>
          <w:lang w:val="en-US"/>
        </w:rPr>
        <w:t>IService</w:t>
      </w:r>
      <w:proofErr w:type="spellEnd"/>
      <w:r w:rsidRPr="00EF31D8">
        <w:rPr>
          <w:lang w:val="en-US"/>
        </w:rPr>
        <w:t>.</w:t>
      </w:r>
      <w:proofErr w:type="gramEnd"/>
    </w:p>
    <w:p w:rsidR="00955972" w:rsidRDefault="00955972" w:rsidP="006B65E8">
      <w:r>
        <w:t xml:space="preserve">Добавим в </w:t>
      </w:r>
      <w:r w:rsidRPr="00955972">
        <w:t>IServices1.cs</w:t>
      </w:r>
      <w:r w:rsidR="00D744F3">
        <w:t xml:space="preserve"> описание метода для расчета количества дней с определенной даты.</w:t>
      </w:r>
    </w:p>
    <w:p w:rsidR="008A12E6" w:rsidRDefault="008A12E6" w:rsidP="008A12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7C1D07" w:rsidRPr="00EF31D8" w:rsidRDefault="008A12E6" w:rsidP="008A12E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8A12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A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calculateDays</w:t>
      </w:r>
      <w:proofErr w:type="spellEnd"/>
      <w:r w:rsidRPr="008A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A12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A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day, </w:t>
      </w:r>
      <w:proofErr w:type="spellStart"/>
      <w:r w:rsidRPr="008A12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A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month, </w:t>
      </w:r>
      <w:proofErr w:type="spellStart"/>
      <w:r w:rsidRPr="008A12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A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year);</w:t>
      </w:r>
    </w:p>
    <w:p w:rsidR="008A12E6" w:rsidRPr="00EF31D8" w:rsidRDefault="008A12E6" w:rsidP="008A12E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1D07" w:rsidRDefault="007C1D07" w:rsidP="007C1D07">
      <w:r>
        <w:t xml:space="preserve">Реализуем данный метод в файле </w:t>
      </w:r>
      <w:r w:rsidRPr="009D6EE6">
        <w:t>Service1.svc.cs</w:t>
      </w:r>
      <w:r>
        <w:t>.</w:t>
      </w:r>
    </w:p>
    <w:p w:rsidR="007C1D07" w:rsidRDefault="007C1D07" w:rsidP="007C1D07"/>
    <w:p w:rsidR="007C1D07" w:rsidRPr="007C1D07" w:rsidRDefault="007C1D07" w:rsidP="007C1D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12E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 w:rsidRPr="007C1D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1D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1D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Service1</w:t>
      </w:r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C1D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IService1</w:t>
      </w:r>
    </w:p>
    <w:p w:rsidR="007C1D07" w:rsidRPr="007C1D07" w:rsidRDefault="007C1D07" w:rsidP="007C1D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C1D07" w:rsidRPr="007C1D07" w:rsidRDefault="007C1D07" w:rsidP="007C1D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C1D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D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calculateDays</w:t>
      </w:r>
      <w:proofErr w:type="spell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C1D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day, </w:t>
      </w:r>
      <w:proofErr w:type="spellStart"/>
      <w:r w:rsidRPr="007C1D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Month, </w:t>
      </w:r>
      <w:proofErr w:type="spellStart"/>
      <w:r w:rsidRPr="007C1D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year)</w:t>
      </w:r>
    </w:p>
    <w:p w:rsidR="007C1D07" w:rsidRPr="007C1D07" w:rsidRDefault="007C1D07" w:rsidP="007C1D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C1D07" w:rsidRPr="007C1D07" w:rsidRDefault="007C1D07" w:rsidP="007C1D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D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C1D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C1D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year, Month, day);</w:t>
      </w:r>
    </w:p>
    <w:p w:rsidR="007C1D07" w:rsidRPr="007C1D07" w:rsidRDefault="007C1D07" w:rsidP="007C1D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D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datetodays</w:t>
      </w:r>
      <w:proofErr w:type="spell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C1D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.Now.Subtract</w:t>
      </w:r>
      <w:proofErr w:type="spell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).Days;</w:t>
      </w:r>
    </w:p>
    <w:p w:rsidR="007C1D07" w:rsidRPr="00EF31D8" w:rsidRDefault="007C1D07" w:rsidP="007C1D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C1D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F31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F31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31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datetodays</w:t>
      </w:r>
      <w:proofErr w:type="spellEnd"/>
      <w:r w:rsidRPr="00EF31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C1D07" w:rsidRPr="00EF31D8" w:rsidRDefault="007C1D07" w:rsidP="007C1D0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1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A12E6" w:rsidRPr="00EF31D8" w:rsidRDefault="008A12E6" w:rsidP="007C1D07">
      <w:pPr>
        <w:rPr>
          <w:lang w:val="en-US"/>
        </w:rPr>
      </w:pPr>
      <w:r w:rsidRPr="00EF31D8">
        <w:rPr>
          <w:rFonts w:ascii="Consolas" w:hAnsi="Consolas" w:cs="Consolas"/>
          <w:color w:val="000000"/>
          <w:sz w:val="19"/>
          <w:szCs w:val="19"/>
          <w:lang w:val="en-US"/>
        </w:rPr>
        <w:tab/>
        <w:t>…</w:t>
      </w:r>
    </w:p>
    <w:p w:rsidR="007C1D07" w:rsidRPr="00EF31D8" w:rsidRDefault="007C1D07" w:rsidP="007C1D07">
      <w:pPr>
        <w:rPr>
          <w:lang w:val="en-US"/>
        </w:rPr>
      </w:pPr>
    </w:p>
    <w:p w:rsidR="002B32FF" w:rsidRPr="00EF31D8" w:rsidRDefault="002B32FF" w:rsidP="007C1D07">
      <w:pPr>
        <w:rPr>
          <w:lang w:val="en-US"/>
        </w:rPr>
      </w:pPr>
      <w:r>
        <w:t>В</w:t>
      </w:r>
      <w:r w:rsidRPr="00EF31D8">
        <w:rPr>
          <w:lang w:val="en-US"/>
        </w:rPr>
        <w:t xml:space="preserve"> </w:t>
      </w:r>
      <w:r>
        <w:t>дереве</w:t>
      </w:r>
      <w:r w:rsidRPr="00EF31D8">
        <w:rPr>
          <w:lang w:val="en-US"/>
        </w:rPr>
        <w:t xml:space="preserve"> </w:t>
      </w:r>
      <w:r>
        <w:t>проекта</w:t>
      </w:r>
      <w:r w:rsidRPr="00EF31D8">
        <w:rPr>
          <w:lang w:val="en-US"/>
        </w:rPr>
        <w:t xml:space="preserve"> </w:t>
      </w:r>
      <w:proofErr w:type="spellStart"/>
      <w:r>
        <w:t>в</w:t>
      </w:r>
      <w:r w:rsidRPr="002B32FF">
        <w:t>ыбер</w:t>
      </w:r>
      <w:r>
        <w:t>аем</w:t>
      </w:r>
      <w:proofErr w:type="spellEnd"/>
      <w:r w:rsidRPr="00EF31D8">
        <w:rPr>
          <w:lang w:val="en-US"/>
        </w:rPr>
        <w:t xml:space="preserve"> </w:t>
      </w:r>
      <w:r w:rsidRPr="002B32FF">
        <w:t>файл</w:t>
      </w:r>
      <w:r w:rsidRPr="00EF31D8">
        <w:rPr>
          <w:lang w:val="en-US"/>
        </w:rPr>
        <w:t xml:space="preserve"> Service.svc </w:t>
      </w:r>
      <w:r w:rsidRPr="002B32FF">
        <w:t>и</w:t>
      </w:r>
      <w:r w:rsidRPr="00EF31D8">
        <w:rPr>
          <w:lang w:val="en-US"/>
        </w:rPr>
        <w:t xml:space="preserve"> </w:t>
      </w:r>
      <w:r w:rsidRPr="002B32FF">
        <w:t>наж</w:t>
      </w:r>
      <w:r>
        <w:t>и</w:t>
      </w:r>
      <w:r w:rsidRPr="002B32FF">
        <w:t>м</w:t>
      </w:r>
      <w:r>
        <w:t>аем</w:t>
      </w:r>
      <w:r w:rsidRPr="00EF31D8">
        <w:rPr>
          <w:lang w:val="en-US"/>
        </w:rPr>
        <w:t xml:space="preserve"> F5.</w:t>
      </w:r>
    </w:p>
    <w:p w:rsidR="002B32FF" w:rsidRDefault="002B32FF" w:rsidP="007C1D07">
      <w:r>
        <w:rPr>
          <w:noProof/>
        </w:rPr>
        <w:drawing>
          <wp:inline distT="0" distB="0" distL="0" distR="0">
            <wp:extent cx="5621548" cy="418147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548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2FF" w:rsidRDefault="002B32FF" w:rsidP="002B32FF">
      <w:r>
        <w:t>В меню  «Файл» «Добавить службу» можно скопировать путь к службе.</w:t>
      </w:r>
    </w:p>
    <w:p w:rsidR="002B32FF" w:rsidRDefault="0056414D" w:rsidP="002B32FF">
      <w:hyperlink r:id="rId17" w:history="1">
        <w:r w:rsidR="006C0D98" w:rsidRPr="00FD257A">
          <w:rPr>
            <w:rStyle w:val="a8"/>
          </w:rPr>
          <w:t>http://localhost:41657/Service1.svc</w:t>
        </w:r>
      </w:hyperlink>
      <w:r w:rsidR="006C0D98">
        <w:t>.</w:t>
      </w:r>
    </w:p>
    <w:p w:rsidR="006C0D98" w:rsidRDefault="006C0D98" w:rsidP="006C0D98">
      <w:pPr>
        <w:pStyle w:val="a0"/>
        <w:numPr>
          <w:ilvl w:val="1"/>
          <w:numId w:val="43"/>
        </w:numPr>
      </w:pPr>
      <w:bookmarkStart w:id="8" w:name="_Toc487644875"/>
      <w:r>
        <w:lastRenderedPageBreak/>
        <w:t xml:space="preserve">Создание </w:t>
      </w:r>
      <w:r w:rsidRPr="006C0D98">
        <w:t>WPF</w:t>
      </w:r>
      <w:r w:rsidRPr="00A93A77">
        <w:t xml:space="preserve">-приложения потребителя </w:t>
      </w:r>
      <w:r w:rsidRPr="001A2B5A">
        <w:t>WCF</w:t>
      </w:r>
      <w:r>
        <w:t>-сервиса</w:t>
      </w:r>
      <w:bookmarkEnd w:id="8"/>
    </w:p>
    <w:p w:rsidR="006C0D98" w:rsidRDefault="00FB3FF2" w:rsidP="002B32FF">
      <w:proofErr w:type="spellStart"/>
      <w:r>
        <w:t>Созадим</w:t>
      </w:r>
      <w:proofErr w:type="spellEnd"/>
      <w:r>
        <w:t xml:space="preserve"> </w:t>
      </w:r>
      <w:r w:rsidRPr="00904B25">
        <w:t>WPF-приложени</w:t>
      </w:r>
      <w:r>
        <w:t>е</w:t>
      </w:r>
      <w:r w:rsidRPr="00904B25">
        <w:t xml:space="preserve">, потребителя </w:t>
      </w:r>
      <w:r>
        <w:rPr>
          <w:lang w:val="en-US"/>
        </w:rPr>
        <w:t>WCF</w:t>
      </w:r>
      <w:r w:rsidRPr="00FB3FF2">
        <w:t>-</w:t>
      </w:r>
      <w:r w:rsidRPr="00904B25">
        <w:t>сервиса</w:t>
      </w:r>
      <w:r>
        <w:t>,</w:t>
      </w:r>
      <w:r w:rsidRPr="00682909">
        <w:t xml:space="preserve"> </w:t>
      </w:r>
      <w:proofErr w:type="spellStart"/>
      <w:r>
        <w:rPr>
          <w:lang w:val="en-US"/>
        </w:rPr>
        <w:t>Wcf</w:t>
      </w:r>
      <w:r w:rsidRPr="00682909">
        <w:t>Client</w:t>
      </w:r>
      <w:proofErr w:type="spellEnd"/>
      <w:r>
        <w:t>.</w:t>
      </w:r>
      <w:r w:rsidRPr="00682909">
        <w:br/>
      </w:r>
      <w:proofErr w:type="spellStart"/>
      <w:r>
        <w:rPr>
          <w:lang w:val="en-US"/>
        </w:rPr>
        <w:t>MainWindow</w:t>
      </w:r>
      <w:proofErr w:type="spellEnd"/>
      <w:r w:rsidRPr="00682909">
        <w:t>.</w:t>
      </w:r>
      <w:proofErr w:type="spellStart"/>
      <w:r>
        <w:rPr>
          <w:lang w:val="en-US"/>
        </w:rPr>
        <w:t>xaml</w:t>
      </w:r>
      <w:proofErr w:type="spellEnd"/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WcfClient.MainWindow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clr-namespace:WcfClient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="250"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="250"&gt;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День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proofErr w:type="gram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="10"/&gt;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Месяц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</w:t>
      </w:r>
      <w:proofErr w:type="gram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proofErr w:type="gram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="10"/&gt;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Год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</w:t>
      </w:r>
      <w:proofErr w:type="gram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proofErr w:type="gram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="10"/&gt;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dayTextBox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="10"/&gt;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monthTextBox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="10"/&gt;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yearTextBox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="10"/&gt;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proofErr w:type="gram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Вычислить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button_Click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"/&gt;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B3F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resultTextBlock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Дней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FB3F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="10"/&gt;</w:t>
      </w:r>
    </w:p>
    <w:p w:rsid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B3FF2" w:rsidRDefault="00FB3FF2" w:rsidP="00FB3FF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B3FF2" w:rsidRDefault="00FB3FF2" w:rsidP="00FB3FF2">
      <w:pPr>
        <w:rPr>
          <w:rFonts w:ascii="Consolas" w:hAnsi="Consolas" w:cs="Consolas"/>
          <w:color w:val="0000FF"/>
          <w:sz w:val="19"/>
          <w:szCs w:val="19"/>
        </w:rPr>
      </w:pPr>
    </w:p>
    <w:p w:rsidR="00FB3FF2" w:rsidRDefault="00FB3FF2" w:rsidP="00FB3FF2">
      <w:pPr>
        <w:rPr>
          <w:lang w:val="en-US"/>
        </w:rPr>
      </w:pPr>
      <w:proofErr w:type="spellStart"/>
      <w:r w:rsidRPr="00FB3FF2">
        <w:t>MainWindow</w:t>
      </w:r>
      <w:proofErr w:type="spellEnd"/>
      <w:r>
        <w:rPr>
          <w:lang w:val="en-US"/>
        </w:rPr>
        <w:t>.</w:t>
      </w:r>
      <w:proofErr w:type="spellStart"/>
      <w:r>
        <w:rPr>
          <w:lang w:val="en-US"/>
        </w:rPr>
        <w:t>xaml.cs</w:t>
      </w:r>
      <w:proofErr w:type="spellEnd"/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WcfClient</w:t>
      </w:r>
      <w:proofErr w:type="spellEnd"/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B3F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B3F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B3F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B3F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B3F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FB3F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B3F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B3F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B3F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B3F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button_Click</w:t>
      </w:r>
      <w:proofErr w:type="spell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B3F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ServiceReference.</w:t>
      </w:r>
      <w:r w:rsidRPr="00FB3F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Service1Client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service = </w:t>
      </w:r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ServiceReference.</w:t>
      </w:r>
      <w:r w:rsidRPr="00FB3F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Service1Client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B3F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resultTextBlock.Text</w:t>
      </w:r>
      <w:proofErr w:type="spell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proofErr w:type="gramStart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service.calculateDays</w:t>
      </w:r>
      <w:proofErr w:type="spell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B3F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dayTextBox.Text</w:t>
      </w:r>
      <w:proofErr w:type="spell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      </w:t>
      </w:r>
      <w:proofErr w:type="gramStart"/>
      <w:r w:rsidRPr="00FB3F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proofErr w:type="gram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monthTextBox.Text</w:t>
      </w:r>
      <w:proofErr w:type="spell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FB3FF2" w:rsidRP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      </w:t>
      </w:r>
      <w:proofErr w:type="gramStart"/>
      <w:r w:rsidRPr="00FB3F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proofErr w:type="gram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yearTextBox.Text</w:t>
      </w:r>
      <w:proofErr w:type="spell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)).</w:t>
      </w:r>
      <w:proofErr w:type="spellStart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B3F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F2" w:rsidRDefault="00FB3FF2" w:rsidP="00FB3F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B3FF2" w:rsidRDefault="00FB3FF2" w:rsidP="00FB3FF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3FF2" w:rsidRPr="00FC4025" w:rsidRDefault="00FB3FF2" w:rsidP="00FB3FF2">
      <w:r w:rsidRPr="007A2285">
        <w:t xml:space="preserve">Добавим ссылку </w:t>
      </w:r>
      <w:r>
        <w:t xml:space="preserve">на </w:t>
      </w:r>
      <w:r>
        <w:rPr>
          <w:lang w:val="en-US"/>
        </w:rPr>
        <w:t>WCF</w:t>
      </w:r>
      <w:r w:rsidRPr="007A2285">
        <w:t>-сервис в</w:t>
      </w:r>
      <w:r>
        <w:t xml:space="preserve"> проект.</w:t>
      </w:r>
    </w:p>
    <w:p w:rsidR="00FB3FF2" w:rsidRPr="00FC4025" w:rsidRDefault="00FB3FF2" w:rsidP="00FB3FF2"/>
    <w:p w:rsidR="00FB3FF2" w:rsidRPr="00FB3FF2" w:rsidRDefault="00FB3FF2" w:rsidP="00FB3FF2">
      <w:r>
        <w:rPr>
          <w:noProof/>
        </w:rPr>
        <w:drawing>
          <wp:inline distT="0" distB="0" distL="0" distR="0">
            <wp:extent cx="5940425" cy="4345265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4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1C4" w:rsidRDefault="000016BC" w:rsidP="00DB21C4">
      <w:pPr>
        <w:pStyle w:val="a0"/>
      </w:pPr>
      <w:bookmarkStart w:id="9" w:name="_Toc487644876"/>
      <w:proofErr w:type="spellStart"/>
      <w:r>
        <w:t>Web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r>
        <w:t>сервис</w:t>
      </w:r>
      <w:bookmarkEnd w:id="9"/>
    </w:p>
    <w:p w:rsidR="00DB21C4" w:rsidRDefault="00DB21C4" w:rsidP="00DB21C4">
      <w:pPr>
        <w:pStyle w:val="a1"/>
      </w:pPr>
      <w:r>
        <w:t xml:space="preserve">В качестве транспортного протокола используется только </w:t>
      </w:r>
      <w:r>
        <w:rPr>
          <w:lang w:val="en-US"/>
        </w:rPr>
        <w:t>HTTP</w:t>
      </w:r>
      <w:r w:rsidRPr="00E924F8">
        <w:t>.</w:t>
      </w:r>
    </w:p>
    <w:p w:rsidR="0080312B" w:rsidRDefault="0080312B" w:rsidP="0080312B">
      <w:pPr>
        <w:pStyle w:val="a1"/>
      </w:pPr>
      <w:r w:rsidRPr="0080312B">
        <w:t>O</w:t>
      </w:r>
      <w:r>
        <w:rPr>
          <w:lang w:val="en-US"/>
        </w:rPr>
        <w:t>pen</w:t>
      </w:r>
      <w:r w:rsidRPr="003B4073">
        <w:t xml:space="preserve"> </w:t>
      </w:r>
      <w:r>
        <w:rPr>
          <w:lang w:val="en-US"/>
        </w:rPr>
        <w:t>source</w:t>
      </w:r>
      <w:r w:rsidRPr="003B4073">
        <w:t xml:space="preserve"> </w:t>
      </w:r>
      <w:r>
        <w:t>технология</w:t>
      </w:r>
      <w:r w:rsidR="00DB21C4">
        <w:t xml:space="preserve"> для построения </w:t>
      </w:r>
      <w:r w:rsidR="00DB21C4">
        <w:rPr>
          <w:lang w:val="en-US"/>
        </w:rPr>
        <w:t>REST</w:t>
      </w:r>
      <w:r w:rsidR="00DB21C4" w:rsidRPr="00DB21C4">
        <w:t>-</w:t>
      </w:r>
      <w:proofErr w:type="spellStart"/>
      <w:r w:rsidR="00DB21C4">
        <w:rPr>
          <w:lang w:val="en-US"/>
        </w:rPr>
        <w:t>ful</w:t>
      </w:r>
      <w:proofErr w:type="spellEnd"/>
      <w:r w:rsidR="00DB21C4" w:rsidRPr="00DB21C4">
        <w:t xml:space="preserve"> </w:t>
      </w:r>
      <w:r w:rsidR="00DB21C4">
        <w:t>сервисов.</w:t>
      </w:r>
    </w:p>
    <w:p w:rsidR="00DB21C4" w:rsidRDefault="00DB21C4" w:rsidP="0080312B">
      <w:pPr>
        <w:pStyle w:val="a1"/>
      </w:pPr>
      <w:r>
        <w:t>Может</w:t>
      </w:r>
      <w:r w:rsidRPr="00576668">
        <w:t xml:space="preserve"> </w:t>
      </w:r>
      <w:r>
        <w:t>быть</w:t>
      </w:r>
      <w:r w:rsidRPr="00576668">
        <w:t xml:space="preserve"> </w:t>
      </w:r>
      <w:r>
        <w:t>развернут</w:t>
      </w:r>
      <w:r w:rsidRPr="00576668">
        <w:t xml:space="preserve"> </w:t>
      </w:r>
      <w:r>
        <w:t>на</w:t>
      </w:r>
      <w:r w:rsidRPr="00576668">
        <w:t xml:space="preserve"> </w:t>
      </w:r>
      <w:r w:rsidRPr="003B4073">
        <w:t>веб</w:t>
      </w:r>
      <w:r w:rsidRPr="00576668">
        <w:t xml:space="preserve"> </w:t>
      </w:r>
      <w:r>
        <w:t>сервере</w:t>
      </w:r>
      <w:r w:rsidRPr="00576668">
        <w:t xml:space="preserve"> </w:t>
      </w:r>
      <w:r>
        <w:rPr>
          <w:lang w:val="en-US"/>
        </w:rPr>
        <w:t>IIS</w:t>
      </w:r>
      <w:r>
        <w:t xml:space="preserve"> или</w:t>
      </w:r>
      <w:r w:rsidRPr="00576668">
        <w:t xml:space="preserve"> внутри</w:t>
      </w:r>
      <w:r>
        <w:t xml:space="preserve"> произвольного приложения.</w:t>
      </w:r>
    </w:p>
    <w:p w:rsidR="00DB21C4" w:rsidRPr="0080312B" w:rsidRDefault="00DB21C4" w:rsidP="00DB21C4">
      <w:pPr>
        <w:pStyle w:val="a1"/>
      </w:pPr>
      <w:r>
        <w:t xml:space="preserve">Передача данных </w:t>
      </w:r>
      <w:r w:rsidRPr="00DB21C4">
        <w:t>мо</w:t>
      </w:r>
      <w:r>
        <w:t>жет</w:t>
      </w:r>
      <w:r w:rsidRPr="00DB21C4">
        <w:t xml:space="preserve"> </w:t>
      </w:r>
      <w:r>
        <w:t>осуществля</w:t>
      </w:r>
      <w:r w:rsidRPr="00DB21C4">
        <w:t>ться в ASCII, XML, JSON или любых других форматах, распознаваемых одновременно и клиентом, и сервером.</w:t>
      </w:r>
    </w:p>
    <w:p w:rsidR="00DD42D4" w:rsidRDefault="00DD42D4" w:rsidP="007516BA">
      <w:pPr>
        <w:pStyle w:val="a0"/>
      </w:pPr>
      <w:bookmarkStart w:id="10" w:name="_Toc486863034"/>
      <w:bookmarkStart w:id="11" w:name="_Toc487644877"/>
      <w:r>
        <w:lastRenderedPageBreak/>
        <w:t>ДЗ</w:t>
      </w:r>
      <w:bookmarkEnd w:id="10"/>
      <w:bookmarkEnd w:id="11"/>
    </w:p>
    <w:p w:rsidR="00DD42D4" w:rsidRDefault="00DD42D4" w:rsidP="00DD42D4"/>
    <w:p w:rsidR="00DD42D4" w:rsidRPr="00E63B34" w:rsidRDefault="00DD42D4" w:rsidP="00DD42D4">
      <w:r>
        <w:t>Измените W</w:t>
      </w:r>
      <w:r>
        <w:rPr>
          <w:lang w:val="en-US"/>
        </w:rPr>
        <w:t>PF</w:t>
      </w:r>
      <w:r>
        <w:t xml:space="preserve"> приложение для ведения списка сотрудников компании, из урока №5</w:t>
      </w:r>
      <w:r w:rsidRPr="00DD42D4">
        <w:t xml:space="preserve">, </w:t>
      </w:r>
      <w:r w:rsidRPr="002475AE">
        <w:rPr>
          <w:b/>
        </w:rPr>
        <w:t>используя связывание данных</w:t>
      </w:r>
      <w:r w:rsidR="00DC6EAE" w:rsidRPr="00DC6EAE">
        <w:rPr>
          <w:b/>
        </w:rPr>
        <w:t>,</w:t>
      </w:r>
      <w:r w:rsidR="009C1EFC" w:rsidRPr="009C1EFC">
        <w:rPr>
          <w:b/>
        </w:rPr>
        <w:t xml:space="preserve"> </w:t>
      </w:r>
      <w:proofErr w:type="spellStart"/>
      <w:r w:rsidR="009C1EFC">
        <w:rPr>
          <w:b/>
          <w:lang w:val="en-US"/>
        </w:rPr>
        <w:t>DataGrid</w:t>
      </w:r>
      <w:proofErr w:type="spellEnd"/>
      <w:r w:rsidR="009C1EFC" w:rsidRPr="009C1EFC">
        <w:rPr>
          <w:b/>
        </w:rPr>
        <w:t xml:space="preserve"> и </w:t>
      </w:r>
      <w:r w:rsidR="009C1EFC">
        <w:rPr>
          <w:b/>
          <w:lang w:val="en-US"/>
        </w:rPr>
        <w:t>ADO</w:t>
      </w:r>
      <w:r w:rsidR="009C1EFC" w:rsidRPr="009C1EFC">
        <w:rPr>
          <w:b/>
        </w:rPr>
        <w:t>.</w:t>
      </w:r>
      <w:r w:rsidR="009C1EFC">
        <w:rPr>
          <w:b/>
          <w:lang w:val="en-US"/>
        </w:rPr>
        <w:t>NET</w:t>
      </w:r>
      <w:r>
        <w:t>.</w:t>
      </w:r>
      <w:r>
        <w:br/>
        <w:t xml:space="preserve">1. Создайте </w:t>
      </w:r>
      <w:r w:rsidR="009C1EFC" w:rsidRPr="009C1EFC">
        <w:t>таблицы</w:t>
      </w:r>
      <w:r w:rsidR="009C1EFC">
        <w:t xml:space="preserve"> </w:t>
      </w:r>
      <w:r>
        <w:t>Employee и Department</w:t>
      </w:r>
      <w:r w:rsidR="009C1EFC">
        <w:t xml:space="preserve"> в БД MSSQL S</w:t>
      </w:r>
      <w:r w:rsidR="009C1EFC" w:rsidRPr="009C1EFC">
        <w:t>erver</w:t>
      </w:r>
      <w:r>
        <w:t xml:space="preserve"> и заполните списки сущностей начальными данными.</w:t>
      </w:r>
      <w:r>
        <w:br/>
        <w:t>2. Для списка сотрудников и списка департаментов предусмотрите визуализацию (отображение). Это можно сделать, например, с использованием ComboBox или ListView.</w:t>
      </w:r>
      <w:r>
        <w:br/>
        <w:t>3. Предусмотрите возможность редактирования сотрудников и департаментов. Должна быть возможность изменить департамент у сотрудника. Список департаментов для выбора, можно выводить в ComboBox, это все можно выводить на дополнительной форме.</w:t>
      </w:r>
      <w:r>
        <w:br/>
        <w:t>4. Предусмотрите возможность создания новых сотрудников и департаментов. Реализуйте данную возможность либо на форме редактирования, либо сделайте новую форму.</w:t>
      </w:r>
    </w:p>
    <w:p w:rsidR="00137F8C" w:rsidRPr="006E1D82" w:rsidRDefault="00137F8C" w:rsidP="003961EF"/>
    <w:sectPr w:rsidR="00137F8C" w:rsidRPr="006E1D82" w:rsidSect="00982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4A4CCD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06B7D6C"/>
    <w:multiLevelType w:val="hybridMultilevel"/>
    <w:tmpl w:val="6DE44A08"/>
    <w:lvl w:ilvl="0" w:tplc="221297EA">
      <w:start w:val="1"/>
      <w:numFmt w:val="decimal"/>
      <w:lvlText w:val="%1."/>
      <w:lvlJc w:val="left"/>
      <w:pPr>
        <w:tabs>
          <w:tab w:val="num" w:pos="1413"/>
        </w:tabs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>
    <w:nsid w:val="16223F1A"/>
    <w:multiLevelType w:val="multilevel"/>
    <w:tmpl w:val="6E8EC2CE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">
    <w:nsid w:val="1BC631A5"/>
    <w:multiLevelType w:val="multilevel"/>
    <w:tmpl w:val="D0BEBA7C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288E7976"/>
    <w:multiLevelType w:val="multilevel"/>
    <w:tmpl w:val="0CB0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1B544B"/>
    <w:multiLevelType w:val="hybridMultilevel"/>
    <w:tmpl w:val="F7A61C20"/>
    <w:lvl w:ilvl="0" w:tplc="469AECE2">
      <w:start w:val="1"/>
      <w:numFmt w:val="bullet"/>
      <w:pStyle w:val="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E9E7BB1"/>
    <w:multiLevelType w:val="multilevel"/>
    <w:tmpl w:val="E9C6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</w:num>
  <w:num w:numId="13">
    <w:abstractNumId w:val="5"/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3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4"/>
  </w:num>
  <w:num w:numId="38">
    <w:abstractNumId w:val="3"/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</w:num>
  <w:num w:numId="42">
    <w:abstractNumId w:val="5"/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stylePaneFormatFilter w:val="3F01"/>
  <w:defaultTabStop w:val="708"/>
  <w:characterSpacingControl w:val="doNotCompress"/>
  <w:compat/>
  <w:rsids>
    <w:rsidRoot w:val="00964DBC"/>
    <w:rsid w:val="000016BC"/>
    <w:rsid w:val="00001AC7"/>
    <w:rsid w:val="00002009"/>
    <w:rsid w:val="00006DC6"/>
    <w:rsid w:val="000108D3"/>
    <w:rsid w:val="0001500F"/>
    <w:rsid w:val="00015544"/>
    <w:rsid w:val="00021A5C"/>
    <w:rsid w:val="0003717F"/>
    <w:rsid w:val="00040A47"/>
    <w:rsid w:val="00040BC2"/>
    <w:rsid w:val="000414BB"/>
    <w:rsid w:val="00041D34"/>
    <w:rsid w:val="000437E6"/>
    <w:rsid w:val="00044A28"/>
    <w:rsid w:val="00050100"/>
    <w:rsid w:val="00053106"/>
    <w:rsid w:val="00054876"/>
    <w:rsid w:val="00054B92"/>
    <w:rsid w:val="0005631C"/>
    <w:rsid w:val="000567AE"/>
    <w:rsid w:val="00056CBF"/>
    <w:rsid w:val="000577E2"/>
    <w:rsid w:val="00063FE1"/>
    <w:rsid w:val="000645C3"/>
    <w:rsid w:val="00067353"/>
    <w:rsid w:val="00070D55"/>
    <w:rsid w:val="00076DD5"/>
    <w:rsid w:val="00077BCD"/>
    <w:rsid w:val="000832FA"/>
    <w:rsid w:val="00087BE5"/>
    <w:rsid w:val="00087ED7"/>
    <w:rsid w:val="000909FC"/>
    <w:rsid w:val="000911BE"/>
    <w:rsid w:val="000942C6"/>
    <w:rsid w:val="00094F91"/>
    <w:rsid w:val="00095548"/>
    <w:rsid w:val="000962D9"/>
    <w:rsid w:val="000979CB"/>
    <w:rsid w:val="00097D4A"/>
    <w:rsid w:val="000A3595"/>
    <w:rsid w:val="000A4DA6"/>
    <w:rsid w:val="000A7962"/>
    <w:rsid w:val="000B37B7"/>
    <w:rsid w:val="000B3824"/>
    <w:rsid w:val="000B5527"/>
    <w:rsid w:val="000B6205"/>
    <w:rsid w:val="000B7FE6"/>
    <w:rsid w:val="000C10EF"/>
    <w:rsid w:val="000C1D2B"/>
    <w:rsid w:val="000C1F7B"/>
    <w:rsid w:val="000C61BD"/>
    <w:rsid w:val="000D00E9"/>
    <w:rsid w:val="000D18E7"/>
    <w:rsid w:val="000D2153"/>
    <w:rsid w:val="000D5606"/>
    <w:rsid w:val="000E2979"/>
    <w:rsid w:val="000E2D15"/>
    <w:rsid w:val="000F0A86"/>
    <w:rsid w:val="000F38BA"/>
    <w:rsid w:val="00104429"/>
    <w:rsid w:val="00105F5A"/>
    <w:rsid w:val="001104BE"/>
    <w:rsid w:val="00111389"/>
    <w:rsid w:val="001117C0"/>
    <w:rsid w:val="00114E29"/>
    <w:rsid w:val="001208A5"/>
    <w:rsid w:val="00121DC2"/>
    <w:rsid w:val="00124D26"/>
    <w:rsid w:val="001342A5"/>
    <w:rsid w:val="00134B7D"/>
    <w:rsid w:val="00135581"/>
    <w:rsid w:val="0013657F"/>
    <w:rsid w:val="0013763A"/>
    <w:rsid w:val="00137F8C"/>
    <w:rsid w:val="001467D6"/>
    <w:rsid w:val="00146BB0"/>
    <w:rsid w:val="00147343"/>
    <w:rsid w:val="001516C8"/>
    <w:rsid w:val="00151E0E"/>
    <w:rsid w:val="00155308"/>
    <w:rsid w:val="0015545D"/>
    <w:rsid w:val="00155B50"/>
    <w:rsid w:val="0016083D"/>
    <w:rsid w:val="00161C5B"/>
    <w:rsid w:val="00162FB6"/>
    <w:rsid w:val="00174F2D"/>
    <w:rsid w:val="001855A4"/>
    <w:rsid w:val="00185D10"/>
    <w:rsid w:val="00192330"/>
    <w:rsid w:val="0019237D"/>
    <w:rsid w:val="00192641"/>
    <w:rsid w:val="00192BA7"/>
    <w:rsid w:val="0019449C"/>
    <w:rsid w:val="00195E95"/>
    <w:rsid w:val="00196AA4"/>
    <w:rsid w:val="001A2B5A"/>
    <w:rsid w:val="001A4CD8"/>
    <w:rsid w:val="001A569F"/>
    <w:rsid w:val="001A6B6E"/>
    <w:rsid w:val="001B277A"/>
    <w:rsid w:val="001B6A58"/>
    <w:rsid w:val="001B7C83"/>
    <w:rsid w:val="001C2468"/>
    <w:rsid w:val="001C75DB"/>
    <w:rsid w:val="001D2809"/>
    <w:rsid w:val="001D76C9"/>
    <w:rsid w:val="001E2D2E"/>
    <w:rsid w:val="001E3327"/>
    <w:rsid w:val="001E5DD6"/>
    <w:rsid w:val="001F01D4"/>
    <w:rsid w:val="001F0B07"/>
    <w:rsid w:val="001F2765"/>
    <w:rsid w:val="001F5ADB"/>
    <w:rsid w:val="0020163B"/>
    <w:rsid w:val="00203EE3"/>
    <w:rsid w:val="002045A0"/>
    <w:rsid w:val="00210984"/>
    <w:rsid w:val="002168D9"/>
    <w:rsid w:val="00216A67"/>
    <w:rsid w:val="00217DF0"/>
    <w:rsid w:val="0022407B"/>
    <w:rsid w:val="002262D6"/>
    <w:rsid w:val="002264CF"/>
    <w:rsid w:val="0023034B"/>
    <w:rsid w:val="00231DFC"/>
    <w:rsid w:val="002350EA"/>
    <w:rsid w:val="0023599D"/>
    <w:rsid w:val="00237772"/>
    <w:rsid w:val="002402CD"/>
    <w:rsid w:val="00240DAD"/>
    <w:rsid w:val="002438B9"/>
    <w:rsid w:val="00245D26"/>
    <w:rsid w:val="002475AE"/>
    <w:rsid w:val="00250D55"/>
    <w:rsid w:val="00253678"/>
    <w:rsid w:val="00256673"/>
    <w:rsid w:val="0025682B"/>
    <w:rsid w:val="00257272"/>
    <w:rsid w:val="0025767F"/>
    <w:rsid w:val="00257816"/>
    <w:rsid w:val="002579EC"/>
    <w:rsid w:val="00266B9D"/>
    <w:rsid w:val="00271131"/>
    <w:rsid w:val="00272039"/>
    <w:rsid w:val="00272595"/>
    <w:rsid w:val="0027261D"/>
    <w:rsid w:val="00273583"/>
    <w:rsid w:val="0027411D"/>
    <w:rsid w:val="002769F6"/>
    <w:rsid w:val="00276A41"/>
    <w:rsid w:val="00276A56"/>
    <w:rsid w:val="00281A1F"/>
    <w:rsid w:val="00283B47"/>
    <w:rsid w:val="002876C0"/>
    <w:rsid w:val="002902DD"/>
    <w:rsid w:val="002930B2"/>
    <w:rsid w:val="00297DB9"/>
    <w:rsid w:val="002A38F6"/>
    <w:rsid w:val="002A4DA1"/>
    <w:rsid w:val="002A4F7E"/>
    <w:rsid w:val="002A5C7C"/>
    <w:rsid w:val="002A716B"/>
    <w:rsid w:val="002B02E8"/>
    <w:rsid w:val="002B1882"/>
    <w:rsid w:val="002B32FF"/>
    <w:rsid w:val="002B4409"/>
    <w:rsid w:val="002C51E1"/>
    <w:rsid w:val="002D24E8"/>
    <w:rsid w:val="002D2FAB"/>
    <w:rsid w:val="002D5C78"/>
    <w:rsid w:val="002E33C1"/>
    <w:rsid w:val="002E6F36"/>
    <w:rsid w:val="002F629E"/>
    <w:rsid w:val="002F666B"/>
    <w:rsid w:val="00303094"/>
    <w:rsid w:val="00305F91"/>
    <w:rsid w:val="0030703D"/>
    <w:rsid w:val="0030747D"/>
    <w:rsid w:val="00321088"/>
    <w:rsid w:val="00322AC3"/>
    <w:rsid w:val="003275F3"/>
    <w:rsid w:val="003367A3"/>
    <w:rsid w:val="00337703"/>
    <w:rsid w:val="00337C81"/>
    <w:rsid w:val="00341D00"/>
    <w:rsid w:val="00342906"/>
    <w:rsid w:val="00342CD4"/>
    <w:rsid w:val="00344521"/>
    <w:rsid w:val="00344A7C"/>
    <w:rsid w:val="0034610A"/>
    <w:rsid w:val="00347477"/>
    <w:rsid w:val="0034798C"/>
    <w:rsid w:val="00350166"/>
    <w:rsid w:val="00350572"/>
    <w:rsid w:val="00351F04"/>
    <w:rsid w:val="00354BAD"/>
    <w:rsid w:val="0035725F"/>
    <w:rsid w:val="00361415"/>
    <w:rsid w:val="00361B1F"/>
    <w:rsid w:val="00365B29"/>
    <w:rsid w:val="00365C4C"/>
    <w:rsid w:val="00365DF4"/>
    <w:rsid w:val="0036713C"/>
    <w:rsid w:val="003700B6"/>
    <w:rsid w:val="00370B43"/>
    <w:rsid w:val="003763F5"/>
    <w:rsid w:val="00380A2F"/>
    <w:rsid w:val="00381B0F"/>
    <w:rsid w:val="003853FD"/>
    <w:rsid w:val="003901B8"/>
    <w:rsid w:val="00391C74"/>
    <w:rsid w:val="003924DD"/>
    <w:rsid w:val="00392AE2"/>
    <w:rsid w:val="00393F76"/>
    <w:rsid w:val="003957B2"/>
    <w:rsid w:val="003961EF"/>
    <w:rsid w:val="00397E3E"/>
    <w:rsid w:val="003A127E"/>
    <w:rsid w:val="003A255F"/>
    <w:rsid w:val="003A33C3"/>
    <w:rsid w:val="003A5696"/>
    <w:rsid w:val="003A6202"/>
    <w:rsid w:val="003A7782"/>
    <w:rsid w:val="003B00FE"/>
    <w:rsid w:val="003B1407"/>
    <w:rsid w:val="003B4073"/>
    <w:rsid w:val="003B40DD"/>
    <w:rsid w:val="003B5094"/>
    <w:rsid w:val="003B6DBA"/>
    <w:rsid w:val="003C1264"/>
    <w:rsid w:val="003C1A19"/>
    <w:rsid w:val="003D070E"/>
    <w:rsid w:val="003D2B42"/>
    <w:rsid w:val="003E0A3C"/>
    <w:rsid w:val="003E199B"/>
    <w:rsid w:val="003E67BC"/>
    <w:rsid w:val="003F05C3"/>
    <w:rsid w:val="003F52C7"/>
    <w:rsid w:val="003F6161"/>
    <w:rsid w:val="003F6DA6"/>
    <w:rsid w:val="0040368D"/>
    <w:rsid w:val="004058E0"/>
    <w:rsid w:val="00410D25"/>
    <w:rsid w:val="00411F92"/>
    <w:rsid w:val="00413FD9"/>
    <w:rsid w:val="0041636F"/>
    <w:rsid w:val="00417BDB"/>
    <w:rsid w:val="00421894"/>
    <w:rsid w:val="004234B4"/>
    <w:rsid w:val="00427B35"/>
    <w:rsid w:val="00427BB8"/>
    <w:rsid w:val="00434A89"/>
    <w:rsid w:val="00436717"/>
    <w:rsid w:val="0044036F"/>
    <w:rsid w:val="00441FC3"/>
    <w:rsid w:val="004517E9"/>
    <w:rsid w:val="004519DD"/>
    <w:rsid w:val="00451AC8"/>
    <w:rsid w:val="004520FE"/>
    <w:rsid w:val="00452849"/>
    <w:rsid w:val="00454332"/>
    <w:rsid w:val="004543B8"/>
    <w:rsid w:val="0045543E"/>
    <w:rsid w:val="00462D21"/>
    <w:rsid w:val="0047018E"/>
    <w:rsid w:val="00473E70"/>
    <w:rsid w:val="00476ADE"/>
    <w:rsid w:val="00483455"/>
    <w:rsid w:val="004838C8"/>
    <w:rsid w:val="00485E2F"/>
    <w:rsid w:val="0048694A"/>
    <w:rsid w:val="004906AC"/>
    <w:rsid w:val="00491D26"/>
    <w:rsid w:val="00491FBF"/>
    <w:rsid w:val="004926D4"/>
    <w:rsid w:val="0049413C"/>
    <w:rsid w:val="004973FF"/>
    <w:rsid w:val="004A33D3"/>
    <w:rsid w:val="004A40CA"/>
    <w:rsid w:val="004A42B0"/>
    <w:rsid w:val="004A4EE7"/>
    <w:rsid w:val="004A624E"/>
    <w:rsid w:val="004B5FD4"/>
    <w:rsid w:val="004B612D"/>
    <w:rsid w:val="004C0492"/>
    <w:rsid w:val="004C57FD"/>
    <w:rsid w:val="004C669D"/>
    <w:rsid w:val="004D066D"/>
    <w:rsid w:val="004D6534"/>
    <w:rsid w:val="004E2E45"/>
    <w:rsid w:val="004E6415"/>
    <w:rsid w:val="004E74FA"/>
    <w:rsid w:val="004F00AB"/>
    <w:rsid w:val="004F0611"/>
    <w:rsid w:val="004F11EC"/>
    <w:rsid w:val="004F35E0"/>
    <w:rsid w:val="004F71C5"/>
    <w:rsid w:val="00503474"/>
    <w:rsid w:val="005106B4"/>
    <w:rsid w:val="0051327B"/>
    <w:rsid w:val="00513685"/>
    <w:rsid w:val="005151B2"/>
    <w:rsid w:val="00515C7E"/>
    <w:rsid w:val="00516157"/>
    <w:rsid w:val="00517BDF"/>
    <w:rsid w:val="00526568"/>
    <w:rsid w:val="00527968"/>
    <w:rsid w:val="00532165"/>
    <w:rsid w:val="00533454"/>
    <w:rsid w:val="0053568A"/>
    <w:rsid w:val="00540DA5"/>
    <w:rsid w:val="0054100D"/>
    <w:rsid w:val="00541163"/>
    <w:rsid w:val="00544931"/>
    <w:rsid w:val="0054678C"/>
    <w:rsid w:val="005506A6"/>
    <w:rsid w:val="00550948"/>
    <w:rsid w:val="00555E3B"/>
    <w:rsid w:val="00556CED"/>
    <w:rsid w:val="00560402"/>
    <w:rsid w:val="00562828"/>
    <w:rsid w:val="0056414D"/>
    <w:rsid w:val="00565BDC"/>
    <w:rsid w:val="005670AD"/>
    <w:rsid w:val="005704C7"/>
    <w:rsid w:val="00571A7D"/>
    <w:rsid w:val="00573110"/>
    <w:rsid w:val="0057356E"/>
    <w:rsid w:val="00575D1E"/>
    <w:rsid w:val="00576668"/>
    <w:rsid w:val="00580A5C"/>
    <w:rsid w:val="00581B73"/>
    <w:rsid w:val="005912B7"/>
    <w:rsid w:val="0059224B"/>
    <w:rsid w:val="00593868"/>
    <w:rsid w:val="005A4727"/>
    <w:rsid w:val="005A4E00"/>
    <w:rsid w:val="005A524F"/>
    <w:rsid w:val="005A6B93"/>
    <w:rsid w:val="005B1C47"/>
    <w:rsid w:val="005B25ED"/>
    <w:rsid w:val="005B25F3"/>
    <w:rsid w:val="005B5CC3"/>
    <w:rsid w:val="005C1492"/>
    <w:rsid w:val="005C688A"/>
    <w:rsid w:val="005D13B0"/>
    <w:rsid w:val="005D3E5E"/>
    <w:rsid w:val="005E1F67"/>
    <w:rsid w:val="005E2957"/>
    <w:rsid w:val="005E5732"/>
    <w:rsid w:val="005E61C0"/>
    <w:rsid w:val="005E7C26"/>
    <w:rsid w:val="005F1AC1"/>
    <w:rsid w:val="005F45B0"/>
    <w:rsid w:val="005F4F88"/>
    <w:rsid w:val="005F6612"/>
    <w:rsid w:val="0060167B"/>
    <w:rsid w:val="006037A0"/>
    <w:rsid w:val="00605F1C"/>
    <w:rsid w:val="006064F2"/>
    <w:rsid w:val="006076B1"/>
    <w:rsid w:val="0061099A"/>
    <w:rsid w:val="00612217"/>
    <w:rsid w:val="00612516"/>
    <w:rsid w:val="00622CE0"/>
    <w:rsid w:val="00625625"/>
    <w:rsid w:val="00632C16"/>
    <w:rsid w:val="0063421C"/>
    <w:rsid w:val="006407D8"/>
    <w:rsid w:val="00644435"/>
    <w:rsid w:val="00646361"/>
    <w:rsid w:val="00647BA5"/>
    <w:rsid w:val="00650504"/>
    <w:rsid w:val="006507C5"/>
    <w:rsid w:val="0065745F"/>
    <w:rsid w:val="00663C16"/>
    <w:rsid w:val="006653A8"/>
    <w:rsid w:val="00670EBD"/>
    <w:rsid w:val="006752E7"/>
    <w:rsid w:val="00677359"/>
    <w:rsid w:val="00677446"/>
    <w:rsid w:val="00681874"/>
    <w:rsid w:val="00682909"/>
    <w:rsid w:val="006848FC"/>
    <w:rsid w:val="00684DE2"/>
    <w:rsid w:val="00690053"/>
    <w:rsid w:val="006949A7"/>
    <w:rsid w:val="006953ED"/>
    <w:rsid w:val="00695F6D"/>
    <w:rsid w:val="00696EE6"/>
    <w:rsid w:val="006A78D3"/>
    <w:rsid w:val="006B3632"/>
    <w:rsid w:val="006B65E8"/>
    <w:rsid w:val="006B7E1E"/>
    <w:rsid w:val="006C0D98"/>
    <w:rsid w:val="006C1F5D"/>
    <w:rsid w:val="006C7B3A"/>
    <w:rsid w:val="006D394F"/>
    <w:rsid w:val="006D4266"/>
    <w:rsid w:val="006E0503"/>
    <w:rsid w:val="006E1D82"/>
    <w:rsid w:val="006E2451"/>
    <w:rsid w:val="006E52F2"/>
    <w:rsid w:val="006E6948"/>
    <w:rsid w:val="006F19F5"/>
    <w:rsid w:val="006F64D2"/>
    <w:rsid w:val="006F6A28"/>
    <w:rsid w:val="00701C71"/>
    <w:rsid w:val="00704483"/>
    <w:rsid w:val="00705D6F"/>
    <w:rsid w:val="00712236"/>
    <w:rsid w:val="00712471"/>
    <w:rsid w:val="007206EC"/>
    <w:rsid w:val="00723A54"/>
    <w:rsid w:val="00724255"/>
    <w:rsid w:val="007278B1"/>
    <w:rsid w:val="007312C0"/>
    <w:rsid w:val="00731D4A"/>
    <w:rsid w:val="0073473D"/>
    <w:rsid w:val="00735B62"/>
    <w:rsid w:val="007378B8"/>
    <w:rsid w:val="00740D0A"/>
    <w:rsid w:val="00746E07"/>
    <w:rsid w:val="00750041"/>
    <w:rsid w:val="007516BA"/>
    <w:rsid w:val="00755B41"/>
    <w:rsid w:val="00763F2C"/>
    <w:rsid w:val="007658AE"/>
    <w:rsid w:val="00765E11"/>
    <w:rsid w:val="007664AF"/>
    <w:rsid w:val="0077198C"/>
    <w:rsid w:val="00771F0E"/>
    <w:rsid w:val="0077256D"/>
    <w:rsid w:val="00777745"/>
    <w:rsid w:val="00780328"/>
    <w:rsid w:val="00786C93"/>
    <w:rsid w:val="007875C4"/>
    <w:rsid w:val="00791B81"/>
    <w:rsid w:val="00791E19"/>
    <w:rsid w:val="00797AA1"/>
    <w:rsid w:val="00797C66"/>
    <w:rsid w:val="007A2285"/>
    <w:rsid w:val="007A4F33"/>
    <w:rsid w:val="007A4FC1"/>
    <w:rsid w:val="007A5227"/>
    <w:rsid w:val="007C1D07"/>
    <w:rsid w:val="007C262B"/>
    <w:rsid w:val="007C4384"/>
    <w:rsid w:val="007C66CC"/>
    <w:rsid w:val="007C6CC8"/>
    <w:rsid w:val="007C76E9"/>
    <w:rsid w:val="007C7BC4"/>
    <w:rsid w:val="007D09E0"/>
    <w:rsid w:val="007D0D25"/>
    <w:rsid w:val="007D57BA"/>
    <w:rsid w:val="007D7B88"/>
    <w:rsid w:val="007E0004"/>
    <w:rsid w:val="007E17A5"/>
    <w:rsid w:val="007E4AC6"/>
    <w:rsid w:val="007E524B"/>
    <w:rsid w:val="007E79BB"/>
    <w:rsid w:val="007F1946"/>
    <w:rsid w:val="007F3798"/>
    <w:rsid w:val="007F3DAB"/>
    <w:rsid w:val="007F475C"/>
    <w:rsid w:val="00802C21"/>
    <w:rsid w:val="0080312B"/>
    <w:rsid w:val="00803550"/>
    <w:rsid w:val="008035E7"/>
    <w:rsid w:val="008037A0"/>
    <w:rsid w:val="00812102"/>
    <w:rsid w:val="0081281F"/>
    <w:rsid w:val="00812ED4"/>
    <w:rsid w:val="008177E9"/>
    <w:rsid w:val="00817826"/>
    <w:rsid w:val="00824554"/>
    <w:rsid w:val="00824A16"/>
    <w:rsid w:val="008253A0"/>
    <w:rsid w:val="00825BEA"/>
    <w:rsid w:val="0082652B"/>
    <w:rsid w:val="00830348"/>
    <w:rsid w:val="008312B4"/>
    <w:rsid w:val="00831B17"/>
    <w:rsid w:val="00831BC3"/>
    <w:rsid w:val="008341FB"/>
    <w:rsid w:val="008351D5"/>
    <w:rsid w:val="00836811"/>
    <w:rsid w:val="00840280"/>
    <w:rsid w:val="00840A1F"/>
    <w:rsid w:val="00841958"/>
    <w:rsid w:val="00843A82"/>
    <w:rsid w:val="008452A3"/>
    <w:rsid w:val="008479F2"/>
    <w:rsid w:val="00853541"/>
    <w:rsid w:val="008541BE"/>
    <w:rsid w:val="00854455"/>
    <w:rsid w:val="0086121F"/>
    <w:rsid w:val="00872348"/>
    <w:rsid w:val="00874863"/>
    <w:rsid w:val="00880FC3"/>
    <w:rsid w:val="0088125D"/>
    <w:rsid w:val="008816EB"/>
    <w:rsid w:val="008820BD"/>
    <w:rsid w:val="0089177E"/>
    <w:rsid w:val="0089182F"/>
    <w:rsid w:val="00895958"/>
    <w:rsid w:val="008A0298"/>
    <w:rsid w:val="008A12E6"/>
    <w:rsid w:val="008A46F0"/>
    <w:rsid w:val="008A6ACC"/>
    <w:rsid w:val="008A74C3"/>
    <w:rsid w:val="008A7702"/>
    <w:rsid w:val="008B097C"/>
    <w:rsid w:val="008B09DA"/>
    <w:rsid w:val="008B186C"/>
    <w:rsid w:val="008B220F"/>
    <w:rsid w:val="008B4C9E"/>
    <w:rsid w:val="008C36C0"/>
    <w:rsid w:val="008C3E77"/>
    <w:rsid w:val="008C41A3"/>
    <w:rsid w:val="008C4AB6"/>
    <w:rsid w:val="008C4BB1"/>
    <w:rsid w:val="008C4BCA"/>
    <w:rsid w:val="008C4E2E"/>
    <w:rsid w:val="008C6792"/>
    <w:rsid w:val="008C7A54"/>
    <w:rsid w:val="008D4FEC"/>
    <w:rsid w:val="008D6199"/>
    <w:rsid w:val="008D67E2"/>
    <w:rsid w:val="008E401F"/>
    <w:rsid w:val="008E5CA3"/>
    <w:rsid w:val="008F0180"/>
    <w:rsid w:val="008F2CF2"/>
    <w:rsid w:val="008F624B"/>
    <w:rsid w:val="008F6E0C"/>
    <w:rsid w:val="008F7678"/>
    <w:rsid w:val="009039CA"/>
    <w:rsid w:val="00904B25"/>
    <w:rsid w:val="00905CC5"/>
    <w:rsid w:val="00907CCE"/>
    <w:rsid w:val="0091227B"/>
    <w:rsid w:val="009130BB"/>
    <w:rsid w:val="00913FFF"/>
    <w:rsid w:val="00914309"/>
    <w:rsid w:val="00922D84"/>
    <w:rsid w:val="00924FD5"/>
    <w:rsid w:val="00925A19"/>
    <w:rsid w:val="00936318"/>
    <w:rsid w:val="00943528"/>
    <w:rsid w:val="00945F9C"/>
    <w:rsid w:val="00951897"/>
    <w:rsid w:val="00955972"/>
    <w:rsid w:val="00964DBC"/>
    <w:rsid w:val="009656B8"/>
    <w:rsid w:val="00967F63"/>
    <w:rsid w:val="0097027F"/>
    <w:rsid w:val="009727BD"/>
    <w:rsid w:val="009737E5"/>
    <w:rsid w:val="00973AC1"/>
    <w:rsid w:val="00980101"/>
    <w:rsid w:val="009801E9"/>
    <w:rsid w:val="00982331"/>
    <w:rsid w:val="00982FCC"/>
    <w:rsid w:val="00985252"/>
    <w:rsid w:val="0098783E"/>
    <w:rsid w:val="00991A5C"/>
    <w:rsid w:val="00991DEF"/>
    <w:rsid w:val="00992BF2"/>
    <w:rsid w:val="0099575E"/>
    <w:rsid w:val="0099742D"/>
    <w:rsid w:val="009A2048"/>
    <w:rsid w:val="009A7890"/>
    <w:rsid w:val="009B2669"/>
    <w:rsid w:val="009B4D61"/>
    <w:rsid w:val="009B6E57"/>
    <w:rsid w:val="009B791A"/>
    <w:rsid w:val="009C1EFC"/>
    <w:rsid w:val="009C4516"/>
    <w:rsid w:val="009C62F1"/>
    <w:rsid w:val="009C7B36"/>
    <w:rsid w:val="009D0D3D"/>
    <w:rsid w:val="009D6EE6"/>
    <w:rsid w:val="009D7489"/>
    <w:rsid w:val="009D77C4"/>
    <w:rsid w:val="009E19A4"/>
    <w:rsid w:val="009E30A0"/>
    <w:rsid w:val="009E43D9"/>
    <w:rsid w:val="009E44F1"/>
    <w:rsid w:val="009E4F0A"/>
    <w:rsid w:val="009E76B5"/>
    <w:rsid w:val="009F097B"/>
    <w:rsid w:val="009F1661"/>
    <w:rsid w:val="009F16C5"/>
    <w:rsid w:val="009F482D"/>
    <w:rsid w:val="009F56A4"/>
    <w:rsid w:val="009F5E9A"/>
    <w:rsid w:val="00A00BF7"/>
    <w:rsid w:val="00A042DF"/>
    <w:rsid w:val="00A061F9"/>
    <w:rsid w:val="00A07DB5"/>
    <w:rsid w:val="00A1045E"/>
    <w:rsid w:val="00A117EF"/>
    <w:rsid w:val="00A15BEB"/>
    <w:rsid w:val="00A1797A"/>
    <w:rsid w:val="00A215C9"/>
    <w:rsid w:val="00A23093"/>
    <w:rsid w:val="00A323FC"/>
    <w:rsid w:val="00A3610C"/>
    <w:rsid w:val="00A36E3C"/>
    <w:rsid w:val="00A4731B"/>
    <w:rsid w:val="00A47456"/>
    <w:rsid w:val="00A51B70"/>
    <w:rsid w:val="00A52FD9"/>
    <w:rsid w:val="00A55E63"/>
    <w:rsid w:val="00A56F5F"/>
    <w:rsid w:val="00A57756"/>
    <w:rsid w:val="00A600BD"/>
    <w:rsid w:val="00A61A7A"/>
    <w:rsid w:val="00A66D21"/>
    <w:rsid w:val="00A70F88"/>
    <w:rsid w:val="00A7591A"/>
    <w:rsid w:val="00A777C1"/>
    <w:rsid w:val="00A80456"/>
    <w:rsid w:val="00A84889"/>
    <w:rsid w:val="00A84F72"/>
    <w:rsid w:val="00A85888"/>
    <w:rsid w:val="00A86C9B"/>
    <w:rsid w:val="00A8710B"/>
    <w:rsid w:val="00A93A77"/>
    <w:rsid w:val="00A94EC2"/>
    <w:rsid w:val="00A97D50"/>
    <w:rsid w:val="00AA2E23"/>
    <w:rsid w:val="00AA4560"/>
    <w:rsid w:val="00AA4EBF"/>
    <w:rsid w:val="00AA6319"/>
    <w:rsid w:val="00AA6337"/>
    <w:rsid w:val="00AA7CAD"/>
    <w:rsid w:val="00AB09AA"/>
    <w:rsid w:val="00AB2065"/>
    <w:rsid w:val="00AB38D8"/>
    <w:rsid w:val="00AB5A12"/>
    <w:rsid w:val="00AB620C"/>
    <w:rsid w:val="00AC1B80"/>
    <w:rsid w:val="00AC1DE9"/>
    <w:rsid w:val="00AC2720"/>
    <w:rsid w:val="00AC49F5"/>
    <w:rsid w:val="00AC5E2D"/>
    <w:rsid w:val="00AD03A2"/>
    <w:rsid w:val="00AD3237"/>
    <w:rsid w:val="00AD4DD6"/>
    <w:rsid w:val="00AD6187"/>
    <w:rsid w:val="00AD7A3E"/>
    <w:rsid w:val="00AE787D"/>
    <w:rsid w:val="00AF1CF2"/>
    <w:rsid w:val="00AF26AE"/>
    <w:rsid w:val="00AF4CF9"/>
    <w:rsid w:val="00AF6C33"/>
    <w:rsid w:val="00B02241"/>
    <w:rsid w:val="00B02EA2"/>
    <w:rsid w:val="00B03CDD"/>
    <w:rsid w:val="00B05FDE"/>
    <w:rsid w:val="00B06771"/>
    <w:rsid w:val="00B07BAB"/>
    <w:rsid w:val="00B10354"/>
    <w:rsid w:val="00B11F89"/>
    <w:rsid w:val="00B16CC5"/>
    <w:rsid w:val="00B17A48"/>
    <w:rsid w:val="00B202F5"/>
    <w:rsid w:val="00B20675"/>
    <w:rsid w:val="00B20C81"/>
    <w:rsid w:val="00B21A74"/>
    <w:rsid w:val="00B21F61"/>
    <w:rsid w:val="00B264D9"/>
    <w:rsid w:val="00B30D4F"/>
    <w:rsid w:val="00B31E17"/>
    <w:rsid w:val="00B3339A"/>
    <w:rsid w:val="00B371E0"/>
    <w:rsid w:val="00B40CFD"/>
    <w:rsid w:val="00B40DD3"/>
    <w:rsid w:val="00B40EF2"/>
    <w:rsid w:val="00B41872"/>
    <w:rsid w:val="00B42F18"/>
    <w:rsid w:val="00B452AC"/>
    <w:rsid w:val="00B46D71"/>
    <w:rsid w:val="00B517C1"/>
    <w:rsid w:val="00B5302A"/>
    <w:rsid w:val="00B53FA4"/>
    <w:rsid w:val="00B64132"/>
    <w:rsid w:val="00B64FF3"/>
    <w:rsid w:val="00B6607B"/>
    <w:rsid w:val="00B72D19"/>
    <w:rsid w:val="00B77B9F"/>
    <w:rsid w:val="00B816C7"/>
    <w:rsid w:val="00B8346D"/>
    <w:rsid w:val="00B8438B"/>
    <w:rsid w:val="00B861F0"/>
    <w:rsid w:val="00B90952"/>
    <w:rsid w:val="00B9351B"/>
    <w:rsid w:val="00B93560"/>
    <w:rsid w:val="00B9437A"/>
    <w:rsid w:val="00B952E5"/>
    <w:rsid w:val="00B971CE"/>
    <w:rsid w:val="00BA0357"/>
    <w:rsid w:val="00BA0F74"/>
    <w:rsid w:val="00BA148B"/>
    <w:rsid w:val="00BA18BC"/>
    <w:rsid w:val="00BA2246"/>
    <w:rsid w:val="00BA41A4"/>
    <w:rsid w:val="00BA5A0F"/>
    <w:rsid w:val="00BA705A"/>
    <w:rsid w:val="00BA70EB"/>
    <w:rsid w:val="00BA7294"/>
    <w:rsid w:val="00BA755A"/>
    <w:rsid w:val="00BB57DF"/>
    <w:rsid w:val="00BC2076"/>
    <w:rsid w:val="00BC250B"/>
    <w:rsid w:val="00BC3473"/>
    <w:rsid w:val="00BC3BFB"/>
    <w:rsid w:val="00BC6DC6"/>
    <w:rsid w:val="00BC71EF"/>
    <w:rsid w:val="00BC7B08"/>
    <w:rsid w:val="00BC7CF6"/>
    <w:rsid w:val="00BD11F6"/>
    <w:rsid w:val="00BD2CC3"/>
    <w:rsid w:val="00BD5D52"/>
    <w:rsid w:val="00BD6D81"/>
    <w:rsid w:val="00BD741E"/>
    <w:rsid w:val="00BE04D7"/>
    <w:rsid w:val="00BE207F"/>
    <w:rsid w:val="00BE40F2"/>
    <w:rsid w:val="00BF2B6B"/>
    <w:rsid w:val="00BF5F0C"/>
    <w:rsid w:val="00C069F5"/>
    <w:rsid w:val="00C15108"/>
    <w:rsid w:val="00C2046C"/>
    <w:rsid w:val="00C23A07"/>
    <w:rsid w:val="00C246DC"/>
    <w:rsid w:val="00C26FF7"/>
    <w:rsid w:val="00C271C9"/>
    <w:rsid w:val="00C30D57"/>
    <w:rsid w:val="00C30FEB"/>
    <w:rsid w:val="00C37303"/>
    <w:rsid w:val="00C40018"/>
    <w:rsid w:val="00C409AD"/>
    <w:rsid w:val="00C42A4C"/>
    <w:rsid w:val="00C458C9"/>
    <w:rsid w:val="00C474A6"/>
    <w:rsid w:val="00C600D4"/>
    <w:rsid w:val="00C62B7F"/>
    <w:rsid w:val="00C657BA"/>
    <w:rsid w:val="00C712B5"/>
    <w:rsid w:val="00C7445C"/>
    <w:rsid w:val="00C74D41"/>
    <w:rsid w:val="00C84DC5"/>
    <w:rsid w:val="00C86907"/>
    <w:rsid w:val="00C872AC"/>
    <w:rsid w:val="00C924B6"/>
    <w:rsid w:val="00C92D62"/>
    <w:rsid w:val="00C9532E"/>
    <w:rsid w:val="00C96B7F"/>
    <w:rsid w:val="00CA0906"/>
    <w:rsid w:val="00CA3190"/>
    <w:rsid w:val="00CB2317"/>
    <w:rsid w:val="00CB268B"/>
    <w:rsid w:val="00CB65AC"/>
    <w:rsid w:val="00CB74C0"/>
    <w:rsid w:val="00CC1D60"/>
    <w:rsid w:val="00CC5951"/>
    <w:rsid w:val="00CC6EF5"/>
    <w:rsid w:val="00CD5D43"/>
    <w:rsid w:val="00CE1604"/>
    <w:rsid w:val="00CE393F"/>
    <w:rsid w:val="00CE7111"/>
    <w:rsid w:val="00CE77BA"/>
    <w:rsid w:val="00CF0595"/>
    <w:rsid w:val="00CF218A"/>
    <w:rsid w:val="00CF2E1E"/>
    <w:rsid w:val="00CF7ABB"/>
    <w:rsid w:val="00D0442F"/>
    <w:rsid w:val="00D0517C"/>
    <w:rsid w:val="00D05BEF"/>
    <w:rsid w:val="00D1072C"/>
    <w:rsid w:val="00D25921"/>
    <w:rsid w:val="00D273CE"/>
    <w:rsid w:val="00D33CC5"/>
    <w:rsid w:val="00D33F12"/>
    <w:rsid w:val="00D36F8C"/>
    <w:rsid w:val="00D40D59"/>
    <w:rsid w:val="00D41DD9"/>
    <w:rsid w:val="00D43C58"/>
    <w:rsid w:val="00D445D2"/>
    <w:rsid w:val="00D45D75"/>
    <w:rsid w:val="00D46089"/>
    <w:rsid w:val="00D460ED"/>
    <w:rsid w:val="00D5205F"/>
    <w:rsid w:val="00D53F93"/>
    <w:rsid w:val="00D56C98"/>
    <w:rsid w:val="00D57178"/>
    <w:rsid w:val="00D57E4D"/>
    <w:rsid w:val="00D603C6"/>
    <w:rsid w:val="00D63180"/>
    <w:rsid w:val="00D64460"/>
    <w:rsid w:val="00D72B6B"/>
    <w:rsid w:val="00D74049"/>
    <w:rsid w:val="00D744F3"/>
    <w:rsid w:val="00D74C6C"/>
    <w:rsid w:val="00D76100"/>
    <w:rsid w:val="00D8017F"/>
    <w:rsid w:val="00D81774"/>
    <w:rsid w:val="00D82EEA"/>
    <w:rsid w:val="00D83DEC"/>
    <w:rsid w:val="00D84709"/>
    <w:rsid w:val="00D86302"/>
    <w:rsid w:val="00D91C62"/>
    <w:rsid w:val="00D91ECA"/>
    <w:rsid w:val="00D93214"/>
    <w:rsid w:val="00D94387"/>
    <w:rsid w:val="00DA44C0"/>
    <w:rsid w:val="00DA7591"/>
    <w:rsid w:val="00DA7824"/>
    <w:rsid w:val="00DB0447"/>
    <w:rsid w:val="00DB0995"/>
    <w:rsid w:val="00DB20D0"/>
    <w:rsid w:val="00DB21C4"/>
    <w:rsid w:val="00DB791A"/>
    <w:rsid w:val="00DC05BA"/>
    <w:rsid w:val="00DC40DA"/>
    <w:rsid w:val="00DC6318"/>
    <w:rsid w:val="00DC6EAE"/>
    <w:rsid w:val="00DD42D4"/>
    <w:rsid w:val="00DE277C"/>
    <w:rsid w:val="00DE2F76"/>
    <w:rsid w:val="00DE388C"/>
    <w:rsid w:val="00DE3D53"/>
    <w:rsid w:val="00DE6CF2"/>
    <w:rsid w:val="00DF078F"/>
    <w:rsid w:val="00DF4F63"/>
    <w:rsid w:val="00DF5EB1"/>
    <w:rsid w:val="00E015AA"/>
    <w:rsid w:val="00E02C62"/>
    <w:rsid w:val="00E04B21"/>
    <w:rsid w:val="00E10497"/>
    <w:rsid w:val="00E10CFC"/>
    <w:rsid w:val="00E13536"/>
    <w:rsid w:val="00E16E3F"/>
    <w:rsid w:val="00E17842"/>
    <w:rsid w:val="00E2156B"/>
    <w:rsid w:val="00E258ED"/>
    <w:rsid w:val="00E27D86"/>
    <w:rsid w:val="00E30303"/>
    <w:rsid w:val="00E32900"/>
    <w:rsid w:val="00E3566C"/>
    <w:rsid w:val="00E3624C"/>
    <w:rsid w:val="00E36F4E"/>
    <w:rsid w:val="00E4271E"/>
    <w:rsid w:val="00E431F4"/>
    <w:rsid w:val="00E516A1"/>
    <w:rsid w:val="00E5590B"/>
    <w:rsid w:val="00E57106"/>
    <w:rsid w:val="00E57790"/>
    <w:rsid w:val="00E60168"/>
    <w:rsid w:val="00E63B34"/>
    <w:rsid w:val="00E67244"/>
    <w:rsid w:val="00E672D6"/>
    <w:rsid w:val="00E70532"/>
    <w:rsid w:val="00E70DB4"/>
    <w:rsid w:val="00E7147D"/>
    <w:rsid w:val="00E71D83"/>
    <w:rsid w:val="00E73886"/>
    <w:rsid w:val="00E74836"/>
    <w:rsid w:val="00E76240"/>
    <w:rsid w:val="00E7674E"/>
    <w:rsid w:val="00E76FB9"/>
    <w:rsid w:val="00E82635"/>
    <w:rsid w:val="00E83AF8"/>
    <w:rsid w:val="00E86C1E"/>
    <w:rsid w:val="00E87346"/>
    <w:rsid w:val="00E90D18"/>
    <w:rsid w:val="00E91CDA"/>
    <w:rsid w:val="00E924F8"/>
    <w:rsid w:val="00E94188"/>
    <w:rsid w:val="00E94A47"/>
    <w:rsid w:val="00EA6D88"/>
    <w:rsid w:val="00EB2993"/>
    <w:rsid w:val="00EB7B0F"/>
    <w:rsid w:val="00EB7C2E"/>
    <w:rsid w:val="00EC6010"/>
    <w:rsid w:val="00EC606C"/>
    <w:rsid w:val="00EC60D6"/>
    <w:rsid w:val="00EC7DED"/>
    <w:rsid w:val="00EC7F3B"/>
    <w:rsid w:val="00ED1292"/>
    <w:rsid w:val="00ED12DF"/>
    <w:rsid w:val="00ED4528"/>
    <w:rsid w:val="00ED53FC"/>
    <w:rsid w:val="00EF0512"/>
    <w:rsid w:val="00EF31D8"/>
    <w:rsid w:val="00F04AA6"/>
    <w:rsid w:val="00F05921"/>
    <w:rsid w:val="00F06CA8"/>
    <w:rsid w:val="00F07FB2"/>
    <w:rsid w:val="00F12663"/>
    <w:rsid w:val="00F14781"/>
    <w:rsid w:val="00F16F42"/>
    <w:rsid w:val="00F272A8"/>
    <w:rsid w:val="00F305A1"/>
    <w:rsid w:val="00F30F2F"/>
    <w:rsid w:val="00F3351F"/>
    <w:rsid w:val="00F36478"/>
    <w:rsid w:val="00F365A3"/>
    <w:rsid w:val="00F367DA"/>
    <w:rsid w:val="00F367DC"/>
    <w:rsid w:val="00F41C08"/>
    <w:rsid w:val="00F4476D"/>
    <w:rsid w:val="00F458B2"/>
    <w:rsid w:val="00F470B6"/>
    <w:rsid w:val="00F4722C"/>
    <w:rsid w:val="00F50421"/>
    <w:rsid w:val="00F51310"/>
    <w:rsid w:val="00F60C58"/>
    <w:rsid w:val="00F62B73"/>
    <w:rsid w:val="00F64B16"/>
    <w:rsid w:val="00F669B5"/>
    <w:rsid w:val="00F675ED"/>
    <w:rsid w:val="00F70314"/>
    <w:rsid w:val="00F71B03"/>
    <w:rsid w:val="00F76999"/>
    <w:rsid w:val="00F774EB"/>
    <w:rsid w:val="00F814D3"/>
    <w:rsid w:val="00F84402"/>
    <w:rsid w:val="00F8446D"/>
    <w:rsid w:val="00F90B0A"/>
    <w:rsid w:val="00F915AE"/>
    <w:rsid w:val="00F92103"/>
    <w:rsid w:val="00F92C96"/>
    <w:rsid w:val="00F934E7"/>
    <w:rsid w:val="00F937C1"/>
    <w:rsid w:val="00F93808"/>
    <w:rsid w:val="00F942FB"/>
    <w:rsid w:val="00F95319"/>
    <w:rsid w:val="00F961E1"/>
    <w:rsid w:val="00F96713"/>
    <w:rsid w:val="00F9743C"/>
    <w:rsid w:val="00F97D2B"/>
    <w:rsid w:val="00F97D47"/>
    <w:rsid w:val="00FA1A62"/>
    <w:rsid w:val="00FA41E3"/>
    <w:rsid w:val="00FA61AD"/>
    <w:rsid w:val="00FB1FE0"/>
    <w:rsid w:val="00FB3645"/>
    <w:rsid w:val="00FB3AAC"/>
    <w:rsid w:val="00FB3FF2"/>
    <w:rsid w:val="00FC06CC"/>
    <w:rsid w:val="00FC4025"/>
    <w:rsid w:val="00FC6AC9"/>
    <w:rsid w:val="00FD08FB"/>
    <w:rsid w:val="00FD1F3C"/>
    <w:rsid w:val="00FE05FF"/>
    <w:rsid w:val="00FE21DF"/>
    <w:rsid w:val="00FE248F"/>
    <w:rsid w:val="00FE2A8E"/>
    <w:rsid w:val="00FF2ED9"/>
    <w:rsid w:val="00FF30E1"/>
    <w:rsid w:val="00FF366F"/>
    <w:rsid w:val="00FF3DB5"/>
    <w:rsid w:val="00FF3DF5"/>
    <w:rsid w:val="00FF6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982331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E86C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3E0A3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semiHidden/>
    <w:unhideWhenUsed/>
    <w:qFormat/>
    <w:rsid w:val="0065050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rsid w:val="00A00B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Заголовок документа"/>
    <w:basedOn w:val="a2"/>
    <w:next w:val="a2"/>
    <w:rsid w:val="00F04AA6"/>
    <w:pPr>
      <w:jc w:val="center"/>
    </w:pPr>
    <w:rPr>
      <w:b/>
      <w:sz w:val="28"/>
    </w:rPr>
  </w:style>
  <w:style w:type="paragraph" w:styleId="11">
    <w:name w:val="toc 1"/>
    <w:basedOn w:val="a2"/>
    <w:next w:val="a2"/>
    <w:autoRedefine/>
    <w:uiPriority w:val="39"/>
    <w:rsid w:val="003E0A3C"/>
  </w:style>
  <w:style w:type="character" w:styleId="a8">
    <w:name w:val="Hyperlink"/>
    <w:basedOn w:val="a3"/>
    <w:uiPriority w:val="99"/>
    <w:unhideWhenUsed/>
    <w:rsid w:val="00791E19"/>
    <w:rPr>
      <w:color w:val="0000FF"/>
      <w:u w:val="single"/>
    </w:rPr>
  </w:style>
  <w:style w:type="paragraph" w:styleId="20">
    <w:name w:val="toc 2"/>
    <w:basedOn w:val="a2"/>
    <w:next w:val="a2"/>
    <w:autoRedefine/>
    <w:semiHidden/>
    <w:rsid w:val="003E0A3C"/>
    <w:pPr>
      <w:ind w:left="240"/>
    </w:pPr>
  </w:style>
  <w:style w:type="paragraph" w:customStyle="1" w:styleId="a0">
    <w:name w:val="Заголовок документа нумерованный"/>
    <w:basedOn w:val="1"/>
    <w:next w:val="a2"/>
    <w:link w:val="a9"/>
    <w:rsid w:val="00DC40DA"/>
    <w:pPr>
      <w:numPr>
        <w:numId w:val="2"/>
      </w:numPr>
    </w:pPr>
  </w:style>
  <w:style w:type="character" w:customStyle="1" w:styleId="10">
    <w:name w:val="Заголовок 1 Знак"/>
    <w:basedOn w:val="a3"/>
    <w:link w:val="1"/>
    <w:rsid w:val="008C36C0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a9">
    <w:name w:val="Заголовок документа нумерованный Знак"/>
    <w:basedOn w:val="10"/>
    <w:link w:val="a0"/>
    <w:rsid w:val="008C36C0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styleId="a">
    <w:name w:val="List Number"/>
    <w:basedOn w:val="a2"/>
    <w:rsid w:val="00F04AA6"/>
    <w:pPr>
      <w:numPr>
        <w:numId w:val="12"/>
      </w:numPr>
    </w:pPr>
  </w:style>
  <w:style w:type="paragraph" w:styleId="aa">
    <w:name w:val="caption"/>
    <w:basedOn w:val="a2"/>
    <w:next w:val="a2"/>
    <w:qFormat/>
    <w:rsid w:val="00151E0E"/>
    <w:rPr>
      <w:b/>
      <w:bCs/>
      <w:sz w:val="20"/>
      <w:szCs w:val="20"/>
    </w:rPr>
  </w:style>
  <w:style w:type="paragraph" w:customStyle="1" w:styleId="a1">
    <w:name w:val="Список маркированный"/>
    <w:basedOn w:val="a2"/>
    <w:rsid w:val="003901B8"/>
    <w:pPr>
      <w:numPr>
        <w:numId w:val="13"/>
      </w:numPr>
    </w:pPr>
  </w:style>
  <w:style w:type="paragraph" w:styleId="ab">
    <w:name w:val="Balloon Text"/>
    <w:basedOn w:val="a2"/>
    <w:link w:val="ac"/>
    <w:rsid w:val="00365DF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3"/>
    <w:link w:val="ab"/>
    <w:rsid w:val="00365DF4"/>
    <w:rPr>
      <w:rFonts w:ascii="Tahoma" w:hAnsi="Tahoma" w:cs="Tahoma"/>
      <w:sz w:val="16"/>
      <w:szCs w:val="16"/>
    </w:rPr>
  </w:style>
  <w:style w:type="paragraph" w:styleId="ad">
    <w:name w:val="Document Map"/>
    <w:basedOn w:val="a2"/>
    <w:link w:val="ae"/>
    <w:rsid w:val="007D09E0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3"/>
    <w:link w:val="ad"/>
    <w:rsid w:val="007D09E0"/>
    <w:rPr>
      <w:rFonts w:ascii="Tahoma" w:hAnsi="Tahoma" w:cs="Tahoma"/>
      <w:sz w:val="16"/>
      <w:szCs w:val="16"/>
    </w:rPr>
  </w:style>
  <w:style w:type="character" w:customStyle="1" w:styleId="b">
    <w:name w:val="b"/>
    <w:basedOn w:val="a3"/>
    <w:rsid w:val="007D57BA"/>
  </w:style>
  <w:style w:type="character" w:customStyle="1" w:styleId="b0">
    <w:name w:val="b&quot;"/>
    <w:basedOn w:val="a3"/>
    <w:rsid w:val="007D57BA"/>
  </w:style>
  <w:style w:type="character" w:styleId="af">
    <w:name w:val="FollowedHyperlink"/>
    <w:basedOn w:val="a3"/>
    <w:rsid w:val="00FB3AAC"/>
    <w:rPr>
      <w:color w:val="800080" w:themeColor="followedHyperlink"/>
      <w:u w:val="single"/>
    </w:rPr>
  </w:style>
  <w:style w:type="paragraph" w:styleId="af0">
    <w:name w:val="List Paragraph"/>
    <w:basedOn w:val="a2"/>
    <w:uiPriority w:val="34"/>
    <w:qFormat/>
    <w:rsid w:val="001516C8"/>
    <w:pPr>
      <w:ind w:left="720"/>
      <w:contextualSpacing/>
    </w:pPr>
  </w:style>
  <w:style w:type="character" w:styleId="HTML">
    <w:name w:val="HTML Code"/>
    <w:basedOn w:val="a3"/>
    <w:uiPriority w:val="99"/>
    <w:unhideWhenUsed/>
    <w:rsid w:val="00E7674E"/>
    <w:rPr>
      <w:rFonts w:ascii="Courier New" w:eastAsia="Times New Roman" w:hAnsi="Courier New" w:cs="Courier New"/>
      <w:sz w:val="20"/>
      <w:szCs w:val="20"/>
    </w:rPr>
  </w:style>
  <w:style w:type="paragraph" w:styleId="af1">
    <w:name w:val="Normal (Web)"/>
    <w:basedOn w:val="a2"/>
    <w:uiPriority w:val="99"/>
    <w:unhideWhenUsed/>
    <w:rsid w:val="00F50421"/>
    <w:pPr>
      <w:spacing w:before="100" w:beforeAutospacing="1" w:after="100" w:afterAutospacing="1"/>
    </w:pPr>
  </w:style>
  <w:style w:type="character" w:customStyle="1" w:styleId="30">
    <w:name w:val="Заголовок 3 Знак"/>
    <w:basedOn w:val="a3"/>
    <w:link w:val="3"/>
    <w:semiHidden/>
    <w:rsid w:val="006505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lwcollapsibleareatitle">
    <w:name w:val="lw_collapsiblearea_title"/>
    <w:basedOn w:val="a3"/>
    <w:rsid w:val="006E1D82"/>
  </w:style>
  <w:style w:type="character" w:customStyle="1" w:styleId="sentence">
    <w:name w:val="sentence"/>
    <w:basedOn w:val="a3"/>
    <w:rsid w:val="006E1D82"/>
  </w:style>
  <w:style w:type="character" w:styleId="af2">
    <w:name w:val="Emphasis"/>
    <w:basedOn w:val="a3"/>
    <w:uiPriority w:val="20"/>
    <w:qFormat/>
    <w:rsid w:val="006E1D82"/>
    <w:rPr>
      <w:i/>
      <w:iCs/>
    </w:rPr>
  </w:style>
  <w:style w:type="character" w:styleId="af3">
    <w:name w:val="Strong"/>
    <w:basedOn w:val="a3"/>
    <w:uiPriority w:val="22"/>
    <w:qFormat/>
    <w:rsid w:val="00F458B2"/>
    <w:rPr>
      <w:b/>
      <w:bCs/>
    </w:rPr>
  </w:style>
  <w:style w:type="character" w:customStyle="1" w:styleId="selflink">
    <w:name w:val="selflink"/>
    <w:basedOn w:val="a3"/>
    <w:rsid w:val="000150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6965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5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751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927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localhost:41657/Service1.svc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masters.donntu.org/2014/fknt/belyy/ind/index.ht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il_ru\Geekbrains\Docs\&#1064;&#1072;&#1073;&#1083;&#1086;&#1085;%20&#1058;&#104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7736B9-0CD7-438F-8658-04E4ABA29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ТЗ</Template>
  <TotalTime>1040</TotalTime>
  <Pages>16</Pages>
  <Words>2864</Words>
  <Characters>16328</Characters>
  <Application>Microsoft Office Word</Application>
  <DocSecurity>0</DocSecurity>
  <Lines>136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AKADO-Stolitsa</Company>
  <LinksUpToDate>false</LinksUpToDate>
  <CharactersWithSpaces>19154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SVFrolov</dc:creator>
  <cp:lastModifiedBy>Сергей</cp:lastModifiedBy>
  <cp:revision>101</cp:revision>
  <dcterms:created xsi:type="dcterms:W3CDTF">2017-07-11T10:05:00Z</dcterms:created>
  <dcterms:modified xsi:type="dcterms:W3CDTF">2017-07-12T20:05:00Z</dcterms:modified>
</cp:coreProperties>
</file>